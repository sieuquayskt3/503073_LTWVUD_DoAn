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1A46F" w14:textId="77777777" w:rsidR="003218FF" w:rsidRPr="00B10E7E" w:rsidRDefault="003218FF" w:rsidP="003218FF">
      <w:pPr>
        <w:suppressAutoHyphens/>
        <w:autoSpaceDE w:val="0"/>
        <w:autoSpaceDN w:val="0"/>
        <w:adjustRightInd w:val="0"/>
        <w:jc w:val="center"/>
        <w:rPr>
          <w:sz w:val="28"/>
          <w:szCs w:val="28"/>
          <w:lang w:val="en"/>
        </w:rPr>
      </w:pPr>
      <w:bookmarkStart w:id="0" w:name="_Hlk56981458"/>
      <w:bookmarkEnd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3DE29A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CF040F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7F8E2AC" w14:textId="77777777" w:rsidR="003218FF" w:rsidRPr="00B10E7E" w:rsidRDefault="003218FF" w:rsidP="003218FF">
      <w:pPr>
        <w:suppressAutoHyphens/>
        <w:autoSpaceDE w:val="0"/>
        <w:autoSpaceDN w:val="0"/>
        <w:adjustRightInd w:val="0"/>
        <w:ind w:firstLine="720"/>
        <w:jc w:val="center"/>
        <w:rPr>
          <w:lang w:val="en"/>
        </w:rPr>
      </w:pPr>
    </w:p>
    <w:p w14:paraId="521CE15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8217E80" wp14:editId="07FEA07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8FE7072" w14:textId="77777777" w:rsidR="003218FF" w:rsidRPr="00B10E7E" w:rsidRDefault="003218FF" w:rsidP="003218FF">
      <w:pPr>
        <w:suppressAutoHyphens/>
        <w:autoSpaceDE w:val="0"/>
        <w:autoSpaceDN w:val="0"/>
        <w:adjustRightInd w:val="0"/>
        <w:ind w:firstLine="720"/>
        <w:rPr>
          <w:b/>
          <w:bCs/>
          <w:sz w:val="28"/>
          <w:szCs w:val="28"/>
          <w:lang w:val="en"/>
        </w:rPr>
      </w:pPr>
    </w:p>
    <w:p w14:paraId="38BC9F16" w14:textId="77777777" w:rsidR="00A3078B" w:rsidRPr="00FD78D1" w:rsidRDefault="00D34D21" w:rsidP="00FD78D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A3078B" w:rsidRPr="00FD78D1">
        <w:rPr>
          <w:b/>
          <w:bCs/>
          <w:sz w:val="32"/>
          <w:szCs w:val="32"/>
          <w:lang w:val="en"/>
        </w:rPr>
        <w:t>BÀI TẬP LỚN/ĐỒ ÁN CUỐI KÌ MÔN</w:t>
      </w:r>
    </w:p>
    <w:p w14:paraId="372FDBB8" w14:textId="77777777" w:rsidR="00A3078B" w:rsidRPr="00FD78D1" w:rsidRDefault="00A3078B" w:rsidP="00FD78D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FD78D1">
        <w:rPr>
          <w:b/>
          <w:bCs/>
          <w:sz w:val="32"/>
          <w:szCs w:val="32"/>
          <w:lang w:val="en"/>
        </w:rPr>
        <w:t>LẬP TRÌNH WEB</w:t>
      </w:r>
    </w:p>
    <w:p w14:paraId="142CA015" w14:textId="420CFBAF" w:rsidR="003218FF" w:rsidRPr="00B10E7E" w:rsidRDefault="00D34D21" w:rsidP="00E7759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0F05F0DE"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1F620B4" w14:textId="77777777" w:rsidR="003218FF" w:rsidRPr="00B10E7E" w:rsidRDefault="003218FF" w:rsidP="003218FF">
      <w:pPr>
        <w:suppressAutoHyphens/>
        <w:autoSpaceDE w:val="0"/>
        <w:autoSpaceDN w:val="0"/>
        <w:adjustRightInd w:val="0"/>
        <w:spacing w:line="360" w:lineRule="auto"/>
        <w:rPr>
          <w:b/>
          <w:bCs/>
          <w:lang w:val="en"/>
        </w:rPr>
      </w:pPr>
    </w:p>
    <w:p w14:paraId="7B913191" w14:textId="77777777" w:rsidR="00A3078B" w:rsidRPr="00FD78D1" w:rsidRDefault="00A3078B" w:rsidP="00FD78D1">
      <w:pPr>
        <w:spacing w:line="360" w:lineRule="auto"/>
        <w:jc w:val="center"/>
        <w:rPr>
          <w:b/>
          <w:bCs/>
          <w:sz w:val="48"/>
          <w:szCs w:val="48"/>
          <w:lang w:val="en"/>
        </w:rPr>
      </w:pPr>
      <w:r w:rsidRPr="00FD78D1">
        <w:rPr>
          <w:b/>
          <w:bCs/>
          <w:sz w:val="48"/>
          <w:szCs w:val="48"/>
          <w:lang w:val="en"/>
        </w:rPr>
        <w:t>Tìm hiểu về Node.Js</w:t>
      </w:r>
    </w:p>
    <w:p w14:paraId="21725BF5" w14:textId="77777777" w:rsidR="003218FF" w:rsidRPr="00B10E7E" w:rsidRDefault="003218FF" w:rsidP="003218FF">
      <w:pPr>
        <w:suppressAutoHyphens/>
        <w:autoSpaceDE w:val="0"/>
        <w:autoSpaceDN w:val="0"/>
        <w:adjustRightInd w:val="0"/>
        <w:spacing w:line="360" w:lineRule="auto"/>
        <w:jc w:val="both"/>
        <w:rPr>
          <w:b/>
          <w:bCs/>
          <w:lang w:val="en"/>
        </w:rPr>
      </w:pPr>
    </w:p>
    <w:p w14:paraId="3B3E9175" w14:textId="77777777" w:rsidR="003218FF" w:rsidRPr="00B10E7E" w:rsidRDefault="003218FF" w:rsidP="003218FF">
      <w:pPr>
        <w:suppressAutoHyphens/>
        <w:autoSpaceDE w:val="0"/>
        <w:autoSpaceDN w:val="0"/>
        <w:adjustRightInd w:val="0"/>
        <w:spacing w:line="360" w:lineRule="auto"/>
        <w:jc w:val="both"/>
        <w:rPr>
          <w:b/>
          <w:bCs/>
          <w:lang w:val="en"/>
        </w:rPr>
      </w:pPr>
    </w:p>
    <w:p w14:paraId="64C35A40" w14:textId="28B70240" w:rsidR="00A3078B" w:rsidRPr="00FD78D1" w:rsidRDefault="00A3078B" w:rsidP="00A3078B">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FD78D1" w:rsidRPr="00FD78D1">
        <w:rPr>
          <w:b/>
          <w:sz w:val="28"/>
          <w:szCs w:val="28"/>
        </w:rPr>
        <w:t>T</w:t>
      </w:r>
      <w:r w:rsidR="003F189F">
        <w:rPr>
          <w:b/>
          <w:sz w:val="28"/>
          <w:szCs w:val="28"/>
        </w:rPr>
        <w:t>hs</w:t>
      </w:r>
      <w:r w:rsidR="00FD78D1" w:rsidRPr="00FD78D1">
        <w:rPr>
          <w:b/>
          <w:sz w:val="28"/>
          <w:szCs w:val="28"/>
        </w:rPr>
        <w:t xml:space="preserve"> </w:t>
      </w:r>
      <w:r w:rsidR="003F189F">
        <w:rPr>
          <w:b/>
          <w:sz w:val="28"/>
          <w:szCs w:val="28"/>
        </w:rPr>
        <w:t>MAI VĂN MẠNH</w:t>
      </w:r>
    </w:p>
    <w:p w14:paraId="356A2D0E" w14:textId="6346D39F" w:rsidR="00A3078B" w:rsidRPr="00B07824" w:rsidRDefault="00A3078B" w:rsidP="00A3078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00FD78D1" w:rsidRPr="003218FF">
        <w:rPr>
          <w:sz w:val="28"/>
          <w:szCs w:val="28"/>
          <w:lang w:val="vi-VN"/>
        </w:rPr>
        <w:t>:</w:t>
      </w:r>
      <w:r w:rsidR="00FD78D1" w:rsidRPr="003218FF">
        <w:rPr>
          <w:b/>
          <w:bCs/>
          <w:sz w:val="28"/>
          <w:szCs w:val="28"/>
          <w:lang w:val="vi-VN"/>
        </w:rPr>
        <w:t xml:space="preserve">  </w:t>
      </w:r>
      <w:r w:rsidR="00FD78D1">
        <w:rPr>
          <w:b/>
          <w:sz w:val="28"/>
          <w:szCs w:val="28"/>
        </w:rPr>
        <w:t>LÊ THANH BÌNH – 51800015</w:t>
      </w:r>
    </w:p>
    <w:p w14:paraId="454F49D4" w14:textId="669D9AAF" w:rsidR="00A3078B" w:rsidRDefault="00FD78D1" w:rsidP="00A3078B">
      <w:pPr>
        <w:suppressAutoHyphens/>
        <w:autoSpaceDE w:val="0"/>
        <w:autoSpaceDN w:val="0"/>
        <w:adjustRightInd w:val="0"/>
        <w:spacing w:line="360" w:lineRule="auto"/>
        <w:jc w:val="right"/>
        <w:rPr>
          <w:b/>
          <w:sz w:val="28"/>
          <w:szCs w:val="28"/>
        </w:rPr>
      </w:pPr>
      <w:r w:rsidRPr="00FD78D1">
        <w:rPr>
          <w:b/>
          <w:bCs/>
          <w:sz w:val="28"/>
          <w:szCs w:val="28"/>
          <w:lang w:val="vi-VN"/>
        </w:rPr>
        <w:t>NGUYỄN THỊ HUYỀN TRANG</w:t>
      </w:r>
      <w:r>
        <w:rPr>
          <w:b/>
          <w:sz w:val="28"/>
          <w:szCs w:val="28"/>
        </w:rPr>
        <w:t xml:space="preserve"> – 51800825</w:t>
      </w:r>
    </w:p>
    <w:p w14:paraId="0DD01865" w14:textId="195C707D" w:rsidR="00A3078B" w:rsidRDefault="00FD78D1" w:rsidP="00A3078B">
      <w:pPr>
        <w:suppressAutoHyphens/>
        <w:autoSpaceDE w:val="0"/>
        <w:autoSpaceDN w:val="0"/>
        <w:adjustRightInd w:val="0"/>
        <w:spacing w:line="360" w:lineRule="auto"/>
        <w:jc w:val="right"/>
        <w:rPr>
          <w:b/>
          <w:sz w:val="28"/>
          <w:szCs w:val="28"/>
        </w:rPr>
      </w:pPr>
      <w:r>
        <w:rPr>
          <w:b/>
          <w:sz w:val="28"/>
          <w:szCs w:val="28"/>
        </w:rPr>
        <w:t>TRẦN THU HỒNG – 51800775</w:t>
      </w:r>
    </w:p>
    <w:p w14:paraId="03448E05" w14:textId="5CCC471D" w:rsidR="00A3078B" w:rsidRPr="00DD74FD" w:rsidRDefault="00FD78D1" w:rsidP="00A3078B">
      <w:pPr>
        <w:suppressAutoHyphens/>
        <w:autoSpaceDE w:val="0"/>
        <w:autoSpaceDN w:val="0"/>
        <w:adjustRightInd w:val="0"/>
        <w:spacing w:line="360" w:lineRule="auto"/>
        <w:jc w:val="right"/>
        <w:rPr>
          <w:b/>
          <w:sz w:val="28"/>
          <w:szCs w:val="28"/>
        </w:rPr>
      </w:pPr>
      <w:r>
        <w:rPr>
          <w:b/>
          <w:bCs/>
          <w:sz w:val="28"/>
          <w:szCs w:val="28"/>
        </w:rPr>
        <w:t>NGUYỄN QUỐC HUY – 51800780</w:t>
      </w:r>
    </w:p>
    <w:p w14:paraId="7809198C" w14:textId="77777777" w:rsidR="00A3078B" w:rsidRPr="00D70EAD" w:rsidRDefault="00A3078B" w:rsidP="00A3078B">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w:t>
      </w:r>
      <w:r>
        <w:rPr>
          <w:b/>
          <w:bCs/>
          <w:sz w:val="28"/>
          <w:szCs w:val="28"/>
        </w:rPr>
        <w:t>22</w:t>
      </w:r>
    </w:p>
    <w:p w14:paraId="327806AF" w14:textId="77777777" w:rsidR="003218FF" w:rsidRDefault="003218FF" w:rsidP="003218FF">
      <w:pPr>
        <w:suppressAutoHyphens/>
        <w:autoSpaceDE w:val="0"/>
        <w:autoSpaceDN w:val="0"/>
        <w:adjustRightInd w:val="0"/>
        <w:jc w:val="center"/>
        <w:rPr>
          <w:b/>
          <w:bCs/>
          <w:lang w:val="vi-VN"/>
        </w:rPr>
      </w:pPr>
    </w:p>
    <w:p w14:paraId="41A540E4" w14:textId="77777777" w:rsidR="002D4629" w:rsidRDefault="002D4629" w:rsidP="003218FF">
      <w:pPr>
        <w:suppressAutoHyphens/>
        <w:autoSpaceDE w:val="0"/>
        <w:autoSpaceDN w:val="0"/>
        <w:adjustRightInd w:val="0"/>
        <w:jc w:val="center"/>
        <w:rPr>
          <w:b/>
          <w:bCs/>
          <w:lang w:val="vi-VN"/>
        </w:rPr>
      </w:pPr>
    </w:p>
    <w:p w14:paraId="7BB73215" w14:textId="77777777" w:rsidR="002D4629" w:rsidRDefault="002D4629" w:rsidP="003218FF">
      <w:pPr>
        <w:suppressAutoHyphens/>
        <w:autoSpaceDE w:val="0"/>
        <w:autoSpaceDN w:val="0"/>
        <w:adjustRightInd w:val="0"/>
        <w:jc w:val="center"/>
        <w:rPr>
          <w:b/>
          <w:bCs/>
          <w:lang w:val="vi-VN"/>
        </w:rPr>
      </w:pPr>
    </w:p>
    <w:p w14:paraId="3E0945DE" w14:textId="77777777" w:rsidR="002D4629" w:rsidRDefault="002D4629" w:rsidP="003218FF">
      <w:pPr>
        <w:suppressAutoHyphens/>
        <w:autoSpaceDE w:val="0"/>
        <w:autoSpaceDN w:val="0"/>
        <w:adjustRightInd w:val="0"/>
        <w:jc w:val="center"/>
        <w:rPr>
          <w:b/>
          <w:bCs/>
          <w:lang w:val="vi-VN"/>
        </w:rPr>
      </w:pPr>
    </w:p>
    <w:p w14:paraId="04CA2168" w14:textId="1A31E089" w:rsidR="00B118C8" w:rsidRPr="00E77599" w:rsidRDefault="003218FF" w:rsidP="00291721">
      <w:pPr>
        <w:suppressAutoHyphens/>
        <w:autoSpaceDE w:val="0"/>
        <w:autoSpaceDN w:val="0"/>
        <w:adjustRightInd w:val="0"/>
        <w:jc w:val="center"/>
        <w:rPr>
          <w:b/>
          <w:bCs/>
          <w:iCs/>
          <w:sz w:val="28"/>
          <w:szCs w:val="28"/>
          <w:lang w:val="vi-VN"/>
        </w:rPr>
        <w:sectPr w:rsidR="00B118C8" w:rsidRPr="00E77599"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E77599" w:rsidRPr="00E77599">
        <w:rPr>
          <w:b/>
          <w:bCs/>
          <w:iCs/>
          <w:sz w:val="28"/>
          <w:szCs w:val="28"/>
          <w:lang w:val="vi-VN"/>
        </w:rPr>
        <w:t>20</w:t>
      </w:r>
    </w:p>
    <w:p w14:paraId="75095E36" w14:textId="77777777" w:rsidR="00E459D8" w:rsidRPr="00B10E7E" w:rsidRDefault="00E459D8" w:rsidP="00E459D8">
      <w:pPr>
        <w:suppressAutoHyphens/>
        <w:autoSpaceDE w:val="0"/>
        <w:autoSpaceDN w:val="0"/>
        <w:adjustRightInd w:val="0"/>
        <w:jc w:val="center"/>
        <w:rPr>
          <w:sz w:val="28"/>
          <w:szCs w:val="28"/>
          <w:lang w:val="en"/>
        </w:rPr>
      </w:pPr>
      <w:bookmarkStart w:id="1" w:name="_Toc56981987"/>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3703090" w14:textId="77777777" w:rsidR="00E459D8" w:rsidRPr="007E7FF7" w:rsidRDefault="00E459D8" w:rsidP="00E459D8">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203AA01" w14:textId="77777777" w:rsidR="00E459D8" w:rsidRPr="00B10E7E" w:rsidRDefault="00E459D8" w:rsidP="00E459D8">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19DA9D9" w14:textId="77777777" w:rsidR="00E459D8" w:rsidRPr="00B10E7E" w:rsidRDefault="00E459D8" w:rsidP="00E459D8">
      <w:pPr>
        <w:suppressAutoHyphens/>
        <w:autoSpaceDE w:val="0"/>
        <w:autoSpaceDN w:val="0"/>
        <w:adjustRightInd w:val="0"/>
        <w:ind w:firstLine="720"/>
        <w:jc w:val="center"/>
        <w:rPr>
          <w:lang w:val="en"/>
        </w:rPr>
      </w:pPr>
    </w:p>
    <w:p w14:paraId="7889E098" w14:textId="77777777" w:rsidR="00E459D8" w:rsidRPr="00B10E7E" w:rsidRDefault="00E459D8" w:rsidP="00E459D8">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1FEBD92" wp14:editId="54BB8F7C">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C7A143D" w14:textId="77777777" w:rsidR="00E459D8" w:rsidRPr="00B10E7E" w:rsidRDefault="00E459D8" w:rsidP="00E459D8">
      <w:pPr>
        <w:suppressAutoHyphens/>
        <w:autoSpaceDE w:val="0"/>
        <w:autoSpaceDN w:val="0"/>
        <w:adjustRightInd w:val="0"/>
        <w:ind w:firstLine="720"/>
        <w:rPr>
          <w:b/>
          <w:bCs/>
          <w:sz w:val="28"/>
          <w:szCs w:val="28"/>
          <w:lang w:val="en"/>
        </w:rPr>
      </w:pPr>
    </w:p>
    <w:p w14:paraId="52674D16" w14:textId="77777777" w:rsidR="00E459D8" w:rsidRPr="00FD78D1" w:rsidRDefault="00E459D8" w:rsidP="00E459D8">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Pr="00FD78D1">
        <w:rPr>
          <w:b/>
          <w:bCs/>
          <w:sz w:val="32"/>
          <w:szCs w:val="32"/>
          <w:lang w:val="en"/>
        </w:rPr>
        <w:t>BÀI TẬP LỚN/ĐỒ ÁN CUỐI KÌ MÔN</w:t>
      </w:r>
    </w:p>
    <w:p w14:paraId="60053888" w14:textId="77777777" w:rsidR="00E459D8" w:rsidRPr="00FD78D1" w:rsidRDefault="00E459D8" w:rsidP="00E459D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FD78D1">
        <w:rPr>
          <w:b/>
          <w:bCs/>
          <w:sz w:val="32"/>
          <w:szCs w:val="32"/>
          <w:lang w:val="en"/>
        </w:rPr>
        <w:t>LẬP TRÌNH WEB</w:t>
      </w:r>
    </w:p>
    <w:p w14:paraId="435696B1" w14:textId="77777777" w:rsidR="00E459D8" w:rsidRPr="00B10E7E" w:rsidRDefault="00E459D8" w:rsidP="00E459D8">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6BDFE39B" w14:textId="77777777" w:rsidR="00E459D8" w:rsidRPr="00B10E7E" w:rsidRDefault="00E459D8" w:rsidP="00E459D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72BB350" w14:textId="77777777" w:rsidR="00E459D8" w:rsidRPr="00B10E7E" w:rsidRDefault="00E459D8" w:rsidP="00E459D8">
      <w:pPr>
        <w:suppressAutoHyphens/>
        <w:autoSpaceDE w:val="0"/>
        <w:autoSpaceDN w:val="0"/>
        <w:adjustRightInd w:val="0"/>
        <w:spacing w:line="360" w:lineRule="auto"/>
        <w:rPr>
          <w:b/>
          <w:bCs/>
          <w:lang w:val="en"/>
        </w:rPr>
      </w:pPr>
    </w:p>
    <w:p w14:paraId="328ABD3C" w14:textId="77777777" w:rsidR="00E459D8" w:rsidRPr="00FD78D1" w:rsidRDefault="00E459D8" w:rsidP="00E459D8">
      <w:pPr>
        <w:spacing w:line="360" w:lineRule="auto"/>
        <w:jc w:val="center"/>
        <w:rPr>
          <w:b/>
          <w:bCs/>
          <w:sz w:val="48"/>
          <w:szCs w:val="48"/>
          <w:lang w:val="en"/>
        </w:rPr>
      </w:pPr>
      <w:r w:rsidRPr="00FD78D1">
        <w:rPr>
          <w:b/>
          <w:bCs/>
          <w:sz w:val="48"/>
          <w:szCs w:val="48"/>
          <w:lang w:val="en"/>
        </w:rPr>
        <w:t>Tìm hiểu về Node.Js</w:t>
      </w:r>
    </w:p>
    <w:p w14:paraId="0F8A70FB" w14:textId="77777777" w:rsidR="00E459D8" w:rsidRPr="00B10E7E" w:rsidRDefault="00E459D8" w:rsidP="00E459D8">
      <w:pPr>
        <w:suppressAutoHyphens/>
        <w:autoSpaceDE w:val="0"/>
        <w:autoSpaceDN w:val="0"/>
        <w:adjustRightInd w:val="0"/>
        <w:spacing w:line="360" w:lineRule="auto"/>
        <w:jc w:val="both"/>
        <w:rPr>
          <w:b/>
          <w:bCs/>
          <w:lang w:val="en"/>
        </w:rPr>
      </w:pPr>
    </w:p>
    <w:p w14:paraId="4D1CF9EA" w14:textId="77777777" w:rsidR="00E459D8" w:rsidRPr="00B10E7E" w:rsidRDefault="00E459D8" w:rsidP="00E459D8">
      <w:pPr>
        <w:suppressAutoHyphens/>
        <w:autoSpaceDE w:val="0"/>
        <w:autoSpaceDN w:val="0"/>
        <w:adjustRightInd w:val="0"/>
        <w:spacing w:line="360" w:lineRule="auto"/>
        <w:jc w:val="both"/>
        <w:rPr>
          <w:b/>
          <w:bCs/>
          <w:lang w:val="en"/>
        </w:rPr>
      </w:pPr>
    </w:p>
    <w:p w14:paraId="6BAC70B4" w14:textId="3BFDED6E" w:rsidR="00E459D8" w:rsidRPr="00FD78D1" w:rsidRDefault="00E459D8" w:rsidP="00E459D8">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3F189F" w:rsidRPr="00FD78D1">
        <w:rPr>
          <w:b/>
          <w:sz w:val="28"/>
          <w:szCs w:val="28"/>
        </w:rPr>
        <w:t>T</w:t>
      </w:r>
      <w:r w:rsidR="003F189F">
        <w:rPr>
          <w:b/>
          <w:sz w:val="28"/>
          <w:szCs w:val="28"/>
        </w:rPr>
        <w:t>hs</w:t>
      </w:r>
      <w:r w:rsidR="003F189F" w:rsidRPr="00FD78D1">
        <w:rPr>
          <w:b/>
          <w:sz w:val="28"/>
          <w:szCs w:val="28"/>
        </w:rPr>
        <w:t xml:space="preserve"> </w:t>
      </w:r>
      <w:r w:rsidR="003F189F">
        <w:rPr>
          <w:b/>
          <w:sz w:val="28"/>
          <w:szCs w:val="28"/>
        </w:rPr>
        <w:t>MAI VĂN MẠNH</w:t>
      </w:r>
    </w:p>
    <w:p w14:paraId="516C9C68" w14:textId="77777777" w:rsidR="00E459D8" w:rsidRPr="00B07824" w:rsidRDefault="00E459D8" w:rsidP="00E459D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sz w:val="28"/>
          <w:szCs w:val="28"/>
        </w:rPr>
        <w:t>LÊ THANH BÌNH – 51800015</w:t>
      </w:r>
    </w:p>
    <w:p w14:paraId="4EB914BA" w14:textId="77777777" w:rsidR="00E459D8" w:rsidRDefault="00E459D8" w:rsidP="00E459D8">
      <w:pPr>
        <w:suppressAutoHyphens/>
        <w:autoSpaceDE w:val="0"/>
        <w:autoSpaceDN w:val="0"/>
        <w:adjustRightInd w:val="0"/>
        <w:spacing w:line="360" w:lineRule="auto"/>
        <w:jc w:val="right"/>
        <w:rPr>
          <w:b/>
          <w:sz w:val="28"/>
          <w:szCs w:val="28"/>
        </w:rPr>
      </w:pPr>
      <w:r w:rsidRPr="00FD78D1">
        <w:rPr>
          <w:b/>
          <w:bCs/>
          <w:sz w:val="28"/>
          <w:szCs w:val="28"/>
          <w:lang w:val="vi-VN"/>
        </w:rPr>
        <w:t>NGUYỄN THỊ HUYỀN TRANG</w:t>
      </w:r>
      <w:r>
        <w:rPr>
          <w:b/>
          <w:sz w:val="28"/>
          <w:szCs w:val="28"/>
        </w:rPr>
        <w:t xml:space="preserve"> – 51800825</w:t>
      </w:r>
    </w:p>
    <w:p w14:paraId="2D5D0055" w14:textId="77777777" w:rsidR="00E459D8" w:rsidRDefault="00E459D8" w:rsidP="00E459D8">
      <w:pPr>
        <w:suppressAutoHyphens/>
        <w:autoSpaceDE w:val="0"/>
        <w:autoSpaceDN w:val="0"/>
        <w:adjustRightInd w:val="0"/>
        <w:spacing w:line="360" w:lineRule="auto"/>
        <w:jc w:val="right"/>
        <w:rPr>
          <w:b/>
          <w:sz w:val="28"/>
          <w:szCs w:val="28"/>
        </w:rPr>
      </w:pPr>
      <w:r>
        <w:rPr>
          <w:b/>
          <w:sz w:val="28"/>
          <w:szCs w:val="28"/>
        </w:rPr>
        <w:t>TRẦN THU HỒNG – 51800775</w:t>
      </w:r>
    </w:p>
    <w:p w14:paraId="63E291C5" w14:textId="77777777" w:rsidR="00E459D8" w:rsidRPr="00DD74FD" w:rsidRDefault="00E459D8" w:rsidP="00E459D8">
      <w:pPr>
        <w:suppressAutoHyphens/>
        <w:autoSpaceDE w:val="0"/>
        <w:autoSpaceDN w:val="0"/>
        <w:adjustRightInd w:val="0"/>
        <w:spacing w:line="360" w:lineRule="auto"/>
        <w:jc w:val="right"/>
        <w:rPr>
          <w:b/>
          <w:sz w:val="28"/>
          <w:szCs w:val="28"/>
        </w:rPr>
      </w:pPr>
      <w:r>
        <w:rPr>
          <w:b/>
          <w:bCs/>
          <w:sz w:val="28"/>
          <w:szCs w:val="28"/>
        </w:rPr>
        <w:t>NGUYỄN QUỐC HUY – 51800780</w:t>
      </w:r>
    </w:p>
    <w:p w14:paraId="05FF2B0E" w14:textId="77777777" w:rsidR="00E459D8" w:rsidRPr="00D70EAD" w:rsidRDefault="00E459D8" w:rsidP="00E459D8">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w:t>
      </w:r>
      <w:r>
        <w:rPr>
          <w:b/>
          <w:bCs/>
          <w:sz w:val="28"/>
          <w:szCs w:val="28"/>
        </w:rPr>
        <w:t>22</w:t>
      </w:r>
    </w:p>
    <w:p w14:paraId="29236E8F" w14:textId="77777777" w:rsidR="00E459D8" w:rsidRDefault="00E459D8" w:rsidP="00E459D8">
      <w:pPr>
        <w:suppressAutoHyphens/>
        <w:autoSpaceDE w:val="0"/>
        <w:autoSpaceDN w:val="0"/>
        <w:adjustRightInd w:val="0"/>
        <w:jc w:val="center"/>
        <w:rPr>
          <w:b/>
          <w:bCs/>
          <w:lang w:val="vi-VN"/>
        </w:rPr>
      </w:pPr>
    </w:p>
    <w:p w14:paraId="4F553FD0" w14:textId="77777777" w:rsidR="00E459D8" w:rsidRDefault="00E459D8" w:rsidP="00E459D8">
      <w:pPr>
        <w:suppressAutoHyphens/>
        <w:autoSpaceDE w:val="0"/>
        <w:autoSpaceDN w:val="0"/>
        <w:adjustRightInd w:val="0"/>
        <w:jc w:val="center"/>
        <w:rPr>
          <w:b/>
          <w:bCs/>
          <w:lang w:val="vi-VN"/>
        </w:rPr>
      </w:pPr>
    </w:p>
    <w:p w14:paraId="147DDC91" w14:textId="77777777" w:rsidR="00E459D8" w:rsidRDefault="00E459D8" w:rsidP="00E459D8">
      <w:pPr>
        <w:suppressAutoHyphens/>
        <w:autoSpaceDE w:val="0"/>
        <w:autoSpaceDN w:val="0"/>
        <w:adjustRightInd w:val="0"/>
        <w:jc w:val="center"/>
        <w:rPr>
          <w:b/>
          <w:bCs/>
          <w:lang w:val="vi-VN"/>
        </w:rPr>
      </w:pPr>
    </w:p>
    <w:p w14:paraId="3B835D86" w14:textId="77777777" w:rsidR="00E459D8" w:rsidRDefault="00E459D8" w:rsidP="00E459D8">
      <w:pPr>
        <w:suppressAutoHyphens/>
        <w:autoSpaceDE w:val="0"/>
        <w:autoSpaceDN w:val="0"/>
        <w:adjustRightInd w:val="0"/>
        <w:jc w:val="center"/>
        <w:rPr>
          <w:b/>
          <w:bCs/>
          <w:lang w:val="vi-VN"/>
        </w:rPr>
      </w:pPr>
    </w:p>
    <w:p w14:paraId="39A7B605" w14:textId="77777777" w:rsidR="00E459D8" w:rsidRPr="00E77599" w:rsidRDefault="00E459D8" w:rsidP="00E459D8">
      <w:pPr>
        <w:suppressAutoHyphens/>
        <w:autoSpaceDE w:val="0"/>
        <w:autoSpaceDN w:val="0"/>
        <w:adjustRightInd w:val="0"/>
        <w:jc w:val="center"/>
        <w:rPr>
          <w:b/>
          <w:bCs/>
          <w:iCs/>
          <w:sz w:val="28"/>
          <w:szCs w:val="28"/>
          <w:lang w:val="vi-VN"/>
        </w:rPr>
        <w:sectPr w:rsidR="00E459D8" w:rsidRPr="00E77599"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Pr="00E77599">
        <w:rPr>
          <w:b/>
          <w:bCs/>
          <w:iCs/>
          <w:sz w:val="28"/>
          <w:szCs w:val="28"/>
          <w:lang w:val="vi-VN"/>
        </w:rPr>
        <w:t>20</w:t>
      </w:r>
    </w:p>
    <w:p w14:paraId="41326781" w14:textId="77777777" w:rsidR="00BB2B2A" w:rsidRPr="00DB7595" w:rsidRDefault="00BB2B2A" w:rsidP="002D796D">
      <w:pPr>
        <w:pStyle w:val="Chng"/>
        <w:jc w:val="center"/>
        <w:rPr>
          <w:lang w:val="vi-VN"/>
        </w:rPr>
      </w:pPr>
      <w:r w:rsidRPr="00DB7595">
        <w:rPr>
          <w:lang w:val="vi-VN"/>
        </w:rPr>
        <w:lastRenderedPageBreak/>
        <w:t>LỜI CẢM ƠN</w:t>
      </w:r>
      <w:bookmarkEnd w:id="1"/>
    </w:p>
    <w:p w14:paraId="3B6953E6" w14:textId="77777777" w:rsidR="00E459D8" w:rsidRPr="003C398F" w:rsidRDefault="00E459D8" w:rsidP="00E459D8">
      <w:pPr>
        <w:pStyle w:val="Nidungvnbn"/>
        <w:rPr>
          <w:lang w:val="vi-VN"/>
        </w:rPr>
      </w:pPr>
      <w:r w:rsidRPr="003C398F">
        <w:rPr>
          <w:lang w:val="vi-VN"/>
        </w:rPr>
        <w:t>Báo cáo được hoàn thành tại trường Tôn Đức Thắng. Trong quá trình làm báo cáo chúng em đã nhận được rất nhiều sự giúp đỡ của thầy cô và bạn bè để hoàn thành.</w:t>
      </w:r>
    </w:p>
    <w:p w14:paraId="52C46536" w14:textId="77777777" w:rsidR="00E459D8" w:rsidRPr="003C398F" w:rsidRDefault="00E459D8" w:rsidP="00E459D8">
      <w:pPr>
        <w:pStyle w:val="Nidungvnbn"/>
        <w:rPr>
          <w:lang w:val="vi-VN"/>
        </w:rPr>
      </w:pPr>
      <w:r w:rsidRPr="003C398F">
        <w:rPr>
          <w:lang w:val="vi-VN"/>
        </w:rPr>
        <w:t>Trước tiên em xin chân thành cám ơn Khoa công nghệ thông tin, trường đại học Tôn Đức Thắng đã tạo điều kiện thuận lợi cho chúng em học tập và thực hiện tiểu luận tìm hiểu về Nodejs.</w:t>
      </w:r>
    </w:p>
    <w:p w14:paraId="536BAD78" w14:textId="77777777" w:rsidR="00E459D8" w:rsidRPr="003C398F" w:rsidRDefault="00E459D8" w:rsidP="00E459D8">
      <w:pPr>
        <w:pStyle w:val="Nidungvnbn"/>
        <w:rPr>
          <w:lang w:val="vi-VN"/>
        </w:rPr>
      </w:pPr>
      <w:r w:rsidRPr="003C398F">
        <w:rPr>
          <w:lang w:val="vi-VN"/>
        </w:rPr>
        <w:t xml:space="preserve">Em xin bày tỏ lòng biết ơn sâu sắc đến Thầy Đặng Minh Thắng và Mai Văn mạnh đã tận tình truyền đạt kiến thức quý báu cho em trong suốt thời gian học tập vừa qua cũng như đã hướng dẫn cũng như ra những đề tài thú vị để chúng em có thể tiếp cận với bài học một cách tốt hơn. </w:t>
      </w:r>
    </w:p>
    <w:p w14:paraId="64EAC12A" w14:textId="77777777" w:rsidR="00E459D8" w:rsidRPr="003C398F" w:rsidRDefault="00E459D8" w:rsidP="00E459D8">
      <w:pPr>
        <w:pStyle w:val="Nidungvnbn"/>
        <w:rPr>
          <w:lang w:val="vi-VN"/>
        </w:rPr>
      </w:pPr>
      <w:r w:rsidRPr="003C398F">
        <w:rPr>
          <w:lang w:val="vi-VN"/>
        </w:rPr>
        <w:t>Mặc dù đã cố gắng hoàn thành đề tài trong phạm vi và khả năng cho phép nhưng không thể tránh khỏi những thiếu sót. Rất mong nhận được sự góp ý và chỉ bảo của quý thầy cô để em rút kinh nghiệm và làm tốt hơn.</w:t>
      </w:r>
    </w:p>
    <w:p w14:paraId="1D0149AB" w14:textId="77777777" w:rsidR="00E459D8" w:rsidRPr="003C398F" w:rsidRDefault="00E459D8" w:rsidP="00E459D8">
      <w:pPr>
        <w:pStyle w:val="Nidungvnbn"/>
        <w:rPr>
          <w:lang w:val="vi-VN"/>
        </w:rPr>
      </w:pPr>
      <w:r w:rsidRPr="003C398F">
        <w:rPr>
          <w:lang w:val="vi-VN"/>
        </w:rPr>
        <w:t>Trân trọng cảm ơn!</w:t>
      </w:r>
    </w:p>
    <w:p w14:paraId="45B9919C" w14:textId="29E565C4" w:rsidR="00BB2B2A" w:rsidRPr="00DB7595" w:rsidRDefault="00BB2B2A" w:rsidP="0064189C">
      <w:pPr>
        <w:pStyle w:val="Nidungvnbn"/>
        <w:rPr>
          <w:b/>
          <w:bCs/>
          <w:sz w:val="32"/>
          <w:szCs w:val="32"/>
          <w:lang w:val="vi-VN"/>
        </w:rPr>
      </w:pPr>
      <w:r w:rsidRPr="00DB7595">
        <w:rPr>
          <w:b/>
          <w:bCs/>
          <w:sz w:val="32"/>
          <w:szCs w:val="32"/>
          <w:lang w:val="vi-VN"/>
        </w:rPr>
        <w:t xml:space="preserve"> </w:t>
      </w:r>
      <w:r w:rsidRPr="00DB7595">
        <w:rPr>
          <w:b/>
          <w:bCs/>
          <w:sz w:val="32"/>
          <w:szCs w:val="32"/>
          <w:lang w:val="vi-VN"/>
        </w:rPr>
        <w:br w:type="page"/>
      </w:r>
    </w:p>
    <w:p w14:paraId="7B13EE07"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69F7303"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6E0C064A"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E5A3AAB"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689A0A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8E48A59"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29C38D8" w14:textId="31FCB8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F4148A" w:rsidRPr="00C15CD5">
        <w:rPr>
          <w:i/>
          <w:sz w:val="26"/>
          <w:szCs w:val="26"/>
          <w:lang w:val="vi-VN"/>
        </w:rPr>
        <w:t>22</w:t>
      </w:r>
      <w:r w:rsidRPr="00DB7595">
        <w:rPr>
          <w:i/>
          <w:sz w:val="26"/>
          <w:szCs w:val="26"/>
          <w:lang w:val="vi-VN"/>
        </w:rPr>
        <w:t xml:space="preserve">  tháng </w:t>
      </w:r>
      <w:r w:rsidR="00F4148A" w:rsidRPr="00C15CD5">
        <w:rPr>
          <w:i/>
          <w:sz w:val="26"/>
          <w:szCs w:val="26"/>
          <w:lang w:val="vi-VN"/>
        </w:rPr>
        <w:t>11</w:t>
      </w:r>
      <w:r w:rsidRPr="00DB7595">
        <w:rPr>
          <w:i/>
          <w:sz w:val="26"/>
          <w:szCs w:val="26"/>
          <w:lang w:val="vi-VN"/>
        </w:rPr>
        <w:t xml:space="preserve">  năm  </w:t>
      </w:r>
      <w:r w:rsidR="00F4148A" w:rsidRPr="00C15CD5">
        <w:rPr>
          <w:i/>
          <w:sz w:val="26"/>
          <w:szCs w:val="26"/>
          <w:lang w:val="vi-VN"/>
        </w:rPr>
        <w:t>2020</w:t>
      </w:r>
      <w:r w:rsidRPr="00DB7595">
        <w:rPr>
          <w:i/>
          <w:sz w:val="26"/>
          <w:szCs w:val="26"/>
          <w:lang w:val="vi-VN"/>
        </w:rPr>
        <w:t xml:space="preserve">  </w:t>
      </w:r>
    </w:p>
    <w:p w14:paraId="1E3D9F5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D17BE61" w14:textId="77777777" w:rsidR="00F37992"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2EF51EC" w14:textId="77777777" w:rsidR="00BB2B2A" w:rsidRPr="00DB7595" w:rsidRDefault="00BB2B2A" w:rsidP="00BB2B2A">
      <w:pPr>
        <w:tabs>
          <w:tab w:val="center" w:pos="6379"/>
        </w:tabs>
        <w:spacing w:after="200" w:line="276" w:lineRule="auto"/>
        <w:rPr>
          <w:i/>
          <w:sz w:val="26"/>
          <w:szCs w:val="26"/>
          <w:lang w:val="vi-VN"/>
        </w:rPr>
      </w:pPr>
    </w:p>
    <w:p w14:paraId="4226BDE6" w14:textId="35DA3346" w:rsidR="00BB2B2A" w:rsidRPr="00F4148A" w:rsidRDefault="00BB2B2A" w:rsidP="00BB2B2A">
      <w:pPr>
        <w:tabs>
          <w:tab w:val="center" w:pos="6379"/>
        </w:tabs>
        <w:spacing w:after="200" w:line="276" w:lineRule="auto"/>
        <w:rPr>
          <w:i/>
          <w:sz w:val="26"/>
          <w:szCs w:val="26"/>
          <w:lang w:val="vi-VN"/>
        </w:rPr>
      </w:pPr>
      <w:r w:rsidRPr="00DB7595">
        <w:rPr>
          <w:i/>
          <w:sz w:val="26"/>
          <w:szCs w:val="26"/>
          <w:lang w:val="vi-VN"/>
        </w:rPr>
        <w:tab/>
        <w:t xml:space="preserve">Nguyễn Văn </w:t>
      </w:r>
      <w:r w:rsidR="00F4148A" w:rsidRPr="00F4148A">
        <w:rPr>
          <w:i/>
          <w:sz w:val="26"/>
          <w:szCs w:val="26"/>
          <w:lang w:val="vi-VN"/>
        </w:rPr>
        <w:t>Phước</w:t>
      </w:r>
    </w:p>
    <w:p w14:paraId="6350015C" w14:textId="05A844A6" w:rsidR="00BB2B2A" w:rsidRDefault="00F4148A" w:rsidP="00BB2B2A">
      <w:pPr>
        <w:tabs>
          <w:tab w:val="center" w:pos="6379"/>
        </w:tabs>
        <w:spacing w:after="200" w:line="276" w:lineRule="auto"/>
        <w:rPr>
          <w:i/>
          <w:sz w:val="26"/>
          <w:szCs w:val="26"/>
          <w:lang w:val="vi-VN"/>
        </w:rPr>
      </w:pPr>
      <w:r>
        <w:rPr>
          <w:i/>
          <w:sz w:val="26"/>
          <w:szCs w:val="26"/>
          <w:lang w:val="vi-VN"/>
        </w:rPr>
        <w:tab/>
      </w:r>
    </w:p>
    <w:p w14:paraId="235E3773" w14:textId="2920EC37" w:rsidR="00F4148A" w:rsidRPr="00F4148A" w:rsidRDefault="00F4148A" w:rsidP="00BB2B2A">
      <w:pPr>
        <w:tabs>
          <w:tab w:val="center" w:pos="6379"/>
        </w:tabs>
        <w:spacing w:after="200" w:line="276" w:lineRule="auto"/>
        <w:rPr>
          <w:i/>
          <w:sz w:val="26"/>
          <w:szCs w:val="26"/>
          <w:lang w:val="vi-VN"/>
        </w:rPr>
      </w:pPr>
      <w:r>
        <w:rPr>
          <w:i/>
          <w:sz w:val="26"/>
          <w:szCs w:val="26"/>
          <w:lang w:val="vi-VN"/>
        </w:rPr>
        <w:tab/>
      </w:r>
      <w:r w:rsidRPr="00F4148A">
        <w:rPr>
          <w:i/>
          <w:sz w:val="26"/>
          <w:szCs w:val="26"/>
          <w:lang w:val="vi-VN"/>
        </w:rPr>
        <w:t>Mai Hữu Bằng</w:t>
      </w:r>
    </w:p>
    <w:p w14:paraId="356C2F02" w14:textId="77777777" w:rsidR="00BB2B2A" w:rsidRPr="00DB7595" w:rsidRDefault="00BB2B2A" w:rsidP="00BB2B2A">
      <w:pPr>
        <w:tabs>
          <w:tab w:val="center" w:pos="6379"/>
        </w:tabs>
        <w:spacing w:after="200" w:line="276" w:lineRule="auto"/>
        <w:rPr>
          <w:i/>
          <w:sz w:val="26"/>
          <w:szCs w:val="26"/>
          <w:lang w:val="vi-VN"/>
        </w:rPr>
      </w:pPr>
    </w:p>
    <w:p w14:paraId="12542A6F" w14:textId="14FDA805" w:rsidR="00BB2B2A" w:rsidRPr="005D5AA3" w:rsidRDefault="00BB2B2A" w:rsidP="00BB2B2A">
      <w:pPr>
        <w:tabs>
          <w:tab w:val="center" w:pos="6379"/>
        </w:tabs>
        <w:spacing w:after="200" w:line="276" w:lineRule="auto"/>
        <w:rPr>
          <w:i/>
          <w:sz w:val="26"/>
          <w:szCs w:val="26"/>
          <w:lang w:val="vi-VN"/>
        </w:rPr>
      </w:pPr>
      <w:r w:rsidRPr="00DB7595">
        <w:rPr>
          <w:i/>
          <w:sz w:val="26"/>
          <w:szCs w:val="26"/>
          <w:lang w:val="vi-VN"/>
        </w:rPr>
        <w:tab/>
        <w:t>Trần</w:t>
      </w:r>
      <w:r w:rsidR="00F4148A" w:rsidRPr="00F4148A">
        <w:rPr>
          <w:i/>
          <w:sz w:val="26"/>
          <w:szCs w:val="26"/>
          <w:lang w:val="vi-VN"/>
        </w:rPr>
        <w:t xml:space="preserve"> Nguyễn Thị Huyền T</w:t>
      </w:r>
      <w:r w:rsidR="00F4148A" w:rsidRPr="005D5AA3">
        <w:rPr>
          <w:i/>
          <w:sz w:val="26"/>
          <w:szCs w:val="26"/>
          <w:lang w:val="vi-VN"/>
        </w:rPr>
        <w:t>rang</w:t>
      </w:r>
    </w:p>
    <w:p w14:paraId="41EC9B7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D153ECF" w14:textId="77777777" w:rsidR="00B118C8" w:rsidRPr="00B118C8" w:rsidRDefault="00B118C8" w:rsidP="002D796D">
      <w:pPr>
        <w:pStyle w:val="Chng"/>
        <w:jc w:val="center"/>
        <w:rPr>
          <w:lang w:val="vi-VN"/>
        </w:rPr>
      </w:pPr>
      <w:bookmarkStart w:id="2" w:name="_Toc56981988"/>
      <w:r w:rsidRPr="00B118C8">
        <w:rPr>
          <w:lang w:val="vi-VN"/>
        </w:rPr>
        <w:lastRenderedPageBreak/>
        <w:t>PHẦN XÁC NHẬN VÀ ĐÁNH GIÁ CỦA GIẢNG VIÊN</w:t>
      </w:r>
      <w:bookmarkEnd w:id="2"/>
    </w:p>
    <w:p w14:paraId="23175A7A" w14:textId="77777777" w:rsidR="00B118C8" w:rsidRPr="002D796D" w:rsidRDefault="00B118C8" w:rsidP="002D796D">
      <w:pPr>
        <w:pStyle w:val="Nidungvnbn"/>
        <w:rPr>
          <w:b/>
          <w:lang w:val="vi-VN"/>
        </w:rPr>
      </w:pPr>
      <w:r w:rsidRPr="002D796D">
        <w:rPr>
          <w:b/>
          <w:lang w:val="vi-VN"/>
        </w:rPr>
        <w:t>Phần xác nhận của GV hướng dẫn</w:t>
      </w:r>
    </w:p>
    <w:p w14:paraId="51F6B48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78F125" w14:textId="6595D366" w:rsidR="00B118C8" w:rsidRPr="00C15CD5" w:rsidRDefault="00B118C8" w:rsidP="00B118C8">
      <w:pPr>
        <w:tabs>
          <w:tab w:val="center" w:pos="6237"/>
        </w:tabs>
        <w:spacing w:line="276" w:lineRule="auto"/>
        <w:rPr>
          <w:lang w:val="vi-VN"/>
        </w:rPr>
      </w:pPr>
      <w:r w:rsidRPr="00DC2276">
        <w:rPr>
          <w:lang w:val="vi-VN"/>
        </w:rPr>
        <w:tab/>
        <w:t xml:space="preserve">Tp. Hồ Chí Minh, ngày     tháng   năm   </w:t>
      </w:r>
      <w:r w:rsidR="00C15CD5" w:rsidRPr="00C15CD5">
        <w:rPr>
          <w:lang w:val="vi-VN"/>
        </w:rPr>
        <w:t>2020</w:t>
      </w:r>
    </w:p>
    <w:p w14:paraId="3AC7D83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FBE32D6" w14:textId="77777777" w:rsidR="00B118C8" w:rsidRPr="00DC2276" w:rsidRDefault="00B118C8">
      <w:pPr>
        <w:spacing w:after="200" w:line="276" w:lineRule="auto"/>
        <w:rPr>
          <w:lang w:val="vi-VN"/>
        </w:rPr>
      </w:pPr>
    </w:p>
    <w:p w14:paraId="5EB108EB" w14:textId="77777777" w:rsidR="00B118C8" w:rsidRPr="00DC2276" w:rsidRDefault="00B118C8">
      <w:pPr>
        <w:spacing w:after="200" w:line="276" w:lineRule="auto"/>
        <w:rPr>
          <w:lang w:val="vi-VN"/>
        </w:rPr>
      </w:pPr>
    </w:p>
    <w:p w14:paraId="48AFFCA8" w14:textId="77777777" w:rsidR="00B118C8" w:rsidRPr="00DC2276" w:rsidRDefault="00B118C8">
      <w:pPr>
        <w:spacing w:after="200" w:line="276" w:lineRule="auto"/>
        <w:rPr>
          <w:lang w:val="vi-VN"/>
        </w:rPr>
      </w:pPr>
    </w:p>
    <w:p w14:paraId="227C9858" w14:textId="77777777" w:rsidR="00B118C8" w:rsidRPr="00DC2276" w:rsidRDefault="00B118C8" w:rsidP="002D796D">
      <w:pPr>
        <w:pStyle w:val="Nidungvnbn"/>
        <w:rPr>
          <w:b/>
          <w:lang w:val="vi-VN"/>
        </w:rPr>
      </w:pPr>
      <w:r w:rsidRPr="00DC2276">
        <w:rPr>
          <w:b/>
          <w:lang w:val="vi-VN"/>
        </w:rPr>
        <w:t>Phần đánh giá của GV chấm bài</w:t>
      </w:r>
    </w:p>
    <w:p w14:paraId="20ED1D3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87B2FB" w14:textId="3683879F" w:rsidR="00B118C8" w:rsidRPr="00C15CD5" w:rsidRDefault="00B118C8" w:rsidP="00B118C8">
      <w:pPr>
        <w:tabs>
          <w:tab w:val="center" w:pos="6237"/>
        </w:tabs>
        <w:spacing w:line="276" w:lineRule="auto"/>
        <w:rPr>
          <w:lang w:val="vi-VN"/>
        </w:rPr>
      </w:pPr>
      <w:r w:rsidRPr="00DC2276">
        <w:rPr>
          <w:lang w:val="vi-VN"/>
        </w:rPr>
        <w:tab/>
        <w:t xml:space="preserve">Tp. Hồ Chí Minh, ngày     tháng   năm   </w:t>
      </w:r>
      <w:r w:rsidR="00C15CD5" w:rsidRPr="00C15CD5">
        <w:rPr>
          <w:lang w:val="vi-VN"/>
        </w:rPr>
        <w:t>2020</w:t>
      </w:r>
    </w:p>
    <w:p w14:paraId="47EA30C2"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E5D59B1" w14:textId="77777777" w:rsidR="00B118C8" w:rsidRPr="00DC2276" w:rsidRDefault="00B118C8" w:rsidP="00B118C8">
      <w:pPr>
        <w:spacing w:after="200" w:line="276" w:lineRule="auto"/>
        <w:rPr>
          <w:lang w:val="vi-VN"/>
        </w:rPr>
      </w:pPr>
    </w:p>
    <w:p w14:paraId="5E46C59F" w14:textId="77777777" w:rsidR="00B118C8" w:rsidRPr="00DC2276" w:rsidRDefault="00B118C8" w:rsidP="00B118C8">
      <w:pPr>
        <w:pStyle w:val="Tiumccp1"/>
        <w:rPr>
          <w:sz w:val="32"/>
          <w:szCs w:val="32"/>
          <w:lang w:val="vi-VN"/>
        </w:rPr>
      </w:pPr>
      <w:r w:rsidRPr="00B118C8">
        <w:rPr>
          <w:lang w:val="vi-VN"/>
        </w:rPr>
        <w:br w:type="page"/>
      </w:r>
    </w:p>
    <w:p w14:paraId="5C185B5F" w14:textId="77777777" w:rsidR="00BB2B2A" w:rsidRPr="00DB7595" w:rsidRDefault="00BB2B2A" w:rsidP="00B118C8">
      <w:pPr>
        <w:pStyle w:val="Chng"/>
        <w:jc w:val="center"/>
        <w:rPr>
          <w:lang w:val="vi-VN"/>
        </w:rPr>
      </w:pPr>
      <w:bookmarkStart w:id="3" w:name="_Toc56981989"/>
      <w:r w:rsidRPr="00DB7595">
        <w:rPr>
          <w:lang w:val="vi-VN"/>
        </w:rPr>
        <w:lastRenderedPageBreak/>
        <w:t>TÓM TẮT</w:t>
      </w:r>
      <w:bookmarkEnd w:id="3"/>
    </w:p>
    <w:p w14:paraId="2D7639F5" w14:textId="77777777" w:rsidR="00291721" w:rsidRPr="00DB7595" w:rsidRDefault="00291721" w:rsidP="00291721">
      <w:pPr>
        <w:pStyle w:val="Nidungvnbn"/>
        <w:rPr>
          <w:lang w:val="vi-VN"/>
        </w:rPr>
      </w:pPr>
    </w:p>
    <w:p w14:paraId="475C006E" w14:textId="77777777" w:rsidR="00E459D8" w:rsidRPr="00E459D8" w:rsidRDefault="00E459D8" w:rsidP="00E459D8">
      <w:pPr>
        <w:pBdr>
          <w:top w:val="nil"/>
          <w:left w:val="nil"/>
          <w:bottom w:val="nil"/>
          <w:right w:val="nil"/>
          <w:between w:val="nil"/>
        </w:pBdr>
        <w:tabs>
          <w:tab w:val="center" w:pos="6379"/>
        </w:tabs>
        <w:spacing w:line="360" w:lineRule="auto"/>
        <w:rPr>
          <w:sz w:val="26"/>
          <w:szCs w:val="26"/>
          <w:lang w:val="vi-VN"/>
        </w:rPr>
      </w:pPr>
      <w:r w:rsidRPr="00E459D8">
        <w:rPr>
          <w:sz w:val="26"/>
          <w:szCs w:val="26"/>
          <w:lang w:val="vi-VN"/>
        </w:rPr>
        <w:t>Node.js là một nền tảng server-side được xây dựng dựa trên Công cụ JavaScript của Google Chrome (V8 Engine). Mặc dù được phát triển từ Javascript nhưng NodeJS lại có cách làm việc khác. Javascript được nhúng vào HTML, NodeJS hoạt động chủ yếu trên Server dùng để xây dựng các ứng dụng realtime. NodeJS sử dụng mô hình I/O lập trình theo sự kiện non-blocking, do đó node js khá gọn nhẹ và hiệu quả – công cụ hoàn hảo cho các ứng dụng chuyên sâu về dữ liệu theo thời gian thực chạy trên các thiết bị phân tán</w:t>
      </w:r>
    </w:p>
    <w:p w14:paraId="2F895CC5" w14:textId="77777777" w:rsidR="00E459D8" w:rsidRPr="00E459D8" w:rsidRDefault="00E459D8" w:rsidP="00E459D8">
      <w:pPr>
        <w:pBdr>
          <w:top w:val="nil"/>
          <w:left w:val="nil"/>
          <w:bottom w:val="nil"/>
          <w:right w:val="nil"/>
          <w:between w:val="nil"/>
        </w:pBdr>
        <w:tabs>
          <w:tab w:val="center" w:pos="6379"/>
        </w:tabs>
        <w:spacing w:line="360" w:lineRule="auto"/>
        <w:rPr>
          <w:sz w:val="26"/>
          <w:szCs w:val="26"/>
          <w:lang w:val="vi-VN"/>
        </w:rPr>
      </w:pPr>
    </w:p>
    <w:p w14:paraId="43B8BF1E" w14:textId="77777777" w:rsidR="00E459D8" w:rsidRPr="00E459D8" w:rsidRDefault="00E459D8" w:rsidP="00E459D8">
      <w:pPr>
        <w:pBdr>
          <w:top w:val="nil"/>
          <w:left w:val="nil"/>
          <w:bottom w:val="nil"/>
          <w:right w:val="nil"/>
          <w:between w:val="nil"/>
        </w:pBdr>
        <w:tabs>
          <w:tab w:val="center" w:pos="6379"/>
        </w:tabs>
        <w:spacing w:line="360" w:lineRule="auto"/>
        <w:rPr>
          <w:sz w:val="26"/>
          <w:szCs w:val="26"/>
          <w:lang w:val="vi-VN"/>
        </w:rPr>
      </w:pPr>
      <w:r w:rsidRPr="00E459D8">
        <w:rPr>
          <w:sz w:val="26"/>
          <w:szCs w:val="26"/>
          <w:lang w:val="vi-VN"/>
        </w:rPr>
        <w:t>Node.js là một môi trường máy chủ mã nguồn mở.</w:t>
      </w:r>
    </w:p>
    <w:p w14:paraId="2188BBAA" w14:textId="77777777" w:rsidR="00E459D8" w:rsidRPr="00E459D8" w:rsidRDefault="00E459D8" w:rsidP="00E459D8">
      <w:pPr>
        <w:pBdr>
          <w:top w:val="nil"/>
          <w:left w:val="nil"/>
          <w:bottom w:val="nil"/>
          <w:right w:val="nil"/>
          <w:between w:val="nil"/>
        </w:pBdr>
        <w:tabs>
          <w:tab w:val="center" w:pos="6379"/>
        </w:tabs>
        <w:spacing w:line="360" w:lineRule="auto"/>
        <w:rPr>
          <w:sz w:val="26"/>
          <w:szCs w:val="26"/>
          <w:lang w:val="vi-VN"/>
        </w:rPr>
      </w:pPr>
      <w:r w:rsidRPr="00E459D8">
        <w:rPr>
          <w:sz w:val="26"/>
          <w:szCs w:val="26"/>
          <w:lang w:val="vi-VN"/>
        </w:rPr>
        <w:t>Node.js miễn phí.</w:t>
      </w:r>
    </w:p>
    <w:p w14:paraId="15943377" w14:textId="77777777" w:rsidR="00E459D8" w:rsidRPr="00E459D8" w:rsidRDefault="00E459D8" w:rsidP="00E459D8">
      <w:pPr>
        <w:pBdr>
          <w:top w:val="nil"/>
          <w:left w:val="nil"/>
          <w:bottom w:val="nil"/>
          <w:right w:val="nil"/>
          <w:between w:val="nil"/>
        </w:pBdr>
        <w:tabs>
          <w:tab w:val="center" w:pos="6379"/>
        </w:tabs>
        <w:spacing w:line="360" w:lineRule="auto"/>
        <w:rPr>
          <w:sz w:val="26"/>
          <w:szCs w:val="26"/>
          <w:lang w:val="vi-VN"/>
        </w:rPr>
      </w:pPr>
      <w:r w:rsidRPr="00E459D8">
        <w:rPr>
          <w:sz w:val="26"/>
          <w:szCs w:val="26"/>
          <w:lang w:val="vi-VN"/>
        </w:rPr>
        <w:t>Node.js chạy trên nhiều nền tảng khác nhau.</w:t>
      </w:r>
    </w:p>
    <w:p w14:paraId="71871360" w14:textId="77777777" w:rsidR="00E459D8" w:rsidRPr="00E459D8" w:rsidRDefault="00E459D8" w:rsidP="00E459D8">
      <w:pPr>
        <w:pBdr>
          <w:top w:val="nil"/>
          <w:left w:val="nil"/>
          <w:bottom w:val="nil"/>
          <w:right w:val="nil"/>
          <w:between w:val="nil"/>
        </w:pBdr>
        <w:tabs>
          <w:tab w:val="center" w:pos="6379"/>
        </w:tabs>
        <w:spacing w:line="360" w:lineRule="auto"/>
        <w:rPr>
          <w:sz w:val="26"/>
          <w:szCs w:val="26"/>
          <w:lang w:val="vi-VN"/>
        </w:rPr>
      </w:pPr>
      <w:r w:rsidRPr="00E459D8">
        <w:rPr>
          <w:sz w:val="26"/>
          <w:szCs w:val="26"/>
          <w:lang w:val="vi-VN"/>
        </w:rPr>
        <w:t>Node.js chạy trên nhiều nền tảng khác nhau (Windows, Linux, Unix, Mac OSX, v.v).</w:t>
      </w:r>
    </w:p>
    <w:p w14:paraId="65FF3E16" w14:textId="77777777" w:rsidR="00E459D8" w:rsidRPr="00E459D8" w:rsidRDefault="00E459D8" w:rsidP="00E459D8">
      <w:pPr>
        <w:pBdr>
          <w:top w:val="nil"/>
          <w:left w:val="nil"/>
          <w:bottom w:val="nil"/>
          <w:right w:val="nil"/>
          <w:between w:val="nil"/>
        </w:pBdr>
        <w:tabs>
          <w:tab w:val="center" w:pos="6379"/>
        </w:tabs>
        <w:spacing w:line="360" w:lineRule="auto"/>
        <w:rPr>
          <w:sz w:val="26"/>
          <w:szCs w:val="26"/>
          <w:lang w:val="vi-VN"/>
        </w:rPr>
      </w:pPr>
      <w:r w:rsidRPr="00E459D8">
        <w:rPr>
          <w:sz w:val="26"/>
          <w:szCs w:val="26"/>
          <w:lang w:val="vi-VN"/>
        </w:rPr>
        <w:t>Node.js sử dụng JavaScript trên máy chủ.</w:t>
      </w:r>
    </w:p>
    <w:p w14:paraId="5ADF6614" w14:textId="77777777" w:rsidR="00E459D8" w:rsidRPr="00C15CD5" w:rsidRDefault="00E459D8" w:rsidP="00C15CD5">
      <w:pPr>
        <w:pBdr>
          <w:top w:val="nil"/>
          <w:left w:val="nil"/>
          <w:bottom w:val="nil"/>
          <w:right w:val="nil"/>
          <w:between w:val="nil"/>
        </w:pBdr>
        <w:tabs>
          <w:tab w:val="center" w:pos="6379"/>
        </w:tabs>
        <w:spacing w:line="360" w:lineRule="auto"/>
        <w:rPr>
          <w:sz w:val="26"/>
          <w:szCs w:val="26"/>
          <w:lang w:val="vi-VN"/>
        </w:rPr>
      </w:pPr>
    </w:p>
    <w:p w14:paraId="1CF33F53" w14:textId="77777777" w:rsidR="00C15CD5" w:rsidRPr="00DB7595" w:rsidRDefault="00C15CD5" w:rsidP="00291721">
      <w:pPr>
        <w:pStyle w:val="Nidungvnbn"/>
        <w:rPr>
          <w:lang w:val="vi-VN"/>
        </w:rPr>
      </w:pPr>
    </w:p>
    <w:p w14:paraId="56F51278"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2D26E1F" w14:textId="51944A7C" w:rsidR="007E6AB9" w:rsidRDefault="007E6AB9" w:rsidP="002D796D">
      <w:pPr>
        <w:pStyle w:val="Chng"/>
        <w:jc w:val="center"/>
      </w:pPr>
      <w:bookmarkStart w:id="4" w:name="_Toc56981990"/>
      <w:r>
        <w:lastRenderedPageBreak/>
        <w:t>MỤC LỤC</w:t>
      </w:r>
      <w:bookmarkEnd w:id="4"/>
    </w:p>
    <w:p w14:paraId="40FA5B60" w14:textId="5F905408" w:rsidR="00E459D8" w:rsidRDefault="00E459D8">
      <w:pPr>
        <w:spacing w:after="200" w:line="276" w:lineRule="auto"/>
        <w:rPr>
          <w:b/>
          <w:sz w:val="32"/>
          <w:szCs w:val="32"/>
        </w:rPr>
      </w:pPr>
      <w:r>
        <w:br w:type="page"/>
      </w:r>
    </w:p>
    <w:p w14:paraId="56B3B1B1" w14:textId="377980CB" w:rsidR="00E459D8" w:rsidRDefault="00E459D8" w:rsidP="00E459D8">
      <w:pPr>
        <w:pStyle w:val="TableofFigures"/>
        <w:tabs>
          <w:tab w:val="right" w:leader="dot" w:pos="9111"/>
        </w:tabs>
        <w:rPr>
          <w:rFonts w:eastAsiaTheme="minorEastAsia"/>
        </w:rPr>
      </w:pPr>
      <w:r>
        <w:rPr>
          <w:b/>
          <w:bCs/>
        </w:rPr>
        <w:lastRenderedPageBreak/>
        <w:fldChar w:fldCharType="begin"/>
      </w:r>
      <w:r>
        <w:rPr>
          <w:b/>
          <w:bCs/>
        </w:rPr>
        <w:instrText xml:space="preserve"> TOC \h \z \t "No Spacing" \c </w:instrText>
      </w:r>
      <w:r>
        <w:rPr>
          <w:b/>
          <w:bCs/>
        </w:rPr>
        <w:fldChar w:fldCharType="separate"/>
      </w:r>
      <w:hyperlink w:anchor="_Toc53247984" w:history="1"/>
    </w:p>
    <w:p w14:paraId="46B4B90E" w14:textId="77777777" w:rsidR="00E459D8" w:rsidRDefault="00E459D8" w:rsidP="00E459D8">
      <w:pPr>
        <w:rPr>
          <w:rFonts w:eastAsiaTheme="minorEastAsia"/>
        </w:rPr>
      </w:pPr>
    </w:p>
    <w:p w14:paraId="1E2C1B31" w14:textId="77777777" w:rsidR="00E459D8" w:rsidRDefault="00E459D8" w:rsidP="00E459D8">
      <w:pPr>
        <w:rPr>
          <w:rFonts w:eastAsiaTheme="minorEastAsia"/>
        </w:rPr>
      </w:pPr>
    </w:p>
    <w:p w14:paraId="1D1BD6C2" w14:textId="77777777" w:rsidR="00E459D8" w:rsidRDefault="00E459D8" w:rsidP="00E459D8">
      <w:pPr>
        <w:pStyle w:val="Chng"/>
        <w:jc w:val="center"/>
      </w:pPr>
      <w:bookmarkStart w:id="5" w:name="_Toc16094400"/>
      <w:bookmarkStart w:id="6" w:name="_Toc11934063"/>
      <w:r>
        <w:t>DANH MỤC CÁC BẢNG BIỂU, HÌNH VẼ, ĐỒ THỊ</w:t>
      </w:r>
      <w:bookmarkEnd w:id="5"/>
      <w:bookmarkEnd w:id="6"/>
    </w:p>
    <w:p w14:paraId="500A8D8B" w14:textId="77777777" w:rsidR="00E459D8" w:rsidRDefault="00E459D8" w:rsidP="00E459D8">
      <w:pPr>
        <w:pStyle w:val="Chng"/>
        <w:jc w:val="center"/>
      </w:pPr>
    </w:p>
    <w:p w14:paraId="3FE4E8C2" w14:textId="77777777" w:rsidR="00E459D8" w:rsidRDefault="00E459D8" w:rsidP="00E459D8">
      <w:pPr>
        <w:rPr>
          <w:sz w:val="26"/>
          <w:szCs w:val="26"/>
        </w:rPr>
      </w:pPr>
      <w:r>
        <w:rPr>
          <w:b/>
          <w:sz w:val="28"/>
        </w:rPr>
        <w:t>DANH MỤC HÌNH</w:t>
      </w:r>
    </w:p>
    <w:p w14:paraId="4BC23D75" w14:textId="77777777" w:rsidR="00E459D8" w:rsidRPr="006900E0" w:rsidRDefault="00E459D8" w:rsidP="00E459D8">
      <w:pPr>
        <w:rPr>
          <w:rFonts w:eastAsiaTheme="minorEastAsia"/>
        </w:rPr>
      </w:pPr>
    </w:p>
    <w:p w14:paraId="75BC8951" w14:textId="77777777" w:rsidR="00E459D8" w:rsidRDefault="00E459D8" w:rsidP="00E459D8">
      <w:pPr>
        <w:pStyle w:val="TableofFigures"/>
        <w:tabs>
          <w:tab w:val="right" w:leader="dot" w:pos="9111"/>
        </w:tabs>
        <w:rPr>
          <w:rFonts w:asciiTheme="minorHAnsi" w:eastAsiaTheme="minorEastAsia" w:hAnsiTheme="minorHAnsi" w:cstheme="minorBidi"/>
          <w:noProof/>
          <w:sz w:val="22"/>
          <w:szCs w:val="22"/>
          <w:lang w:eastAsia="ja-JP"/>
        </w:rPr>
      </w:pPr>
      <w:hyperlink w:anchor="_Toc53247985" w:history="1">
        <w:r w:rsidRPr="00414B03">
          <w:rPr>
            <w:rStyle w:val="Hyperlink"/>
            <w:noProof/>
          </w:rPr>
          <w:t>Hình 1:Windows Command Prompt</w:t>
        </w:r>
        <w:r>
          <w:rPr>
            <w:noProof/>
            <w:webHidden/>
          </w:rPr>
          <w:tab/>
        </w:r>
        <w:r>
          <w:rPr>
            <w:noProof/>
            <w:webHidden/>
          </w:rPr>
          <w:fldChar w:fldCharType="begin"/>
        </w:r>
        <w:r>
          <w:rPr>
            <w:noProof/>
            <w:webHidden/>
          </w:rPr>
          <w:instrText xml:space="preserve"> PAGEREF _Toc53247985 \h </w:instrText>
        </w:r>
        <w:r>
          <w:rPr>
            <w:noProof/>
            <w:webHidden/>
          </w:rPr>
        </w:r>
        <w:r>
          <w:rPr>
            <w:noProof/>
            <w:webHidden/>
          </w:rPr>
          <w:fldChar w:fldCharType="separate"/>
        </w:r>
        <w:r>
          <w:rPr>
            <w:noProof/>
            <w:webHidden/>
          </w:rPr>
          <w:t>7</w:t>
        </w:r>
        <w:r>
          <w:rPr>
            <w:noProof/>
            <w:webHidden/>
          </w:rPr>
          <w:fldChar w:fldCharType="end"/>
        </w:r>
      </w:hyperlink>
    </w:p>
    <w:p w14:paraId="5CECE422" w14:textId="77777777" w:rsidR="00E459D8" w:rsidRDefault="00E459D8" w:rsidP="00E459D8">
      <w:pPr>
        <w:pStyle w:val="TableofFigures"/>
        <w:tabs>
          <w:tab w:val="right" w:leader="dot" w:pos="9111"/>
        </w:tabs>
        <w:rPr>
          <w:rFonts w:asciiTheme="minorHAnsi" w:eastAsiaTheme="minorEastAsia" w:hAnsiTheme="minorHAnsi" w:cstheme="minorBidi"/>
          <w:noProof/>
          <w:sz w:val="22"/>
          <w:szCs w:val="22"/>
          <w:lang w:eastAsia="ja-JP"/>
        </w:rPr>
      </w:pPr>
      <w:hyperlink w:anchor="_Toc53247986" w:history="1">
        <w:r w:rsidRPr="00414B03">
          <w:rPr>
            <w:rStyle w:val="Hyperlink"/>
            <w:noProof/>
          </w:rPr>
          <w:t>Hình 2:Câu lệnh trợ giúp Js</w:t>
        </w:r>
        <w:r>
          <w:rPr>
            <w:noProof/>
            <w:webHidden/>
          </w:rPr>
          <w:tab/>
        </w:r>
        <w:r>
          <w:rPr>
            <w:noProof/>
            <w:webHidden/>
          </w:rPr>
          <w:fldChar w:fldCharType="begin"/>
        </w:r>
        <w:r>
          <w:rPr>
            <w:noProof/>
            <w:webHidden/>
          </w:rPr>
          <w:instrText xml:space="preserve"> PAGEREF _Toc53247986 \h </w:instrText>
        </w:r>
        <w:r>
          <w:rPr>
            <w:noProof/>
            <w:webHidden/>
          </w:rPr>
        </w:r>
        <w:r>
          <w:rPr>
            <w:noProof/>
            <w:webHidden/>
          </w:rPr>
          <w:fldChar w:fldCharType="separate"/>
        </w:r>
        <w:r>
          <w:rPr>
            <w:noProof/>
            <w:webHidden/>
          </w:rPr>
          <w:t>7</w:t>
        </w:r>
        <w:r>
          <w:rPr>
            <w:noProof/>
            <w:webHidden/>
          </w:rPr>
          <w:fldChar w:fldCharType="end"/>
        </w:r>
      </w:hyperlink>
    </w:p>
    <w:p w14:paraId="06F8C200" w14:textId="77777777" w:rsidR="00E459D8" w:rsidRDefault="00E459D8" w:rsidP="00E459D8">
      <w:pPr>
        <w:pStyle w:val="TableofFigures"/>
        <w:tabs>
          <w:tab w:val="right" w:leader="dot" w:pos="9111"/>
        </w:tabs>
        <w:rPr>
          <w:rFonts w:asciiTheme="minorHAnsi" w:eastAsiaTheme="minorEastAsia" w:hAnsiTheme="minorHAnsi" w:cstheme="minorBidi"/>
          <w:noProof/>
          <w:sz w:val="22"/>
          <w:szCs w:val="22"/>
          <w:lang w:eastAsia="ja-JP"/>
        </w:rPr>
      </w:pPr>
      <w:hyperlink w:anchor="_Toc53247987" w:history="1">
        <w:r w:rsidRPr="00414B03">
          <w:rPr>
            <w:rStyle w:val="Hyperlink"/>
            <w:noProof/>
          </w:rPr>
          <w:t>Hình 3:Sau khi cài đặt thành công Node.js</w:t>
        </w:r>
        <w:r>
          <w:rPr>
            <w:noProof/>
            <w:webHidden/>
          </w:rPr>
          <w:tab/>
        </w:r>
        <w:r>
          <w:rPr>
            <w:noProof/>
            <w:webHidden/>
          </w:rPr>
          <w:fldChar w:fldCharType="begin"/>
        </w:r>
        <w:r>
          <w:rPr>
            <w:noProof/>
            <w:webHidden/>
          </w:rPr>
          <w:instrText xml:space="preserve"> PAGEREF _Toc53247987 \h </w:instrText>
        </w:r>
        <w:r>
          <w:rPr>
            <w:noProof/>
            <w:webHidden/>
          </w:rPr>
        </w:r>
        <w:r>
          <w:rPr>
            <w:noProof/>
            <w:webHidden/>
          </w:rPr>
          <w:fldChar w:fldCharType="separate"/>
        </w:r>
        <w:r>
          <w:rPr>
            <w:noProof/>
            <w:webHidden/>
          </w:rPr>
          <w:t>8</w:t>
        </w:r>
        <w:r>
          <w:rPr>
            <w:noProof/>
            <w:webHidden/>
          </w:rPr>
          <w:fldChar w:fldCharType="end"/>
        </w:r>
      </w:hyperlink>
    </w:p>
    <w:p w14:paraId="10371EB8" w14:textId="77777777" w:rsidR="00E459D8" w:rsidRDefault="00E459D8" w:rsidP="00E459D8">
      <w:pPr>
        <w:pStyle w:val="TableofFigures"/>
        <w:tabs>
          <w:tab w:val="right" w:leader="dot" w:pos="9111"/>
        </w:tabs>
        <w:rPr>
          <w:rFonts w:asciiTheme="minorHAnsi" w:eastAsiaTheme="minorEastAsia" w:hAnsiTheme="minorHAnsi" w:cstheme="minorBidi"/>
          <w:noProof/>
          <w:sz w:val="22"/>
          <w:szCs w:val="22"/>
          <w:lang w:eastAsia="ja-JP"/>
        </w:rPr>
      </w:pPr>
      <w:hyperlink w:anchor="_Toc53247988" w:history="1">
        <w:r w:rsidRPr="00414B03">
          <w:rPr>
            <w:rStyle w:val="Hyperlink"/>
            <w:noProof/>
          </w:rPr>
          <w:t>Hình 4:Kiểm tra phiên bản Node.js</w:t>
        </w:r>
        <w:r>
          <w:rPr>
            <w:noProof/>
            <w:webHidden/>
          </w:rPr>
          <w:tab/>
        </w:r>
        <w:r>
          <w:rPr>
            <w:noProof/>
            <w:webHidden/>
          </w:rPr>
          <w:fldChar w:fldCharType="begin"/>
        </w:r>
        <w:r>
          <w:rPr>
            <w:noProof/>
            <w:webHidden/>
          </w:rPr>
          <w:instrText xml:space="preserve"> PAGEREF _Toc53247988 \h </w:instrText>
        </w:r>
        <w:r>
          <w:rPr>
            <w:noProof/>
            <w:webHidden/>
          </w:rPr>
        </w:r>
        <w:r>
          <w:rPr>
            <w:noProof/>
            <w:webHidden/>
          </w:rPr>
          <w:fldChar w:fldCharType="separate"/>
        </w:r>
        <w:r>
          <w:rPr>
            <w:noProof/>
            <w:webHidden/>
          </w:rPr>
          <w:t>8</w:t>
        </w:r>
        <w:r>
          <w:rPr>
            <w:noProof/>
            <w:webHidden/>
          </w:rPr>
          <w:fldChar w:fldCharType="end"/>
        </w:r>
      </w:hyperlink>
    </w:p>
    <w:p w14:paraId="2DA22C79" w14:textId="77777777" w:rsidR="00E459D8" w:rsidRDefault="00E459D8" w:rsidP="00E459D8">
      <w:pPr>
        <w:pStyle w:val="TableofFigures"/>
        <w:tabs>
          <w:tab w:val="right" w:leader="dot" w:pos="9111"/>
        </w:tabs>
        <w:rPr>
          <w:rFonts w:asciiTheme="minorHAnsi" w:eastAsiaTheme="minorEastAsia" w:hAnsiTheme="minorHAnsi" w:cstheme="minorBidi"/>
          <w:noProof/>
          <w:sz w:val="22"/>
          <w:szCs w:val="22"/>
          <w:lang w:eastAsia="ja-JP"/>
        </w:rPr>
      </w:pPr>
      <w:hyperlink w:anchor="_Toc53247989" w:history="1">
        <w:r w:rsidRPr="00414B03">
          <w:rPr>
            <w:rStyle w:val="Hyperlink"/>
            <w:noProof/>
            <w:shd w:val="clear" w:color="auto" w:fill="FFFFFF"/>
          </w:rPr>
          <w:t>Hình 5:Ví dụ câu lệnh trong Js</w:t>
        </w:r>
        <w:r>
          <w:rPr>
            <w:noProof/>
            <w:webHidden/>
          </w:rPr>
          <w:tab/>
        </w:r>
        <w:r>
          <w:rPr>
            <w:noProof/>
            <w:webHidden/>
          </w:rPr>
          <w:fldChar w:fldCharType="begin"/>
        </w:r>
        <w:r>
          <w:rPr>
            <w:noProof/>
            <w:webHidden/>
          </w:rPr>
          <w:instrText xml:space="preserve"> PAGEREF _Toc53247989 \h </w:instrText>
        </w:r>
        <w:r>
          <w:rPr>
            <w:noProof/>
            <w:webHidden/>
          </w:rPr>
        </w:r>
        <w:r>
          <w:rPr>
            <w:noProof/>
            <w:webHidden/>
          </w:rPr>
          <w:fldChar w:fldCharType="separate"/>
        </w:r>
        <w:r>
          <w:rPr>
            <w:noProof/>
            <w:webHidden/>
          </w:rPr>
          <w:t>9</w:t>
        </w:r>
        <w:r>
          <w:rPr>
            <w:noProof/>
            <w:webHidden/>
          </w:rPr>
          <w:fldChar w:fldCharType="end"/>
        </w:r>
      </w:hyperlink>
    </w:p>
    <w:p w14:paraId="4190D734" w14:textId="77777777" w:rsidR="00E459D8" w:rsidRDefault="00E459D8" w:rsidP="00E459D8">
      <w:pPr>
        <w:pStyle w:val="TableofFigures"/>
        <w:tabs>
          <w:tab w:val="right" w:leader="dot" w:pos="9111"/>
        </w:tabs>
        <w:rPr>
          <w:rFonts w:asciiTheme="minorHAnsi" w:eastAsiaTheme="minorEastAsia" w:hAnsiTheme="minorHAnsi" w:cstheme="minorBidi"/>
          <w:noProof/>
          <w:sz w:val="22"/>
          <w:szCs w:val="22"/>
          <w:lang w:eastAsia="ja-JP"/>
        </w:rPr>
      </w:pPr>
      <w:hyperlink w:anchor="_Toc53247990" w:history="1">
        <w:r w:rsidRPr="00414B03">
          <w:rPr>
            <w:rStyle w:val="Hyperlink"/>
            <w:noProof/>
            <w:shd w:val="clear" w:color="auto" w:fill="FFFFFF"/>
          </w:rPr>
          <w:t>Hình 7:Câu lệnh chay chương trình</w:t>
        </w:r>
        <w:r>
          <w:rPr>
            <w:noProof/>
            <w:webHidden/>
          </w:rPr>
          <w:tab/>
        </w:r>
        <w:r>
          <w:rPr>
            <w:noProof/>
            <w:webHidden/>
          </w:rPr>
          <w:fldChar w:fldCharType="begin"/>
        </w:r>
        <w:r>
          <w:rPr>
            <w:noProof/>
            <w:webHidden/>
          </w:rPr>
          <w:instrText xml:space="preserve"> PAGEREF _Toc53247990 \h </w:instrText>
        </w:r>
        <w:r>
          <w:rPr>
            <w:noProof/>
            <w:webHidden/>
          </w:rPr>
        </w:r>
        <w:r>
          <w:rPr>
            <w:noProof/>
            <w:webHidden/>
          </w:rPr>
          <w:fldChar w:fldCharType="separate"/>
        </w:r>
        <w:r>
          <w:rPr>
            <w:noProof/>
            <w:webHidden/>
          </w:rPr>
          <w:t>9</w:t>
        </w:r>
        <w:r>
          <w:rPr>
            <w:noProof/>
            <w:webHidden/>
          </w:rPr>
          <w:fldChar w:fldCharType="end"/>
        </w:r>
      </w:hyperlink>
    </w:p>
    <w:p w14:paraId="6C9CB709" w14:textId="77777777" w:rsidR="00E459D8" w:rsidRDefault="00E459D8" w:rsidP="00E459D8">
      <w:pPr>
        <w:spacing w:after="200" w:line="276" w:lineRule="auto"/>
        <w:rPr>
          <w:b/>
          <w:bCs/>
        </w:rPr>
      </w:pPr>
      <w:r>
        <w:rPr>
          <w:b/>
          <w:bCs/>
          <w:sz w:val="26"/>
        </w:rPr>
        <w:fldChar w:fldCharType="end"/>
      </w:r>
    </w:p>
    <w:p w14:paraId="5326C99B" w14:textId="77777777" w:rsidR="00E459D8" w:rsidRDefault="00E459D8" w:rsidP="00E459D8">
      <w:pPr>
        <w:spacing w:after="200" w:line="276" w:lineRule="auto"/>
        <w:rPr>
          <w:b/>
          <w:bCs/>
        </w:rPr>
      </w:pPr>
    </w:p>
    <w:p w14:paraId="12112A89" w14:textId="77777777" w:rsidR="00E459D8" w:rsidRPr="00F84725" w:rsidRDefault="00E459D8" w:rsidP="00E459D8">
      <w:pPr>
        <w:rPr>
          <w:b/>
          <w:sz w:val="28"/>
        </w:rPr>
      </w:pPr>
      <w:r w:rsidRPr="00F84725">
        <w:rPr>
          <w:b/>
          <w:sz w:val="28"/>
        </w:rPr>
        <w:t>DANH MỤC CÁC BẢNG BIỂU</w:t>
      </w:r>
    </w:p>
    <w:p w14:paraId="37997A79" w14:textId="77777777" w:rsidR="00E459D8" w:rsidRDefault="00E459D8" w:rsidP="00E459D8">
      <w:pPr>
        <w:spacing w:after="200" w:line="276" w:lineRule="auto"/>
        <w:rPr>
          <w:b/>
          <w:bCs/>
        </w:rPr>
      </w:pPr>
    </w:p>
    <w:p w14:paraId="15FC5059" w14:textId="77777777" w:rsidR="00E459D8" w:rsidRDefault="00E459D8" w:rsidP="00E459D8">
      <w:pPr>
        <w:pStyle w:val="TableofFigures"/>
        <w:tabs>
          <w:tab w:val="right" w:leader="dot" w:pos="9111"/>
        </w:tabs>
        <w:rPr>
          <w:rFonts w:asciiTheme="minorHAnsi" w:eastAsiaTheme="minorEastAsia" w:hAnsiTheme="minorHAnsi" w:cs="Mangal"/>
          <w:noProof/>
          <w:sz w:val="22"/>
          <w:szCs w:val="20"/>
          <w:lang w:eastAsia="zh-CN" w:bidi="hi-IN"/>
        </w:rPr>
      </w:pPr>
      <w:r>
        <w:rPr>
          <w:b/>
          <w:bCs/>
        </w:rPr>
        <w:fldChar w:fldCharType="begin"/>
      </w:r>
      <w:r>
        <w:rPr>
          <w:b/>
          <w:bCs/>
        </w:rPr>
        <w:instrText xml:space="preserve"> TOC \h \z \c "Bảng" </w:instrText>
      </w:r>
      <w:r>
        <w:rPr>
          <w:b/>
          <w:bCs/>
        </w:rPr>
        <w:fldChar w:fldCharType="separate"/>
      </w:r>
      <w:hyperlink w:anchor="_Toc57686375" w:history="1">
        <w:r w:rsidRPr="00D40368">
          <w:rPr>
            <w:rStyle w:val="Hyperlink"/>
            <w:noProof/>
          </w:rPr>
          <w:t>Bảng 1: Bảng modele tích hợp sẵn trong nodejs</w:t>
        </w:r>
        <w:r>
          <w:rPr>
            <w:noProof/>
            <w:webHidden/>
          </w:rPr>
          <w:tab/>
        </w:r>
        <w:r>
          <w:rPr>
            <w:noProof/>
            <w:webHidden/>
          </w:rPr>
          <w:fldChar w:fldCharType="begin"/>
        </w:r>
        <w:r>
          <w:rPr>
            <w:noProof/>
            <w:webHidden/>
          </w:rPr>
          <w:instrText xml:space="preserve"> PAGEREF _Toc57686375 \h </w:instrText>
        </w:r>
        <w:r>
          <w:rPr>
            <w:noProof/>
            <w:webHidden/>
          </w:rPr>
        </w:r>
        <w:r>
          <w:rPr>
            <w:noProof/>
            <w:webHidden/>
          </w:rPr>
          <w:fldChar w:fldCharType="separate"/>
        </w:r>
        <w:r>
          <w:rPr>
            <w:noProof/>
            <w:webHidden/>
          </w:rPr>
          <w:t>14</w:t>
        </w:r>
        <w:r>
          <w:rPr>
            <w:noProof/>
            <w:webHidden/>
          </w:rPr>
          <w:fldChar w:fldCharType="end"/>
        </w:r>
      </w:hyperlink>
    </w:p>
    <w:p w14:paraId="3EF48ECC" w14:textId="0FE161B3" w:rsidR="00E459D8" w:rsidRDefault="00E459D8" w:rsidP="00E459D8">
      <w:pPr>
        <w:pStyle w:val="Chng"/>
        <w:jc w:val="center"/>
        <w:rPr>
          <w:b w:val="0"/>
          <w:bCs/>
        </w:rPr>
      </w:pPr>
      <w:r>
        <w:rPr>
          <w:b w:val="0"/>
          <w:bCs/>
        </w:rPr>
        <w:fldChar w:fldCharType="end"/>
      </w:r>
    </w:p>
    <w:p w14:paraId="546DC1DB" w14:textId="77777777" w:rsidR="00E459D8" w:rsidRDefault="00E459D8">
      <w:pPr>
        <w:spacing w:after="200" w:line="276" w:lineRule="auto"/>
        <w:rPr>
          <w:bCs/>
          <w:sz w:val="32"/>
          <w:szCs w:val="32"/>
        </w:rPr>
      </w:pPr>
      <w:r>
        <w:rPr>
          <w:b/>
          <w:bCs/>
        </w:rPr>
        <w:br w:type="page"/>
      </w:r>
    </w:p>
    <w:p w14:paraId="1FA7530F" w14:textId="77777777" w:rsidR="00E459D8" w:rsidRPr="00D30721" w:rsidRDefault="00E459D8" w:rsidP="00E459D8">
      <w:pPr>
        <w:pStyle w:val="Chng"/>
      </w:pPr>
      <w:r>
        <w:lastRenderedPageBreak/>
        <w:t>Chương I - Giới thiệu Nodejs</w:t>
      </w:r>
    </w:p>
    <w:p w14:paraId="712A374B" w14:textId="77777777" w:rsidR="00E459D8" w:rsidRPr="00DF5006" w:rsidRDefault="00E459D8" w:rsidP="00E459D8">
      <w:pPr>
        <w:pStyle w:val="Tiumccp1"/>
        <w:rPr>
          <w:rStyle w:val="colorh1"/>
          <w:rFonts w:eastAsiaTheme="majorEastAsia"/>
        </w:rPr>
      </w:pPr>
      <w:r w:rsidRPr="00DF5006">
        <w:rPr>
          <w:rStyle w:val="colorh1"/>
          <w:rFonts w:eastAsiaTheme="majorEastAsia"/>
        </w:rPr>
        <w:t>1.1 Khái niệm:</w:t>
      </w:r>
    </w:p>
    <w:p w14:paraId="7B983812" w14:textId="77777777" w:rsidR="00E459D8" w:rsidRPr="00DD73A9" w:rsidRDefault="00E459D8" w:rsidP="00E459D8">
      <w:pPr>
        <w:pStyle w:val="Nidungvnbn"/>
        <w:rPr>
          <w:rStyle w:val="colorh1"/>
          <w:rFonts w:eastAsiaTheme="majorEastAsia"/>
        </w:rPr>
      </w:pPr>
      <w:r w:rsidRPr="00DD73A9">
        <w:rPr>
          <w:rStyle w:val="colorh1"/>
          <w:rFonts w:eastAsiaTheme="majorEastAsia"/>
        </w:rPr>
        <w:t>NodeJS Module là một thư viện Javascript, sử dụng kỹ thuật điều khiển theo sự kiện nhập/ xuất không đồng bộ. Nó là một tập hợp các hàm (function) đối tượng và các biến, mà bạn có thể đưa vào ứng dụng của bạn để sử dụng. Sử dụng Module giúp đơn giản việc viết code, và quản lý code trong ứng dụng của bạn. Thông thường mỗi module sẽ được viết trong một tập tin riêng rẽ.</w:t>
      </w:r>
    </w:p>
    <w:p w14:paraId="19AC0640" w14:textId="77777777" w:rsidR="00E459D8" w:rsidRPr="00DD73A9" w:rsidRDefault="00E459D8" w:rsidP="00E459D8">
      <w:pPr>
        <w:pStyle w:val="Tiumccp1"/>
        <w:rPr>
          <w:rStyle w:val="colorh1"/>
          <w:rFonts w:eastAsiaTheme="majorEastAsia"/>
        </w:rPr>
      </w:pPr>
      <w:r w:rsidRPr="00DD73A9">
        <w:rPr>
          <w:rStyle w:val="colorh1"/>
          <w:rFonts w:eastAsiaTheme="majorEastAsia"/>
        </w:rPr>
        <w:t>1.2 Nguồn gốc hình thành:</w:t>
      </w:r>
    </w:p>
    <w:p w14:paraId="77787487" w14:textId="77777777" w:rsidR="00E459D8" w:rsidRPr="00B76BFC" w:rsidRDefault="00E459D8" w:rsidP="00E459D8">
      <w:pPr>
        <w:pStyle w:val="Nidungvnbn"/>
        <w:rPr>
          <w:rStyle w:val="colorh1"/>
          <w:rFonts w:eastAsiaTheme="majorEastAsia"/>
        </w:rPr>
      </w:pPr>
      <w:r w:rsidRPr="00B76BFC">
        <w:rPr>
          <w:rStyle w:val="colorh1"/>
          <w:rFonts w:eastAsiaTheme="majorEastAsia"/>
        </w:rPr>
        <w:t>Nodejs được tạo bới Ryan Dahl từ năm 2009, và phát triển dưới sự bảo trợ của Joyent. Mục tiêu ban đầu của Dahl là làm cho trang web có khả năng push như một số ứng dụng web như Gmail. Sau khi thử với vài ngôn ngữ thì Dahl đã chọn JavasScript vì một API nhập/ xuất không đầy đủ. Điều này cho phép có thể định nghĩa một quy ước nhập/ xuất theo sự kiện hay còn gọi là bất đồng bộ (Non-Blocking). Nodejs sử dụng nhiều chi tiết kỹ thuật của CommonJs. Nó cung cấp môi trường REPL cho kiểm thử tương tác.</w:t>
      </w:r>
    </w:p>
    <w:p w14:paraId="631B507C" w14:textId="77777777" w:rsidR="00E459D8" w:rsidRPr="00B76BFC" w:rsidRDefault="00E459D8" w:rsidP="00E459D8">
      <w:pPr>
        <w:pStyle w:val="Nidungvnbn"/>
      </w:pPr>
      <w:r w:rsidRPr="00B76BFC">
        <w:t>Có rất nhiều công ty đã sử dụng Node.js để xây dựng cho ứng dụng của họ. Có thể kể một số tên tuổi đình đám như: WalMart, LinkedIn, PayPal, YouTube, Yahoo!, Amazon.com, Netflix, eBay và Reddit.</w:t>
      </w:r>
    </w:p>
    <w:p w14:paraId="29EB7F30" w14:textId="77777777" w:rsidR="00E459D8" w:rsidRPr="00063979" w:rsidRDefault="00E459D8" w:rsidP="00E459D8">
      <w:pPr>
        <w:pStyle w:val="Tiumccp1"/>
      </w:pPr>
      <w:r>
        <w:t xml:space="preserve">1.3 </w:t>
      </w:r>
      <w:r w:rsidRPr="00063979">
        <w:t>Lợi ích mà Nodejs mang lại:</w:t>
      </w:r>
    </w:p>
    <w:p w14:paraId="4A7B1B9E" w14:textId="77777777" w:rsidR="00E459D8" w:rsidRPr="00DD73A9" w:rsidRDefault="00E459D8" w:rsidP="00E459D8">
      <w:pPr>
        <w:pStyle w:val="Nidungvnbn"/>
      </w:pPr>
      <w:r w:rsidRPr="00DD73A9">
        <w:t xml:space="preserve"> Đầu tiên, V8 JavaScript engine là một Javascript engine mạnh mẽ, được sử dụng trong trình duyệt Chrome của Google. Điều này sẽ làm ứng dụng của bạn có tốc độ rất nhanh. </w:t>
      </w:r>
    </w:p>
    <w:p w14:paraId="6FDF6BAA" w14:textId="77777777" w:rsidR="00E459D8" w:rsidRPr="00DD73A9" w:rsidRDefault="00E459D8" w:rsidP="00E459D8">
      <w:pPr>
        <w:pStyle w:val="Nidungvnbn"/>
      </w:pPr>
      <w:r w:rsidRPr="00DD73A9">
        <w:t xml:space="preserve">Node.js khuyến khích viết mã kiểu asynchronous (bất đồng bộ) để cải thiện tốc độ ứng dụng, tránh được những vấn đề phát sinh của việc sử dụng đa luồng. </w:t>
      </w:r>
    </w:p>
    <w:p w14:paraId="69324ED8" w14:textId="77777777" w:rsidR="00E459D8" w:rsidRPr="00B76BFC" w:rsidRDefault="00E459D8" w:rsidP="00E459D8">
      <w:pPr>
        <w:pStyle w:val="Nidungvnbn"/>
      </w:pPr>
      <w:r w:rsidRPr="00B76BFC">
        <w:t>Nodejs chạy trên nhiều nên tảng khác nhau như Windows, Linux, Unix, Mac OSX, v.v</w:t>
      </w:r>
    </w:p>
    <w:p w14:paraId="4A07987F" w14:textId="77777777" w:rsidR="00E459D8" w:rsidRDefault="00E459D8" w:rsidP="00E459D8">
      <w:pPr>
        <w:pStyle w:val="Tiumccp1"/>
      </w:pPr>
      <w:r>
        <w:lastRenderedPageBreak/>
        <w:t xml:space="preserve">1.4 </w:t>
      </w:r>
      <w:r w:rsidRPr="00DF22FE">
        <w:t>Ứng dụng của nodejs</w:t>
      </w:r>
      <w:r>
        <w:t xml:space="preserve"> và ưu nhược điểm</w:t>
      </w:r>
    </w:p>
    <w:p w14:paraId="20722CC9" w14:textId="77777777" w:rsidR="00E459D8" w:rsidRPr="00DF22FE" w:rsidRDefault="00E459D8" w:rsidP="00E459D8">
      <w:pPr>
        <w:pStyle w:val="Tiumccp2"/>
      </w:pPr>
      <w:r>
        <w:t>1.4.1 Ứng dụng của nodejs vào thực tiễn</w:t>
      </w:r>
    </w:p>
    <w:p w14:paraId="572CDD08" w14:textId="77777777" w:rsidR="00E459D8" w:rsidRPr="00B76BFC" w:rsidRDefault="00E459D8" w:rsidP="00E459D8">
      <w:pPr>
        <w:pStyle w:val="Nidungvnbn"/>
      </w:pPr>
      <w:r w:rsidRPr="00B76BFC">
        <w:t>Node.js có thể tạo nội dung trang động</w:t>
      </w:r>
      <w:r>
        <w:t>.</w:t>
      </w:r>
    </w:p>
    <w:p w14:paraId="6F2856B7" w14:textId="77777777" w:rsidR="00E459D8" w:rsidRPr="00B76BFC" w:rsidRDefault="00E459D8" w:rsidP="00E459D8">
      <w:pPr>
        <w:pStyle w:val="Nidungvnbn"/>
      </w:pPr>
      <w:r w:rsidRPr="00B76BFC">
        <w:t>Node.js có thể tạo, mở, đọc, ghi, xóa và đóng các tệp trên máy chủ</w:t>
      </w:r>
      <w:r>
        <w:t>.</w:t>
      </w:r>
    </w:p>
    <w:p w14:paraId="7993B060" w14:textId="77777777" w:rsidR="00E459D8" w:rsidRPr="00B76BFC" w:rsidRDefault="00E459D8" w:rsidP="00E459D8">
      <w:pPr>
        <w:pStyle w:val="Nidungvnbn"/>
      </w:pPr>
      <w:r w:rsidRPr="00B76BFC">
        <w:t>Node.js có thể thu thập dữ liệu biểu mẫu</w:t>
      </w:r>
      <w:r>
        <w:t>.</w:t>
      </w:r>
    </w:p>
    <w:p w14:paraId="31E2437E" w14:textId="77777777" w:rsidR="00E459D8" w:rsidRDefault="00E459D8" w:rsidP="00E459D8">
      <w:pPr>
        <w:pStyle w:val="Nidungvnbn"/>
      </w:pPr>
      <w:r w:rsidRPr="00B76BFC">
        <w:t>Node.js có thể thêm, xóa, sửa đổi dữ liệu trong cơ sở dữ liệu của bạn.</w:t>
      </w:r>
    </w:p>
    <w:p w14:paraId="504412E9" w14:textId="77777777" w:rsidR="00E459D8" w:rsidRDefault="00E459D8" w:rsidP="00E459D8">
      <w:pPr>
        <w:pStyle w:val="Nidungvnbn"/>
        <w:ind w:firstLine="0"/>
      </w:pPr>
    </w:p>
    <w:p w14:paraId="5E966230" w14:textId="77777777" w:rsidR="00E459D8" w:rsidRPr="00CB25A2" w:rsidRDefault="00E459D8" w:rsidP="00E459D8">
      <w:pPr>
        <w:pStyle w:val="Tiumccp2"/>
      </w:pPr>
      <w:r w:rsidRPr="00CB25A2">
        <w:t>1.4.2 Nhược điểm NodeJS</w:t>
      </w:r>
    </w:p>
    <w:p w14:paraId="4A41BAB5" w14:textId="77777777" w:rsidR="00E459D8" w:rsidRDefault="00E459D8" w:rsidP="00E459D8">
      <w:pPr>
        <w:pStyle w:val="Nidungvnbn"/>
      </w:pPr>
      <w:r>
        <w:t>Ứng dụng nặng tốn tài nguyên nếu cần xử lý các ứng dụng tốn tài nguyên CPU như encoding video, convert file, decoding encryption… hoặc các ứng dụng tương tự như vậy thì không nên dùng NodeJS (Lý do: NodeJS được viết bằng C++ &amp; Javascript, nên phải thông qua thêm 1 trình biên dịch của NodeJS sẽ lâu hơn 1 chút). Trường hợp này viết 1 Addon C++ để tích hợp với NodeJS để tăng hiệu suất tối đa!</w:t>
      </w:r>
    </w:p>
    <w:p w14:paraId="56A4817A" w14:textId="77777777" w:rsidR="00E459D8" w:rsidRDefault="00E459D8" w:rsidP="00E459D8">
      <w:pPr>
        <w:pStyle w:val="Nidungvnbn"/>
      </w:pPr>
      <w:r>
        <w:t xml:space="preserve">NodeJS và ngôn ngữ khác NodeJS, PHP, Ruby, Python .NET …thì việc cuối cùng là phát triển các App Web. NodeJS mới sơ khai như các ngôn ngữ lập trình khác. </w:t>
      </w:r>
    </w:p>
    <w:p w14:paraId="0008095B" w14:textId="77777777" w:rsidR="00E459D8" w:rsidRPr="00CB25A2" w:rsidRDefault="00E459D8" w:rsidP="00E459D8">
      <w:pPr>
        <w:pStyle w:val="Tiumccp2"/>
      </w:pPr>
      <w:r>
        <w:t xml:space="preserve">1.4.3 </w:t>
      </w:r>
      <w:r w:rsidRPr="00CB25A2">
        <w:t>Ưu điểm NodeJS</w:t>
      </w:r>
    </w:p>
    <w:p w14:paraId="4F5B87FA" w14:textId="77777777" w:rsidR="00E459D8" w:rsidRDefault="00E459D8" w:rsidP="00E459D8">
      <w:pPr>
        <w:pStyle w:val="Nidungvnbn"/>
      </w:pPr>
      <w:r>
        <w:t>Đặc điểm nổi bật của Node.js là nó nhận và xử lý nhiều kết nối chỉ với một single-thread. Điều này giúp hệ thống tốn ít RAM nhất và chạy nhanh nhất khi không phải tạo thread mới cho mỗi truy vấn giống PHP. Ngoài ra, tận dụng ưu điểm non-blocking I/O của Javascript mà Node.js tận dụng tối đa tài nguyên của server mà không tạo ra độ trễ như PHP</w:t>
      </w:r>
    </w:p>
    <w:p w14:paraId="057C6A33" w14:textId="77777777" w:rsidR="00E459D8" w:rsidRDefault="00E459D8" w:rsidP="00E459D8">
      <w:pPr>
        <w:pStyle w:val="Nidungvnbn"/>
      </w:pPr>
      <w:r>
        <w:t>JSON APIs Với cơ chế event-driven, non-blocking I/O(Input/Output) và mô hình kết hợp với Javascript là sự lựa chọn tuyệt vời cho các dịch vụ Webs làm bằng JSON.</w:t>
      </w:r>
    </w:p>
    <w:p w14:paraId="1102E89E" w14:textId="77777777" w:rsidR="00E459D8" w:rsidRDefault="00E459D8" w:rsidP="00E459D8">
      <w:pPr>
        <w:pStyle w:val="Nidungvnbn"/>
      </w:pPr>
      <w:r>
        <w:t>Ứng dụng trên 1 trang (Single page Application) Ứng dụng thể hiện trên 1 trang gmail - NodeJS rất phù hợp để làm. Với khả năng xử lý nhiều Request/s đồng thời thời gian phản hồi nhanh.  NodeJS cho phép các ứng dụng không cần nó tải lại trang, gồm rất nhiều request từ người dùng hoặc cần sự hoạt động nhanh.</w:t>
      </w:r>
    </w:p>
    <w:p w14:paraId="37A2B0D1" w14:textId="77777777" w:rsidR="00E459D8" w:rsidRDefault="00E459D8" w:rsidP="00E459D8">
      <w:pPr>
        <w:pStyle w:val="Nidungvnbn"/>
      </w:pPr>
      <w:r>
        <w:lastRenderedPageBreak/>
        <w:t>NodeJS có thể xử lý hàng nghìn Process và trả ra 1 luồng khiến cho hiệu xuất hoạt động đạt mức tối đa nhất và tuyệt vời nhất.</w:t>
      </w:r>
    </w:p>
    <w:p w14:paraId="77661D56" w14:textId="77777777" w:rsidR="00E459D8" w:rsidRDefault="00E459D8" w:rsidP="00E459D8">
      <w:pPr>
        <w:pStyle w:val="Nidungvnbn"/>
      </w:pPr>
      <w:r>
        <w:t>Streamming Data (Luồng dữ liệu) Các web thông thường gửi HTTP request và nhận phản hồi lại (Luồng dữ liệu). Giả xử sẽ cần xử lý 1 luồng giữ liệu cực lớn, NodeJS sẽ xây dựng các Proxy phân vùng các luồng dữ liệu để đảm bảo tối đa hoạt động cho các luồng dữ liệu khác.</w:t>
      </w:r>
    </w:p>
    <w:p w14:paraId="23805D29" w14:textId="77777777" w:rsidR="00E459D8" w:rsidRDefault="00E459D8" w:rsidP="00E459D8">
      <w:pPr>
        <w:pStyle w:val="Nidungvnbn"/>
      </w:pPr>
      <w:r>
        <w:t>Ứng dụng Web thời gian thực Với sự ra đời của các ứng dụng di động &amp; HTML 5 nên Node.js rất hiệu quả khi xây dựng những ứng dụng thời gian thực (real-time applications) như ứng dụng chat, các dịch vụ mạng xã hội như Facebook, Twitter, …</w:t>
      </w:r>
    </w:p>
    <w:p w14:paraId="0E82BD8C" w14:textId="77777777" w:rsidR="00E459D8" w:rsidRPr="00B76BFC" w:rsidRDefault="00E459D8" w:rsidP="00E459D8">
      <w:pPr>
        <w:pStyle w:val="Nidungvnbn"/>
        <w:ind w:firstLine="0"/>
      </w:pPr>
    </w:p>
    <w:p w14:paraId="48AE5A8F" w14:textId="77777777" w:rsidR="00E459D8" w:rsidRDefault="00E459D8" w:rsidP="00E459D8">
      <w:pPr>
        <w:pStyle w:val="Tiumccp1"/>
      </w:pPr>
      <w:r>
        <w:t>1.5 X</w:t>
      </w:r>
      <w:r w:rsidRPr="00060B08">
        <w:t>ử lý một yêu cầu tệp:</w:t>
      </w:r>
    </w:p>
    <w:p w14:paraId="63D4EA5A" w14:textId="77777777" w:rsidR="00E459D8" w:rsidRPr="00B76BFC" w:rsidRDefault="00E459D8" w:rsidP="00E459D8">
      <w:pPr>
        <w:pStyle w:val="Nidungvnbn"/>
        <w:rPr>
          <w:b/>
          <w:bCs/>
        </w:rPr>
      </w:pPr>
      <w:r w:rsidRPr="00B76BFC">
        <w:rPr>
          <w:b/>
          <w:bCs/>
        </w:rPr>
        <w:t>Cách node.js xử lý một yêu cầu tệp</w:t>
      </w:r>
    </w:p>
    <w:p w14:paraId="7A2F66B1" w14:textId="77777777" w:rsidR="00E459D8" w:rsidRPr="00B76BFC" w:rsidRDefault="00E459D8" w:rsidP="00E459D8">
      <w:pPr>
        <w:pStyle w:val="Nidungvnbn"/>
      </w:pPr>
      <w:r w:rsidRPr="00B76BFC">
        <w:t>Gửi tác vụ đến hệ thống tệp của máy tính.</w:t>
      </w:r>
    </w:p>
    <w:p w14:paraId="07839901" w14:textId="77777777" w:rsidR="00E459D8" w:rsidRPr="00B76BFC" w:rsidRDefault="00E459D8" w:rsidP="00E459D8">
      <w:pPr>
        <w:pStyle w:val="Nidungvnbn"/>
      </w:pPr>
      <w:r w:rsidRPr="00B76BFC">
        <w:t>Sẵn sàng xử lý các yêu cầu tiếp theo.</w:t>
      </w:r>
    </w:p>
    <w:p w14:paraId="5E9162D9" w14:textId="77777777" w:rsidR="00E459D8" w:rsidRPr="00B76BFC" w:rsidRDefault="00E459D8" w:rsidP="00E459D8">
      <w:pPr>
        <w:pStyle w:val="Nidungvnbn"/>
      </w:pPr>
      <w:r w:rsidRPr="00B76BFC">
        <w:t>Khi hệ thống tệp đã mở và đọc tệp, máy chủ sẽ trả lại nội dung cho máy khách.</w:t>
      </w:r>
    </w:p>
    <w:p w14:paraId="0A8A1479" w14:textId="77777777" w:rsidR="00E459D8" w:rsidRPr="00B76BFC" w:rsidRDefault="00E459D8" w:rsidP="00E459D8">
      <w:pPr>
        <w:pStyle w:val="Nidungvnbn"/>
      </w:pPr>
      <w:r w:rsidRPr="00B76BFC">
        <w:t>Node.js loại bỏ sự chờ đợi và chỉ cần tiếp tục với yêu cầu tiếp theo.</w:t>
      </w:r>
    </w:p>
    <w:p w14:paraId="6E40202C" w14:textId="77777777" w:rsidR="00E459D8" w:rsidRPr="00B76BFC" w:rsidRDefault="00E459D8" w:rsidP="00E459D8">
      <w:pPr>
        <w:pStyle w:val="Nidungvnbn"/>
        <w:rPr>
          <w:b/>
          <w:bCs/>
        </w:rPr>
      </w:pPr>
      <w:r w:rsidRPr="00B76BFC">
        <w:t>Node.js chạy chương trình đơn luồng, không chặn, không đồng bộ, rất tiết kiệm bộ nhớ.</w:t>
      </w:r>
    </w:p>
    <w:p w14:paraId="2D1F3D5C" w14:textId="77777777" w:rsidR="00E459D8" w:rsidRPr="00B76BFC" w:rsidRDefault="00E459D8" w:rsidP="00E459D8">
      <w:pPr>
        <w:pStyle w:val="Nidungvnbn"/>
        <w:rPr>
          <w:b/>
          <w:bCs/>
        </w:rPr>
      </w:pPr>
      <w:r w:rsidRPr="00B76BFC">
        <w:rPr>
          <w:b/>
          <w:bCs/>
        </w:rPr>
        <w:t>Đây là cách PHP hoặc ASP xử lý một yêu cầu tệp.</w:t>
      </w:r>
    </w:p>
    <w:p w14:paraId="2281B230" w14:textId="77777777" w:rsidR="00E459D8" w:rsidRPr="00B76BFC" w:rsidRDefault="00E459D8" w:rsidP="00E459D8">
      <w:pPr>
        <w:pStyle w:val="Nidungvnbn"/>
      </w:pPr>
      <w:r w:rsidRPr="00B76BFC">
        <w:t>Gửi tác vụ đến hệ thống tệp của máy tính.</w:t>
      </w:r>
    </w:p>
    <w:p w14:paraId="649DA504" w14:textId="77777777" w:rsidR="00E459D8" w:rsidRPr="00B76BFC" w:rsidRDefault="00E459D8" w:rsidP="00E459D8">
      <w:pPr>
        <w:pStyle w:val="Nidungvnbn"/>
      </w:pPr>
      <w:r w:rsidRPr="00B76BFC">
        <w:t>Chờ trong khi hệ thống tệp mở và đọc tệp.</w:t>
      </w:r>
    </w:p>
    <w:p w14:paraId="0ED07288" w14:textId="77777777" w:rsidR="00E459D8" w:rsidRPr="00B76BFC" w:rsidRDefault="00E459D8" w:rsidP="00E459D8">
      <w:pPr>
        <w:pStyle w:val="Nidungvnbn"/>
      </w:pPr>
      <w:r w:rsidRPr="00B76BFC">
        <w:t>Trả lại nội dung cho máy khách.</w:t>
      </w:r>
    </w:p>
    <w:p w14:paraId="6DC68A58" w14:textId="77777777" w:rsidR="00E459D8" w:rsidRPr="00B76BFC" w:rsidRDefault="00E459D8" w:rsidP="00E459D8">
      <w:pPr>
        <w:pStyle w:val="Nidungvnbn"/>
      </w:pPr>
      <w:r w:rsidRPr="00B76BFC">
        <w:t>Sẵn sàng xử lý các yêu cầu tiếp theo.</w:t>
      </w:r>
    </w:p>
    <w:p w14:paraId="74B641FC" w14:textId="77777777" w:rsidR="00E459D8" w:rsidRPr="00B76BFC" w:rsidRDefault="00E459D8" w:rsidP="00E459D8">
      <w:pPr>
        <w:pStyle w:val="Nidungvnbn"/>
      </w:pPr>
    </w:p>
    <w:p w14:paraId="0F0E4FAB" w14:textId="77777777" w:rsidR="00E459D8" w:rsidRPr="00D30721" w:rsidRDefault="00E459D8" w:rsidP="00E459D8">
      <w:pPr>
        <w:pStyle w:val="Chng"/>
      </w:pPr>
      <w:r>
        <w:t>Chương 2 -</w:t>
      </w:r>
      <w:r w:rsidRPr="00D30721">
        <w:t xml:space="preserve"> Cài đặt </w:t>
      </w:r>
    </w:p>
    <w:p w14:paraId="331314FC" w14:textId="77777777" w:rsidR="00E459D8" w:rsidRDefault="00E459D8" w:rsidP="00E459D8">
      <w:pPr>
        <w:pStyle w:val="Tiumccp1"/>
      </w:pPr>
      <w:r>
        <w:t>2.1 Cài đặt Nodejs</w:t>
      </w:r>
    </w:p>
    <w:p w14:paraId="7E18D46B" w14:textId="77777777" w:rsidR="00E459D8" w:rsidRPr="001E0948" w:rsidRDefault="00E459D8" w:rsidP="00E459D8">
      <w:pPr>
        <w:pStyle w:val="Nidungvnbn"/>
      </w:pPr>
      <w:r w:rsidRPr="001E0948">
        <w:lastRenderedPageBreak/>
        <w:t>Đầu tiên, bạn truy cập vào liên kết </w:t>
      </w:r>
      <w:hyperlink r:id="rId12" w:tgtFrame="_blank" w:history="1">
        <w:r w:rsidRPr="001E0948">
          <w:rPr>
            <w:rStyle w:val="Hyperlink"/>
            <w:color w:val="007BFF"/>
          </w:rPr>
          <w:t>Node.js</w:t>
        </w:r>
      </w:hyperlink>
      <w:r w:rsidRPr="001E0948">
        <w:t> để tải về phiên bản Node.js tương thích với hệ điều hành mà bạn đang sử dụng.</w:t>
      </w:r>
    </w:p>
    <w:p w14:paraId="199A1B03" w14:textId="77777777" w:rsidR="00E459D8" w:rsidRDefault="00E459D8" w:rsidP="00E459D8">
      <w:pPr>
        <w:pStyle w:val="Nidungvnbn"/>
      </w:pPr>
      <w:r w:rsidRPr="001E0948">
        <w:t>Sau khi tải về bạn click đúp vào file cài đặt và tiến hành tiến trình cài đặt. Trong khi cài đặt bạn nên chọn các thông số mặc định sẵn có mà trình cài đặt đưa ra cho bạn. Khi được hỏi xem những tính năng nào bạn muốn cài đặt thì bạn nên chọn cài đặt tất cả trong đó bao gồm cài đặt</w:t>
      </w:r>
      <w:r>
        <w:t>.</w:t>
      </w:r>
    </w:p>
    <w:p w14:paraId="480B0B98" w14:textId="77777777" w:rsidR="00E459D8" w:rsidRDefault="00E459D8" w:rsidP="00E459D8">
      <w:pPr>
        <w:pStyle w:val="Nidungvnbn"/>
      </w:pPr>
    </w:p>
    <w:p w14:paraId="6AC8A753" w14:textId="77777777" w:rsidR="00E459D8" w:rsidRDefault="00E459D8" w:rsidP="00E459D8">
      <w:pPr>
        <w:pStyle w:val="Caption"/>
        <w:keepNext/>
      </w:pPr>
      <w:r>
        <w:rPr>
          <w:noProof/>
        </w:rPr>
        <w:drawing>
          <wp:inline distT="0" distB="0" distL="0" distR="0" wp14:anchorId="2255BFED" wp14:editId="4EB09E9E">
            <wp:extent cx="5791835" cy="28124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812415"/>
                    </a:xfrm>
                    <a:prstGeom prst="rect">
                      <a:avLst/>
                    </a:prstGeom>
                  </pic:spPr>
                </pic:pic>
              </a:graphicData>
            </a:graphic>
          </wp:inline>
        </w:drawing>
      </w:r>
    </w:p>
    <w:p w14:paraId="2EC80494" w14:textId="77777777" w:rsidR="00E459D8" w:rsidRPr="001E0948" w:rsidRDefault="00E459D8" w:rsidP="00E459D8">
      <w:pPr>
        <w:pStyle w:val="Caption"/>
      </w:pPr>
      <w:r>
        <w:t xml:space="preserve">Hình  </w:t>
      </w:r>
      <w:r>
        <w:fldChar w:fldCharType="begin"/>
      </w:r>
      <w:r>
        <w:instrText xml:space="preserve"> SEQ Hình_ \* ARABIC </w:instrText>
      </w:r>
      <w:r>
        <w:fldChar w:fldCharType="separate"/>
      </w:r>
      <w:r>
        <w:rPr>
          <w:noProof/>
        </w:rPr>
        <w:t>1</w:t>
      </w:r>
      <w:r>
        <w:rPr>
          <w:noProof/>
        </w:rPr>
        <w:fldChar w:fldCharType="end"/>
      </w:r>
      <w:r>
        <w:t xml:space="preserve"> </w:t>
      </w:r>
      <w:r w:rsidRPr="00F02328">
        <w:t>Windows Command Prompt</w:t>
      </w:r>
    </w:p>
    <w:p w14:paraId="4A646B1F" w14:textId="77777777" w:rsidR="00E459D8" w:rsidRDefault="00E459D8" w:rsidP="00E459D8">
      <w:pPr>
        <w:pStyle w:val="Nidungvnbn"/>
        <w:rPr>
          <w:color w:val="212529"/>
        </w:rPr>
      </w:pPr>
      <w:bookmarkStart w:id="7" w:name="_Toc53247984"/>
      <w:r>
        <w:rPr>
          <w:noProof/>
        </w:rPr>
        <mc:AlternateContent>
          <mc:Choice Requires="wps">
            <w:drawing>
              <wp:anchor distT="0" distB="0" distL="114300" distR="114300" simplePos="0" relativeHeight="251659264" behindDoc="0" locked="0" layoutInCell="1" allowOverlap="1" wp14:anchorId="68C20417" wp14:editId="7623C762">
                <wp:simplePos x="0" y="0"/>
                <wp:positionH relativeFrom="column">
                  <wp:posOffset>625475</wp:posOffset>
                </wp:positionH>
                <wp:positionV relativeFrom="paragraph">
                  <wp:posOffset>2406650</wp:posOffset>
                </wp:positionV>
                <wp:extent cx="399415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3994150" cy="635"/>
                        </a:xfrm>
                        <a:prstGeom prst="rect">
                          <a:avLst/>
                        </a:prstGeom>
                        <a:solidFill>
                          <a:prstClr val="white"/>
                        </a:solidFill>
                        <a:ln>
                          <a:noFill/>
                        </a:ln>
                      </wps:spPr>
                      <wps:txbx>
                        <w:txbxContent>
                          <w:p w14:paraId="32B55761" w14:textId="77777777" w:rsidR="00E459D8" w:rsidRPr="00E41434" w:rsidRDefault="00E459D8" w:rsidP="00E459D8">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C20417" id="_x0000_t202" coordsize="21600,21600" o:spt="202" path="m,l,21600r21600,l21600,xe">
                <v:stroke joinstyle="miter"/>
                <v:path gradientshapeok="t" o:connecttype="rect"/>
              </v:shapetype>
              <v:shape id="Text Box 30" o:spid="_x0000_s1026" type="#_x0000_t202" style="position:absolute;left:0;text-align:left;margin-left:49.25pt;margin-top:189.5pt;width:31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" stroked="f">
                <v:textbox style="mso-fit-shape-to-text:t" inset="0,0,0,0">
                  <w:txbxContent>
                    <w:p w14:paraId="32B55761" w14:textId="77777777" w:rsidR="00E459D8" w:rsidRPr="00E41434" w:rsidRDefault="00E459D8" w:rsidP="00E459D8">
                      <w:pPr>
                        <w:pStyle w:val="Caption"/>
                      </w:pPr>
                    </w:p>
                  </w:txbxContent>
                </v:textbox>
                <w10:wrap type="topAndBottom"/>
              </v:shape>
            </w:pict>
          </mc:Fallback>
        </mc:AlternateContent>
      </w:r>
      <w:bookmarkEnd w:id="7"/>
      <w:r w:rsidRPr="00E41434">
        <w:rPr>
          <w:noProof/>
        </w:rPr>
        <w:t xml:space="preserve"> </w:t>
      </w:r>
    </w:p>
    <w:p w14:paraId="096E5770" w14:textId="77777777" w:rsidR="00E459D8" w:rsidRPr="001E0948" w:rsidRDefault="00E459D8" w:rsidP="00E459D8">
      <w:pPr>
        <w:pStyle w:val="NoSpacing"/>
        <w:rPr>
          <w:color w:val="212529"/>
        </w:rPr>
      </w:pPr>
      <w:r w:rsidRPr="001E0948">
        <w:rPr>
          <w:color w:val="212529"/>
          <w:shd w:val="clear" w:color="auto" w:fill="FFFFFF"/>
        </w:rPr>
        <w:t> </w:t>
      </w:r>
    </w:p>
    <w:p w14:paraId="691D08A0" w14:textId="77777777" w:rsidR="00E459D8" w:rsidRPr="00123215" w:rsidRDefault="00E459D8" w:rsidP="00E459D8">
      <w:pPr>
        <w:pStyle w:val="Nidungvnbn"/>
      </w:pPr>
      <w:r w:rsidRPr="001E0948">
        <w:rPr>
          <w:shd w:val="clear" w:color="auto" w:fill="FFFFFF"/>
        </w:rPr>
        <w:t>Sau khi cài đặt xong, bạn mở chương trình </w:t>
      </w:r>
      <w:r w:rsidRPr="001E0948">
        <w:rPr>
          <w:rStyle w:val="Strong"/>
          <w:color w:val="212529"/>
          <w:shd w:val="clear" w:color="auto" w:fill="FFFFFF"/>
        </w:rPr>
        <w:t>Windows Command Prompt</w:t>
      </w:r>
      <w:r w:rsidRPr="001E0948">
        <w:rPr>
          <w:shd w:val="clear" w:color="auto" w:fill="FFFFFF"/>
        </w:rPr>
        <w:t> lên</w:t>
      </w:r>
    </w:p>
    <w:p w14:paraId="19E0D106" w14:textId="77777777" w:rsidR="00E459D8" w:rsidRDefault="00E459D8" w:rsidP="00E459D8">
      <w:pPr>
        <w:pStyle w:val="Nidungvnbn"/>
        <w:rPr>
          <w:shd w:val="clear" w:color="auto" w:fill="FFFFFF"/>
        </w:rPr>
      </w:pPr>
      <w:r w:rsidRPr="001E0948">
        <w:rPr>
          <w:shd w:val="clear" w:color="auto" w:fill="FFFFFF"/>
        </w:rPr>
        <w:t>và chạy câu lệnh:</w:t>
      </w:r>
      <w:r>
        <w:rPr>
          <w:shd w:val="clear" w:color="auto" w:fill="FFFFFF"/>
        </w:rPr>
        <w:t xml:space="preserve"> node --help</w:t>
      </w:r>
    </w:p>
    <w:p w14:paraId="60BF800F" w14:textId="77777777" w:rsidR="00E459D8" w:rsidRDefault="00E459D8" w:rsidP="00E459D8">
      <w:pPr>
        <w:pStyle w:val="Caption"/>
      </w:pPr>
    </w:p>
    <w:p w14:paraId="2DA0B816" w14:textId="77777777" w:rsidR="00E459D8" w:rsidRPr="001E0948" w:rsidRDefault="00E459D8" w:rsidP="00E459D8">
      <w:pPr>
        <w:pStyle w:val="Nidungvnbn"/>
      </w:pPr>
      <w:bookmarkStart w:id="8" w:name="_Toc53247757"/>
      <w:bookmarkStart w:id="9" w:name="_Toc53247936"/>
      <w:bookmarkStart w:id="10" w:name="_Toc53247987"/>
      <w:r w:rsidRPr="001E0948">
        <w:rPr>
          <w:shd w:val="clear" w:color="auto" w:fill="FFFFFF"/>
        </w:rPr>
        <w:t>Nếu theo đúng hướng dẫn trên bạn sẽ thấy màn hình hiển thị kết quả như sau:</w:t>
      </w:r>
    </w:p>
    <w:p w14:paraId="09C2E868" w14:textId="77777777" w:rsidR="00E459D8" w:rsidRDefault="00E459D8" w:rsidP="00E459D8">
      <w:pPr>
        <w:pStyle w:val="Caption"/>
        <w:keepNext/>
      </w:pPr>
      <w:r>
        <w:rPr>
          <w:noProof/>
        </w:rPr>
        <w:lastRenderedPageBreak/>
        <w:drawing>
          <wp:inline distT="0" distB="0" distL="0" distR="0" wp14:anchorId="55A5036B" wp14:editId="368113C9">
            <wp:extent cx="5791835" cy="51441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5144135"/>
                    </a:xfrm>
                    <a:prstGeom prst="rect">
                      <a:avLst/>
                    </a:prstGeom>
                  </pic:spPr>
                </pic:pic>
              </a:graphicData>
            </a:graphic>
          </wp:inline>
        </w:drawing>
      </w:r>
    </w:p>
    <w:p w14:paraId="155A8B0A" w14:textId="77777777" w:rsidR="00E459D8" w:rsidRDefault="00E459D8" w:rsidP="00E459D8">
      <w:pPr>
        <w:pStyle w:val="Caption"/>
      </w:pPr>
      <w:r>
        <w:t xml:space="preserve">Hình  </w:t>
      </w:r>
      <w:r>
        <w:fldChar w:fldCharType="begin"/>
      </w:r>
      <w:r>
        <w:instrText xml:space="preserve"> SEQ Hình_ \* ARABIC </w:instrText>
      </w:r>
      <w:r>
        <w:fldChar w:fldCharType="separate"/>
      </w:r>
      <w:r>
        <w:rPr>
          <w:noProof/>
        </w:rPr>
        <w:t>2</w:t>
      </w:r>
      <w:r>
        <w:rPr>
          <w:noProof/>
        </w:rPr>
        <w:fldChar w:fldCharType="end"/>
      </w:r>
      <w:r>
        <w:t xml:space="preserve"> </w:t>
      </w:r>
      <w:r w:rsidRPr="00F735F3">
        <w:t>Sau khi cài đặt thành công Node.js</w:t>
      </w:r>
      <w:bookmarkEnd w:id="8"/>
      <w:bookmarkEnd w:id="9"/>
      <w:bookmarkEnd w:id="10"/>
    </w:p>
    <w:p w14:paraId="4D94CD62" w14:textId="77777777" w:rsidR="00E459D8" w:rsidRPr="001E0948" w:rsidRDefault="00E459D8" w:rsidP="00E459D8">
      <w:pPr>
        <w:pStyle w:val="NoSpacing"/>
        <w:ind w:left="2160" w:firstLine="720"/>
      </w:pPr>
    </w:p>
    <w:p w14:paraId="6097FEC4" w14:textId="77777777" w:rsidR="00E459D8" w:rsidRDefault="00E459D8" w:rsidP="00E459D8">
      <w:pPr>
        <w:pStyle w:val="Nidungvnbn"/>
      </w:pPr>
      <w:r w:rsidRPr="001E0948">
        <w:t xml:space="preserve">Để kiểm tra phiên bản Node.js bạn đang sử dụng, chạy câu lệnh </w:t>
      </w:r>
      <w:r>
        <w:t>sau</w:t>
      </w:r>
      <w:r w:rsidRPr="001E0948">
        <w:t>:</w:t>
      </w:r>
      <w:r>
        <w:t xml:space="preserve"> </w:t>
      </w:r>
    </w:p>
    <w:p w14:paraId="4215A10F" w14:textId="77777777" w:rsidR="00E459D8" w:rsidRDefault="00E459D8" w:rsidP="00E459D8">
      <w:pPr>
        <w:pStyle w:val="Nidungvnbn"/>
      </w:pPr>
      <w:r>
        <w:t>“node –version”</w:t>
      </w:r>
    </w:p>
    <w:p w14:paraId="52D09FF4" w14:textId="77777777" w:rsidR="00E459D8" w:rsidRPr="00BE69E9" w:rsidRDefault="00E459D8" w:rsidP="00E459D8">
      <w:pPr>
        <w:spacing w:after="200" w:line="276" w:lineRule="auto"/>
        <w:rPr>
          <w:bCs/>
          <w:sz w:val="26"/>
          <w:szCs w:val="26"/>
        </w:rPr>
      </w:pPr>
      <w:r>
        <w:br w:type="page"/>
      </w:r>
    </w:p>
    <w:p w14:paraId="289535E0" w14:textId="77777777" w:rsidR="00E459D8" w:rsidRDefault="00E459D8" w:rsidP="00E459D8">
      <w:pPr>
        <w:pStyle w:val="Tiumccp1"/>
      </w:pPr>
      <w:r>
        <w:lastRenderedPageBreak/>
        <w:t>2.2 Module trong nodejs</w:t>
      </w:r>
    </w:p>
    <w:p w14:paraId="7F408ADE" w14:textId="77777777" w:rsidR="00E459D8" w:rsidRDefault="00E459D8" w:rsidP="00E459D8">
      <w:pPr>
        <w:pStyle w:val="Tiumccp2"/>
        <w:rPr>
          <w:rStyle w:val="Strong"/>
          <w:b/>
          <w:bCs w:val="0"/>
        </w:rPr>
      </w:pPr>
      <w:r w:rsidRPr="003D6A4D">
        <w:rPr>
          <w:rStyle w:val="Strong"/>
          <w:b/>
          <w:bCs w:val="0"/>
        </w:rPr>
        <w:t>2.2.1 Khái niệm Module trong Nodejs.</w:t>
      </w:r>
    </w:p>
    <w:p w14:paraId="6A1C6533" w14:textId="77777777" w:rsidR="00E459D8" w:rsidRPr="009B78B6" w:rsidRDefault="00E459D8" w:rsidP="00E459D8">
      <w:pPr>
        <w:pStyle w:val="Nidungvnbn"/>
      </w:pPr>
      <w:r w:rsidRPr="009B78B6">
        <w:rPr>
          <w:rStyle w:val="Strong"/>
          <w:b w:val="0"/>
          <w:bCs w:val="0"/>
        </w:rPr>
        <w:t>Module là các đoạn code được đóng gói lại với nhau và được giữ Private, chỉ các hàm và biến được định nghĩa bên trong Module là có thể truy cập và thao tác với nhau. Còn khi nào cần sử dụng Module từ bên ngoài thì chúng ta sẽ chìa các API là các biến, các hàm, hoặc cả 2 biến và hàm ra bên ngoài bằng cách sử dụng đối tượng exports hoặc module.exports.</w:t>
      </w:r>
    </w:p>
    <w:p w14:paraId="5E634DC9" w14:textId="77777777" w:rsidR="00E459D8" w:rsidRPr="009B78B6" w:rsidRDefault="00E459D8" w:rsidP="00E459D8">
      <w:pPr>
        <w:pStyle w:val="Nidungvnbn"/>
      </w:pPr>
      <w:r w:rsidRPr="009B78B6">
        <w:t>Node.js sử dụng kiến trúc Module để đơn giản hóa việc tạo ra các ứng dụng phức tạp. Module là giống như các thư viện trong C, C#, Java, … Mỗi module chứa một tập các hàm chức năng có liên quan đến một “đối tượng” của Module.</w:t>
      </w:r>
    </w:p>
    <w:p w14:paraId="22AC0651" w14:textId="77777777" w:rsidR="00E459D8" w:rsidRDefault="00E459D8" w:rsidP="00E459D8">
      <w:pPr>
        <w:pStyle w:val="Nidungvnbn"/>
      </w:pPr>
      <w:r w:rsidRPr="009B78B6">
        <w:t>Các module được giữ tách biệt riêng với nhau, tách riêng với code base, khi nào cần sử dụng những cái nào thì gọi chúng ra và kết hợp lại với nhau tùy logic xử lý của bạn.</w:t>
      </w:r>
    </w:p>
    <w:p w14:paraId="3C7B134A" w14:textId="77777777" w:rsidR="00E459D8" w:rsidRDefault="00E459D8" w:rsidP="00E459D8">
      <w:pPr>
        <w:pStyle w:val="Tiumccp2"/>
      </w:pPr>
      <w:r>
        <w:t>2.2.2 Module tích hợp sẵn trong Nodejs và Module tải về từ bên ngoài</w:t>
      </w:r>
    </w:p>
    <w:p w14:paraId="589FCAC2" w14:textId="77777777" w:rsidR="00E459D8" w:rsidRPr="00D615B2" w:rsidRDefault="00E459D8" w:rsidP="00E459D8">
      <w:pPr>
        <w:pStyle w:val="Nidungvnbn"/>
      </w:pPr>
      <w:r w:rsidRPr="00D615B2">
        <w:t>Các module tích hợp (Built-in Module)</w:t>
      </w:r>
    </w:p>
    <w:p w14:paraId="05325C42" w14:textId="77777777" w:rsidR="00E459D8" w:rsidRPr="00D615B2" w:rsidRDefault="00E459D8" w:rsidP="00E459D8">
      <w:pPr>
        <w:pStyle w:val="Nidungvnbn"/>
      </w:pPr>
      <w:r w:rsidRPr="00D615B2">
        <w:rPr>
          <w:rStyle w:val="Strong"/>
          <w:b w:val="0"/>
          <w:bCs w:val="0"/>
        </w:rPr>
        <w:t>– Các module tích hợp (Built-in Modules):</w:t>
      </w:r>
    </w:p>
    <w:p w14:paraId="7809F30A" w14:textId="77777777" w:rsidR="00E459D8" w:rsidRDefault="00E459D8" w:rsidP="00E459D8">
      <w:pPr>
        <w:pStyle w:val="Nidungvnbn"/>
      </w:pPr>
      <w:r w:rsidRPr="00D615B2">
        <w:t>Đây là những module mà sau khi cài đặt Nodejs xong bạn đã có thể gọi ra và sử dụng. Ví dụ như http, </w:t>
      </w:r>
      <w:r w:rsidRPr="00D615B2">
        <w:rPr>
          <w:rStyle w:val="Strong"/>
          <w:b w:val="0"/>
          <w:bCs w:val="0"/>
        </w:rPr>
        <w:t>https</w:t>
      </w:r>
      <w:r w:rsidRPr="00D615B2">
        <w:t>, </w:t>
      </w:r>
      <w:r w:rsidRPr="00D615B2">
        <w:rPr>
          <w:rStyle w:val="Strong"/>
          <w:b w:val="0"/>
          <w:bCs w:val="0"/>
        </w:rPr>
        <w:t>fs</w:t>
      </w:r>
      <w:r w:rsidRPr="00D615B2">
        <w:t>, </w:t>
      </w:r>
      <w:r w:rsidRPr="00D615B2">
        <w:rPr>
          <w:rStyle w:val="Strong"/>
          <w:b w:val="0"/>
          <w:bCs w:val="0"/>
        </w:rPr>
        <w:t>path</w:t>
      </w:r>
      <w:r w:rsidRPr="00D615B2">
        <w:t>…vv…</w:t>
      </w:r>
    </w:p>
    <w:tbl>
      <w:tblPr>
        <w:tblW w:w="9510"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696"/>
        <w:gridCol w:w="7814"/>
      </w:tblGrid>
      <w:tr w:rsidR="00E459D8" w:rsidRPr="00E73637" w14:paraId="77683054"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30BDC723" w14:textId="77777777" w:rsidR="00E459D8" w:rsidRPr="00E73637" w:rsidRDefault="00E459D8" w:rsidP="0056780C">
            <w:pPr>
              <w:pStyle w:val="Caption"/>
              <w:rPr>
                <w:lang w:eastAsia="vi-VN"/>
              </w:rPr>
            </w:pPr>
            <w:r w:rsidRPr="00E73637">
              <w:rPr>
                <w:lang w:eastAsia="vi-VN"/>
              </w:rPr>
              <w:t>Module</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7B8D50F8" w14:textId="77777777" w:rsidR="00E459D8" w:rsidRPr="00E73637" w:rsidRDefault="00E459D8" w:rsidP="0056780C">
            <w:pPr>
              <w:pStyle w:val="Caption"/>
              <w:rPr>
                <w:lang w:eastAsia="vi-VN"/>
              </w:rPr>
            </w:pPr>
            <w:r w:rsidRPr="00E73637">
              <w:rPr>
                <w:lang w:eastAsia="vi-VN"/>
              </w:rPr>
              <w:t>Description</w:t>
            </w:r>
          </w:p>
        </w:tc>
      </w:tr>
      <w:tr w:rsidR="00E459D8" w:rsidRPr="00E73637" w14:paraId="5B4FC7D8"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7312F8A1" w14:textId="77777777" w:rsidR="00E459D8" w:rsidRPr="00E73637" w:rsidRDefault="00E459D8" w:rsidP="0056780C">
            <w:pPr>
              <w:pStyle w:val="Caption"/>
              <w:rPr>
                <w:lang w:eastAsia="vi-VN"/>
              </w:rPr>
            </w:pPr>
            <w:r w:rsidRPr="00E73637">
              <w:rPr>
                <w:lang w:eastAsia="vi-VN"/>
              </w:rPr>
              <w:t>assert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39D92AE8" w14:textId="77777777" w:rsidR="00E459D8" w:rsidRPr="00E73637" w:rsidRDefault="00E459D8" w:rsidP="0056780C">
            <w:pPr>
              <w:pStyle w:val="Caption"/>
              <w:rPr>
                <w:lang w:eastAsia="vi-VN"/>
              </w:rPr>
            </w:pPr>
            <w:r w:rsidRPr="00E73637">
              <w:rPr>
                <w:lang w:eastAsia="vi-VN"/>
              </w:rPr>
              <w:t>Cung cấp tập hợp các assertion tests (Kiểm tra khẳng định)</w:t>
            </w:r>
          </w:p>
        </w:tc>
      </w:tr>
      <w:tr w:rsidR="00E459D8" w:rsidRPr="00E73637" w14:paraId="06CC5283"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1EB280D6" w14:textId="77777777" w:rsidR="00E459D8" w:rsidRPr="00E73637" w:rsidRDefault="00E459D8" w:rsidP="0056780C">
            <w:pPr>
              <w:pStyle w:val="Caption"/>
              <w:rPr>
                <w:lang w:eastAsia="vi-VN"/>
              </w:rPr>
            </w:pPr>
            <w:r w:rsidRPr="00E73637">
              <w:rPr>
                <w:lang w:eastAsia="vi-VN"/>
              </w:rPr>
              <w:t>buffer</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410563A4" w14:textId="77777777" w:rsidR="00E459D8" w:rsidRPr="00E73637" w:rsidRDefault="00E459D8" w:rsidP="0056780C">
            <w:pPr>
              <w:pStyle w:val="Caption"/>
              <w:rPr>
                <w:lang w:eastAsia="vi-VN"/>
              </w:rPr>
            </w:pPr>
            <w:r w:rsidRPr="00E73637">
              <w:rPr>
                <w:lang w:eastAsia="vi-VN"/>
              </w:rPr>
              <w:t>Để xử lý các dữ liệu nhị phân (binary data).</w:t>
            </w:r>
          </w:p>
        </w:tc>
      </w:tr>
      <w:tr w:rsidR="00E459D8" w:rsidRPr="00E73637" w14:paraId="5A90E93A"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67862D73" w14:textId="77777777" w:rsidR="00E459D8" w:rsidRPr="00E73637" w:rsidRDefault="00E459D8" w:rsidP="0056780C">
            <w:pPr>
              <w:pStyle w:val="Caption"/>
              <w:rPr>
                <w:lang w:eastAsia="vi-VN"/>
              </w:rPr>
            </w:pPr>
            <w:r w:rsidRPr="00E73637">
              <w:rPr>
                <w:lang w:eastAsia="vi-VN"/>
              </w:rPr>
              <w:t>child_process</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218A8805" w14:textId="77777777" w:rsidR="00E459D8" w:rsidRPr="00E73637" w:rsidRDefault="00E459D8" w:rsidP="0056780C">
            <w:pPr>
              <w:pStyle w:val="Caption"/>
              <w:rPr>
                <w:lang w:eastAsia="vi-VN"/>
              </w:rPr>
            </w:pPr>
            <w:r w:rsidRPr="00E73637">
              <w:rPr>
                <w:lang w:eastAsia="vi-VN"/>
              </w:rPr>
              <w:t>Để chạy một tiến trình con (child process)</w:t>
            </w:r>
          </w:p>
        </w:tc>
      </w:tr>
      <w:tr w:rsidR="00E459D8" w:rsidRPr="00E73637" w14:paraId="6E9761C7"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045045DE" w14:textId="77777777" w:rsidR="00E459D8" w:rsidRPr="00E73637" w:rsidRDefault="00E459D8" w:rsidP="0056780C">
            <w:pPr>
              <w:pStyle w:val="Caption"/>
              <w:rPr>
                <w:lang w:eastAsia="vi-VN"/>
              </w:rPr>
            </w:pPr>
            <w:r w:rsidRPr="00E73637">
              <w:rPr>
                <w:lang w:eastAsia="vi-VN"/>
              </w:rPr>
              <w:t>cluster</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1695096D" w14:textId="77777777" w:rsidR="00E459D8" w:rsidRPr="00E73637" w:rsidRDefault="00E459D8" w:rsidP="0056780C">
            <w:pPr>
              <w:pStyle w:val="Caption"/>
              <w:rPr>
                <w:lang w:eastAsia="vi-VN"/>
              </w:rPr>
            </w:pPr>
            <w:r w:rsidRPr="00E73637">
              <w:rPr>
                <w:lang w:eastAsia="vi-VN"/>
              </w:rPr>
              <w:t>Để tách một tiến trình (process) thành nhiều tiến trình.</w:t>
            </w:r>
          </w:p>
        </w:tc>
      </w:tr>
      <w:tr w:rsidR="00E459D8" w:rsidRPr="00E73637" w14:paraId="5532DF2B"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408EFE90" w14:textId="77777777" w:rsidR="00E459D8" w:rsidRPr="00E73637" w:rsidRDefault="00E459D8" w:rsidP="0056780C">
            <w:pPr>
              <w:pStyle w:val="Caption"/>
              <w:rPr>
                <w:lang w:eastAsia="vi-VN"/>
              </w:rPr>
            </w:pPr>
            <w:r w:rsidRPr="00E73637">
              <w:rPr>
                <w:lang w:eastAsia="vi-VN"/>
              </w:rPr>
              <w:lastRenderedPageBreak/>
              <w:t>crypto</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48C8AA1C" w14:textId="77777777" w:rsidR="00E459D8" w:rsidRPr="00E73637" w:rsidRDefault="00E459D8" w:rsidP="0056780C">
            <w:pPr>
              <w:pStyle w:val="Caption"/>
              <w:rPr>
                <w:lang w:eastAsia="vi-VN"/>
              </w:rPr>
            </w:pPr>
            <w:r w:rsidRPr="00E73637">
              <w:rPr>
                <w:lang w:eastAsia="vi-VN"/>
              </w:rPr>
              <w:t>Chứa các hàm mã hóa OpenSSL (OpenSSL cryptographic functions)</w:t>
            </w:r>
          </w:p>
        </w:tc>
      </w:tr>
      <w:tr w:rsidR="00E459D8" w:rsidRPr="00E73637" w14:paraId="14DA5818"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1BA85D26" w14:textId="77777777" w:rsidR="00E459D8" w:rsidRPr="00E73637" w:rsidRDefault="00E459D8" w:rsidP="0056780C">
            <w:pPr>
              <w:pStyle w:val="Caption"/>
              <w:rPr>
                <w:lang w:eastAsia="vi-VN"/>
              </w:rPr>
            </w:pPr>
            <w:r w:rsidRPr="00E73637">
              <w:rPr>
                <w:lang w:eastAsia="vi-VN"/>
              </w:rPr>
              <w:t>dgram</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250A3D31" w14:textId="77777777" w:rsidR="00E459D8" w:rsidRPr="00E73637" w:rsidRDefault="00E459D8" w:rsidP="0056780C">
            <w:pPr>
              <w:pStyle w:val="Caption"/>
              <w:rPr>
                <w:lang w:eastAsia="vi-VN"/>
              </w:rPr>
            </w:pPr>
            <w:r w:rsidRPr="00E73637">
              <w:rPr>
                <w:lang w:eastAsia="vi-VN"/>
              </w:rPr>
              <w:t>Cung cấp các thực hiện (implementation) cho UDP sockets</w:t>
            </w:r>
          </w:p>
        </w:tc>
      </w:tr>
      <w:tr w:rsidR="00E459D8" w:rsidRPr="00E73637" w14:paraId="4A4A79E9"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17725BA6" w14:textId="77777777" w:rsidR="00E459D8" w:rsidRPr="00E73637" w:rsidRDefault="00E459D8" w:rsidP="0056780C">
            <w:pPr>
              <w:pStyle w:val="Caption"/>
              <w:rPr>
                <w:lang w:eastAsia="vi-VN"/>
              </w:rPr>
            </w:pPr>
            <w:r w:rsidRPr="00E73637">
              <w:rPr>
                <w:lang w:eastAsia="vi-VN"/>
              </w:rPr>
              <w:t>dns</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1932BB5C" w14:textId="77777777" w:rsidR="00E459D8" w:rsidRPr="00E73637" w:rsidRDefault="00E459D8" w:rsidP="0056780C">
            <w:pPr>
              <w:pStyle w:val="Caption"/>
              <w:rPr>
                <w:lang w:eastAsia="vi-VN"/>
              </w:rPr>
            </w:pPr>
            <w:r w:rsidRPr="00E73637">
              <w:rPr>
                <w:lang w:eastAsia="vi-VN"/>
              </w:rPr>
              <w:t>Cung cấp các chức năng để tìm kiếm (lookups) và phân giải (resolution) DNS.</w:t>
            </w:r>
          </w:p>
        </w:tc>
      </w:tr>
      <w:tr w:rsidR="00E459D8" w:rsidRPr="00E73637" w14:paraId="0D3D9D03"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2633B00B" w14:textId="77777777" w:rsidR="00E459D8" w:rsidRPr="00E73637" w:rsidRDefault="00E459D8" w:rsidP="0056780C">
            <w:pPr>
              <w:pStyle w:val="Caption"/>
              <w:rPr>
                <w:lang w:eastAsia="vi-VN"/>
              </w:rPr>
            </w:pPr>
            <w:r w:rsidRPr="00E73637">
              <w:rPr>
                <w:lang w:eastAsia="vi-VN"/>
              </w:rPr>
              <w:t>events</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27F56C04" w14:textId="77777777" w:rsidR="00E459D8" w:rsidRPr="00E73637" w:rsidRDefault="00E459D8" w:rsidP="0056780C">
            <w:pPr>
              <w:pStyle w:val="Caption"/>
              <w:rPr>
                <w:lang w:eastAsia="vi-VN"/>
              </w:rPr>
            </w:pPr>
            <w:r w:rsidRPr="00E73637">
              <w:rPr>
                <w:lang w:eastAsia="vi-VN"/>
              </w:rPr>
              <w:t>Để xử lý các sự kiện (events)</w:t>
            </w:r>
          </w:p>
        </w:tc>
      </w:tr>
      <w:tr w:rsidR="00E459D8" w:rsidRPr="00E73637" w14:paraId="2368CE98"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0FBD417A" w14:textId="77777777" w:rsidR="00E459D8" w:rsidRPr="00E73637" w:rsidRDefault="00E459D8" w:rsidP="0056780C">
            <w:pPr>
              <w:pStyle w:val="Caption"/>
              <w:rPr>
                <w:lang w:eastAsia="vi-VN"/>
              </w:rPr>
            </w:pPr>
            <w:r w:rsidRPr="00E73637">
              <w:rPr>
                <w:lang w:eastAsia="vi-VN"/>
              </w:rPr>
              <w:t>fs</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6A85A070" w14:textId="77777777" w:rsidR="00E459D8" w:rsidRPr="00E73637" w:rsidRDefault="00E459D8" w:rsidP="0056780C">
            <w:pPr>
              <w:pStyle w:val="Caption"/>
              <w:rPr>
                <w:lang w:eastAsia="vi-VN"/>
              </w:rPr>
            </w:pPr>
            <w:r w:rsidRPr="00E73637">
              <w:rPr>
                <w:lang w:eastAsia="vi-VN"/>
              </w:rPr>
              <w:t>Để xử lý file system</w:t>
            </w:r>
          </w:p>
        </w:tc>
      </w:tr>
      <w:tr w:rsidR="00E459D8" w:rsidRPr="00E73637" w14:paraId="1B75F0E3"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06CA51E6" w14:textId="77777777" w:rsidR="00E459D8" w:rsidRPr="00E73637" w:rsidRDefault="00E459D8" w:rsidP="0056780C">
            <w:pPr>
              <w:pStyle w:val="Caption"/>
              <w:rPr>
                <w:lang w:eastAsia="vi-VN"/>
              </w:rPr>
            </w:pPr>
            <w:r w:rsidRPr="00E73637">
              <w:rPr>
                <w:lang w:eastAsia="vi-VN"/>
              </w:rPr>
              <w:t>http</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1AB48C45" w14:textId="77777777" w:rsidR="00E459D8" w:rsidRPr="00E73637" w:rsidRDefault="00E459D8" w:rsidP="0056780C">
            <w:pPr>
              <w:pStyle w:val="Caption"/>
              <w:rPr>
                <w:lang w:eastAsia="vi-VN"/>
              </w:rPr>
            </w:pPr>
            <w:r w:rsidRPr="00E73637">
              <w:rPr>
                <w:lang w:eastAsia="vi-VN"/>
              </w:rPr>
              <w:t>Để làm cho Node.js hoạt động như một HTTP server.</w:t>
            </w:r>
          </w:p>
        </w:tc>
      </w:tr>
      <w:tr w:rsidR="00E459D8" w:rsidRPr="00E73637" w14:paraId="4B4B904C"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16A6E253" w14:textId="77777777" w:rsidR="00E459D8" w:rsidRPr="00E73637" w:rsidRDefault="00E459D8" w:rsidP="0056780C">
            <w:pPr>
              <w:pStyle w:val="Caption"/>
              <w:rPr>
                <w:lang w:eastAsia="vi-VN"/>
              </w:rPr>
            </w:pPr>
            <w:r w:rsidRPr="00E73637">
              <w:rPr>
                <w:lang w:eastAsia="vi-VN"/>
              </w:rPr>
              <w:t>https</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1B4543ED" w14:textId="77777777" w:rsidR="00E459D8" w:rsidRPr="00E73637" w:rsidRDefault="00E459D8" w:rsidP="0056780C">
            <w:pPr>
              <w:pStyle w:val="Caption"/>
              <w:rPr>
                <w:lang w:eastAsia="vi-VN"/>
              </w:rPr>
            </w:pPr>
            <w:r w:rsidRPr="00E73637">
              <w:rPr>
                <w:lang w:eastAsia="vi-VN"/>
              </w:rPr>
              <w:t>Để làm cho Node.js hoạt động như một HTTPS server.</w:t>
            </w:r>
          </w:p>
        </w:tc>
      </w:tr>
      <w:tr w:rsidR="00E459D8" w:rsidRPr="00E73637" w14:paraId="090E1123"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2CEB8C1A" w14:textId="77777777" w:rsidR="00E459D8" w:rsidRPr="00E73637" w:rsidRDefault="00E459D8" w:rsidP="0056780C">
            <w:pPr>
              <w:pStyle w:val="Caption"/>
              <w:rPr>
                <w:lang w:eastAsia="vi-VN"/>
              </w:rPr>
            </w:pPr>
            <w:r w:rsidRPr="00E73637">
              <w:rPr>
                <w:lang w:eastAsia="vi-VN"/>
              </w:rPr>
              <w:t>net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636A88C6" w14:textId="77777777" w:rsidR="00E459D8" w:rsidRPr="00E73637" w:rsidRDefault="00E459D8" w:rsidP="0056780C">
            <w:pPr>
              <w:pStyle w:val="Caption"/>
              <w:rPr>
                <w:lang w:eastAsia="vi-VN"/>
              </w:rPr>
            </w:pPr>
            <w:r w:rsidRPr="00E73637">
              <w:rPr>
                <w:lang w:eastAsia="vi-VN"/>
              </w:rPr>
              <w:t>Để tạo các server và các client.</w:t>
            </w:r>
          </w:p>
        </w:tc>
      </w:tr>
      <w:tr w:rsidR="00E459D8" w:rsidRPr="00E73637" w14:paraId="2F47A83B"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7BB43331" w14:textId="77777777" w:rsidR="00E459D8" w:rsidRPr="00E73637" w:rsidRDefault="00E459D8" w:rsidP="0056780C">
            <w:pPr>
              <w:pStyle w:val="Caption"/>
              <w:rPr>
                <w:lang w:eastAsia="vi-VN"/>
              </w:rPr>
            </w:pPr>
            <w:r w:rsidRPr="00E73637">
              <w:rPr>
                <w:lang w:eastAsia="vi-VN"/>
              </w:rPr>
              <w:t>os</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4B1CE9F1" w14:textId="77777777" w:rsidR="00E459D8" w:rsidRPr="00E73637" w:rsidRDefault="00E459D8" w:rsidP="0056780C">
            <w:pPr>
              <w:pStyle w:val="Caption"/>
              <w:rPr>
                <w:lang w:eastAsia="vi-VN"/>
              </w:rPr>
            </w:pPr>
            <w:r w:rsidRPr="00E73637">
              <w:rPr>
                <w:lang w:eastAsia="vi-VN"/>
              </w:rPr>
              <w:t>Cung cấp các thông tin về hệ điều hành.</w:t>
            </w:r>
          </w:p>
        </w:tc>
      </w:tr>
      <w:tr w:rsidR="00E459D8" w:rsidRPr="00E73637" w14:paraId="5446E9AA"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6B0DA590" w14:textId="77777777" w:rsidR="00E459D8" w:rsidRPr="00E73637" w:rsidRDefault="00E459D8" w:rsidP="0056780C">
            <w:pPr>
              <w:pStyle w:val="Caption"/>
              <w:rPr>
                <w:lang w:eastAsia="vi-VN"/>
              </w:rPr>
            </w:pPr>
            <w:r w:rsidRPr="00E73637">
              <w:rPr>
                <w:lang w:eastAsia="vi-VN"/>
              </w:rPr>
              <w:t>path</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0595861E" w14:textId="77777777" w:rsidR="00E459D8" w:rsidRPr="00E73637" w:rsidRDefault="00E459D8" w:rsidP="0056780C">
            <w:pPr>
              <w:pStyle w:val="Caption"/>
              <w:rPr>
                <w:lang w:eastAsia="vi-VN"/>
              </w:rPr>
            </w:pPr>
            <w:r w:rsidRPr="00E73637">
              <w:rPr>
                <w:lang w:eastAsia="vi-VN"/>
              </w:rPr>
              <w:t>Để xử lý các đường dẫn file (file paths).</w:t>
            </w:r>
          </w:p>
        </w:tc>
      </w:tr>
      <w:tr w:rsidR="00E459D8" w:rsidRPr="00E73637" w14:paraId="62F1769E"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3F7F0483" w14:textId="77777777" w:rsidR="00E459D8" w:rsidRPr="00E73637" w:rsidRDefault="00E459D8" w:rsidP="0056780C">
            <w:pPr>
              <w:pStyle w:val="Caption"/>
              <w:rPr>
                <w:lang w:eastAsia="vi-VN"/>
              </w:rPr>
            </w:pPr>
            <w:r w:rsidRPr="00E73637">
              <w:rPr>
                <w:lang w:eastAsia="vi-VN"/>
              </w:rPr>
              <w:t>querystring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06DCE2B2" w14:textId="77777777" w:rsidR="00E459D8" w:rsidRPr="00E73637" w:rsidRDefault="00E459D8" w:rsidP="0056780C">
            <w:pPr>
              <w:pStyle w:val="Caption"/>
              <w:rPr>
                <w:lang w:eastAsia="vi-VN"/>
              </w:rPr>
            </w:pPr>
            <w:r w:rsidRPr="00E73637">
              <w:rPr>
                <w:lang w:eastAsia="vi-VN"/>
              </w:rPr>
              <w:t>Để xử lý URL query strings</w:t>
            </w:r>
          </w:p>
        </w:tc>
      </w:tr>
      <w:tr w:rsidR="00E459D8" w:rsidRPr="00E73637" w14:paraId="2CFA04C6"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64606ED4" w14:textId="77777777" w:rsidR="00E459D8" w:rsidRPr="00E73637" w:rsidRDefault="00E459D8" w:rsidP="0056780C">
            <w:pPr>
              <w:pStyle w:val="Caption"/>
              <w:rPr>
                <w:lang w:eastAsia="vi-VN"/>
              </w:rPr>
            </w:pPr>
            <w:r w:rsidRPr="00E73637">
              <w:rPr>
                <w:lang w:eastAsia="vi-VN"/>
              </w:rPr>
              <w:t>readline</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62889647" w14:textId="77777777" w:rsidR="00E459D8" w:rsidRPr="00E73637" w:rsidRDefault="00E459D8" w:rsidP="0056780C">
            <w:pPr>
              <w:pStyle w:val="Caption"/>
              <w:rPr>
                <w:lang w:eastAsia="vi-VN"/>
              </w:rPr>
            </w:pPr>
            <w:r w:rsidRPr="00E73637">
              <w:rPr>
                <w:lang w:eastAsia="vi-VN"/>
              </w:rPr>
              <w:t>Để xử lý các luồng dữ liệu (data streams) mà có thể đọc từng dòng (line) dữ liệu.</w:t>
            </w:r>
          </w:p>
        </w:tc>
      </w:tr>
      <w:tr w:rsidR="00E459D8" w:rsidRPr="00E73637" w14:paraId="1489EE81"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0E95F7C0" w14:textId="77777777" w:rsidR="00E459D8" w:rsidRPr="00E73637" w:rsidRDefault="00E459D8" w:rsidP="0056780C">
            <w:pPr>
              <w:pStyle w:val="Caption"/>
              <w:rPr>
                <w:lang w:eastAsia="vi-VN"/>
              </w:rPr>
            </w:pPr>
            <w:r w:rsidRPr="00E73637">
              <w:rPr>
                <w:lang w:eastAsia="vi-VN"/>
              </w:rPr>
              <w:t>stream</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2A4E2FBB" w14:textId="77777777" w:rsidR="00E459D8" w:rsidRPr="00E73637" w:rsidRDefault="00E459D8" w:rsidP="0056780C">
            <w:pPr>
              <w:pStyle w:val="Caption"/>
              <w:rPr>
                <w:lang w:eastAsia="vi-VN"/>
              </w:rPr>
            </w:pPr>
            <w:r w:rsidRPr="00E73637">
              <w:rPr>
                <w:lang w:eastAsia="vi-VN"/>
              </w:rPr>
              <w:t>Xử lý các luồng dữ liệu (streaming data)</w:t>
            </w:r>
          </w:p>
        </w:tc>
      </w:tr>
      <w:tr w:rsidR="00E459D8" w:rsidRPr="00E73637" w14:paraId="27BDCDE9"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0A8F8EFA" w14:textId="77777777" w:rsidR="00E459D8" w:rsidRPr="00E73637" w:rsidRDefault="00E459D8" w:rsidP="0056780C">
            <w:pPr>
              <w:pStyle w:val="Caption"/>
              <w:rPr>
                <w:lang w:eastAsia="vi-VN"/>
              </w:rPr>
            </w:pPr>
            <w:r w:rsidRPr="00E73637">
              <w:rPr>
                <w:lang w:eastAsia="vi-VN"/>
              </w:rPr>
              <w:t>string_decoder</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406CC491" w14:textId="77777777" w:rsidR="00E459D8" w:rsidRPr="00E73637" w:rsidRDefault="00E459D8" w:rsidP="0056780C">
            <w:pPr>
              <w:pStyle w:val="Caption"/>
              <w:rPr>
                <w:lang w:eastAsia="vi-VN"/>
              </w:rPr>
            </w:pPr>
            <w:r w:rsidRPr="00E73637">
              <w:rPr>
                <w:lang w:eastAsia="vi-VN"/>
              </w:rPr>
              <w:t>Để giải mã (decode) đối tượng bộ đệm (buffer objects) thành string</w:t>
            </w:r>
          </w:p>
        </w:tc>
      </w:tr>
      <w:tr w:rsidR="00E459D8" w:rsidRPr="00E73637" w14:paraId="43CBD4C7"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37913850" w14:textId="77777777" w:rsidR="00E459D8" w:rsidRPr="00E73637" w:rsidRDefault="00E459D8" w:rsidP="0056780C">
            <w:pPr>
              <w:pStyle w:val="Caption"/>
              <w:rPr>
                <w:lang w:eastAsia="vi-VN"/>
              </w:rPr>
            </w:pPr>
            <w:r w:rsidRPr="00E73637">
              <w:rPr>
                <w:lang w:eastAsia="vi-VN"/>
              </w:rPr>
              <w:t>timers</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592A38A4" w14:textId="77777777" w:rsidR="00E459D8" w:rsidRPr="00E73637" w:rsidRDefault="00E459D8" w:rsidP="0056780C">
            <w:pPr>
              <w:pStyle w:val="Caption"/>
              <w:rPr>
                <w:lang w:eastAsia="vi-VN"/>
              </w:rPr>
            </w:pPr>
            <w:r w:rsidRPr="00E73637">
              <w:rPr>
                <w:lang w:eastAsia="vi-VN"/>
              </w:rPr>
              <w:t>Hẹn giờ để thực thi một hàm Javascript.</w:t>
            </w:r>
          </w:p>
        </w:tc>
      </w:tr>
      <w:tr w:rsidR="00E459D8" w:rsidRPr="00E73637" w14:paraId="3AB0E868"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7DAEB107" w14:textId="77777777" w:rsidR="00E459D8" w:rsidRPr="00E73637" w:rsidRDefault="00E459D8" w:rsidP="0056780C">
            <w:pPr>
              <w:pStyle w:val="Caption"/>
              <w:rPr>
                <w:lang w:eastAsia="vi-VN"/>
              </w:rPr>
            </w:pPr>
            <w:r w:rsidRPr="00E73637">
              <w:rPr>
                <w:lang w:eastAsia="vi-VN"/>
              </w:rPr>
              <w:t>tls</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31CA5879" w14:textId="77777777" w:rsidR="00E459D8" w:rsidRPr="00E73637" w:rsidRDefault="00E459D8" w:rsidP="0056780C">
            <w:pPr>
              <w:pStyle w:val="Caption"/>
              <w:rPr>
                <w:lang w:eastAsia="vi-VN"/>
              </w:rPr>
            </w:pPr>
            <w:r w:rsidRPr="00E73637">
              <w:rPr>
                <w:lang w:eastAsia="vi-VN"/>
              </w:rPr>
              <w:t>Để thực hiện các giao thức TLS &amp; SSL.</w:t>
            </w:r>
          </w:p>
        </w:tc>
      </w:tr>
      <w:tr w:rsidR="00E459D8" w:rsidRPr="00E73637" w14:paraId="45EDBFC4"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2FD0BE71" w14:textId="77777777" w:rsidR="00E459D8" w:rsidRPr="00E73637" w:rsidRDefault="00E459D8" w:rsidP="0056780C">
            <w:pPr>
              <w:pStyle w:val="Caption"/>
              <w:rPr>
                <w:lang w:eastAsia="vi-VN"/>
              </w:rPr>
            </w:pPr>
            <w:r w:rsidRPr="00E73637">
              <w:rPr>
                <w:lang w:eastAsia="vi-VN"/>
              </w:rPr>
              <w:t>tty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7626B4A9" w14:textId="77777777" w:rsidR="00E459D8" w:rsidRPr="00E73637" w:rsidRDefault="00E459D8" w:rsidP="0056780C">
            <w:pPr>
              <w:pStyle w:val="Caption"/>
              <w:rPr>
                <w:lang w:eastAsia="vi-VN"/>
              </w:rPr>
            </w:pPr>
            <w:r w:rsidRPr="00E73637">
              <w:rPr>
                <w:lang w:eastAsia="vi-VN"/>
              </w:rPr>
              <w:t>Cung cấp các lớp được sử dụng bởi text terminal.</w:t>
            </w:r>
          </w:p>
        </w:tc>
      </w:tr>
      <w:tr w:rsidR="00E459D8" w:rsidRPr="00E73637" w14:paraId="51DA7FB0"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4CE28C28" w14:textId="77777777" w:rsidR="00E459D8" w:rsidRPr="00E73637" w:rsidRDefault="00E459D8" w:rsidP="0056780C">
            <w:pPr>
              <w:pStyle w:val="Caption"/>
              <w:rPr>
                <w:lang w:eastAsia="vi-VN"/>
              </w:rPr>
            </w:pPr>
            <w:r w:rsidRPr="00E73637">
              <w:rPr>
                <w:lang w:eastAsia="vi-VN"/>
              </w:rPr>
              <w:lastRenderedPageBreak/>
              <w:t>url</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2A27BF16" w14:textId="77777777" w:rsidR="00E459D8" w:rsidRPr="00E73637" w:rsidRDefault="00E459D8" w:rsidP="0056780C">
            <w:pPr>
              <w:pStyle w:val="Caption"/>
              <w:rPr>
                <w:lang w:eastAsia="vi-VN"/>
              </w:rPr>
            </w:pPr>
            <w:r w:rsidRPr="00E73637">
              <w:rPr>
                <w:lang w:eastAsia="vi-VN"/>
              </w:rPr>
              <w:t>Giúp phân tích (parse) các chuỗi URL (URL strings)</w:t>
            </w:r>
          </w:p>
        </w:tc>
      </w:tr>
      <w:tr w:rsidR="00E459D8" w:rsidRPr="00E73637" w14:paraId="5B891705"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466174D4" w14:textId="77777777" w:rsidR="00E459D8" w:rsidRPr="00E73637" w:rsidRDefault="00E459D8" w:rsidP="0056780C">
            <w:pPr>
              <w:pStyle w:val="Caption"/>
              <w:rPr>
                <w:lang w:eastAsia="vi-VN"/>
              </w:rPr>
            </w:pPr>
            <w:r w:rsidRPr="00E73637">
              <w:rPr>
                <w:lang w:eastAsia="vi-VN"/>
              </w:rPr>
              <w:t>util</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23CBC674" w14:textId="77777777" w:rsidR="00E459D8" w:rsidRPr="00E73637" w:rsidRDefault="00E459D8" w:rsidP="0056780C">
            <w:pPr>
              <w:pStyle w:val="Caption"/>
              <w:rPr>
                <w:lang w:eastAsia="vi-VN"/>
              </w:rPr>
            </w:pPr>
            <w:r w:rsidRPr="00E73637">
              <w:rPr>
                <w:lang w:eastAsia="vi-VN"/>
              </w:rPr>
              <w:t>Cung cấp các hàm tiện ích (Utility functions).</w:t>
            </w:r>
          </w:p>
        </w:tc>
      </w:tr>
      <w:tr w:rsidR="00E459D8" w:rsidRPr="00E73637" w14:paraId="641CE233"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35451493" w14:textId="77777777" w:rsidR="00E459D8" w:rsidRPr="00E73637" w:rsidRDefault="00E459D8" w:rsidP="0056780C">
            <w:pPr>
              <w:pStyle w:val="Caption"/>
              <w:rPr>
                <w:lang w:eastAsia="vi-VN"/>
              </w:rPr>
            </w:pPr>
            <w:r w:rsidRPr="00E73637">
              <w:rPr>
                <w:lang w:eastAsia="vi-VN"/>
              </w:rPr>
              <w:t>v8</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36332B9C" w14:textId="77777777" w:rsidR="00E459D8" w:rsidRPr="00E73637" w:rsidRDefault="00E459D8" w:rsidP="0056780C">
            <w:pPr>
              <w:pStyle w:val="Caption"/>
              <w:rPr>
                <w:lang w:eastAsia="vi-VN"/>
              </w:rPr>
            </w:pPr>
            <w:r w:rsidRPr="00E73637">
              <w:rPr>
                <w:lang w:eastAsia="vi-VN"/>
              </w:rPr>
              <w:t>Truy cập vào các thông tin của V8 JavaScript engine.</w:t>
            </w:r>
          </w:p>
        </w:tc>
      </w:tr>
      <w:tr w:rsidR="00E459D8" w:rsidRPr="00E73637" w14:paraId="3E392AAE"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431EB943" w14:textId="77777777" w:rsidR="00E459D8" w:rsidRPr="00E73637" w:rsidRDefault="00E459D8" w:rsidP="0056780C">
            <w:pPr>
              <w:pStyle w:val="Caption"/>
              <w:rPr>
                <w:lang w:eastAsia="vi-VN"/>
              </w:rPr>
            </w:pPr>
            <w:r w:rsidRPr="00E73637">
              <w:rPr>
                <w:lang w:eastAsia="vi-VN"/>
              </w:rPr>
              <w:t>vm</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0CB6070D" w14:textId="77777777" w:rsidR="00E459D8" w:rsidRPr="00E73637" w:rsidRDefault="00E459D8" w:rsidP="0056780C">
            <w:pPr>
              <w:pStyle w:val="Caption"/>
              <w:rPr>
                <w:lang w:eastAsia="vi-VN"/>
              </w:rPr>
            </w:pPr>
            <w:r w:rsidRPr="00E73637">
              <w:rPr>
                <w:lang w:eastAsia="vi-VN"/>
              </w:rPr>
              <w:t>Biên dịch (compile) mã JavaScript trong máy ảo (Virtual machine)</w:t>
            </w:r>
          </w:p>
        </w:tc>
      </w:tr>
      <w:tr w:rsidR="00E459D8" w:rsidRPr="00E73637" w14:paraId="0DD4C7F5" w14:textId="77777777" w:rsidTr="0056780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32272E74" w14:textId="77777777" w:rsidR="00E459D8" w:rsidRPr="00E73637" w:rsidRDefault="00E459D8" w:rsidP="0056780C">
            <w:pPr>
              <w:pStyle w:val="Caption"/>
              <w:rPr>
                <w:lang w:eastAsia="vi-VN"/>
              </w:rPr>
            </w:pPr>
            <w:r w:rsidRPr="00E73637">
              <w:rPr>
                <w:lang w:eastAsia="vi-VN"/>
              </w:rPr>
              <w:t>zlib</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14:paraId="242DD86E" w14:textId="77777777" w:rsidR="00E459D8" w:rsidRPr="00E73637" w:rsidRDefault="00E459D8" w:rsidP="0056780C">
            <w:pPr>
              <w:pStyle w:val="Caption"/>
              <w:rPr>
                <w:lang w:eastAsia="vi-VN"/>
              </w:rPr>
            </w:pPr>
            <w:r w:rsidRPr="00E73637">
              <w:rPr>
                <w:lang w:eastAsia="vi-VN"/>
              </w:rPr>
              <w:t>Xử lý nén và giải nén các tập tin.</w:t>
            </w:r>
          </w:p>
        </w:tc>
      </w:tr>
    </w:tbl>
    <w:p w14:paraId="3707CD3C" w14:textId="77777777" w:rsidR="00E459D8" w:rsidRPr="00D615B2" w:rsidRDefault="00E459D8" w:rsidP="00E459D8">
      <w:pPr>
        <w:pStyle w:val="Nidungvnbn"/>
      </w:pPr>
    </w:p>
    <w:p w14:paraId="4159385C" w14:textId="77777777" w:rsidR="00E459D8" w:rsidRPr="00D10F2D" w:rsidRDefault="00E459D8" w:rsidP="00E459D8">
      <w:pPr>
        <w:pStyle w:val="Caption"/>
      </w:pPr>
      <w:bookmarkStart w:id="11" w:name="_Toc57686375"/>
      <w:r w:rsidRPr="00D10F2D">
        <w:t xml:space="preserve">Bảng </w:t>
      </w:r>
      <w:r>
        <w:fldChar w:fldCharType="begin"/>
      </w:r>
      <w:r>
        <w:instrText xml:space="preserve"> SEQ Bảng \* ARABIC </w:instrText>
      </w:r>
      <w:r>
        <w:fldChar w:fldCharType="separate"/>
      </w:r>
      <w:r w:rsidRPr="00D10F2D">
        <w:t>1</w:t>
      </w:r>
      <w:r>
        <w:fldChar w:fldCharType="end"/>
      </w:r>
      <w:r w:rsidRPr="00D10F2D">
        <w:t>: Bảng modele tích hợp sẵn trong nodejs</w:t>
      </w:r>
      <w:bookmarkEnd w:id="11"/>
    </w:p>
    <w:p w14:paraId="16D3F8CB" w14:textId="77777777" w:rsidR="00E459D8" w:rsidRPr="00D615B2" w:rsidRDefault="00E459D8" w:rsidP="00E459D8">
      <w:pPr>
        <w:pStyle w:val="Nidungvnbn"/>
      </w:pPr>
      <w:r w:rsidRPr="00D615B2">
        <w:t>Các module bên ngoài (External Modules)</w:t>
      </w:r>
    </w:p>
    <w:p w14:paraId="5CFC2F47" w14:textId="77777777" w:rsidR="00E459D8" w:rsidRPr="00E838EC" w:rsidRDefault="00E459D8" w:rsidP="00E459D8">
      <w:pPr>
        <w:pStyle w:val="Nidungvnbn"/>
      </w:pPr>
      <w:r w:rsidRPr="00D615B2">
        <w:t xml:space="preserve">Node Package Manager - NPM: </w:t>
      </w:r>
      <w:r w:rsidRPr="00E838EC">
        <w:t>là trình quản lý gói cho các gói Node.js hoặc các mô-đun nếu bạn muốn. www.npmjs.com lưu trữ hàng ngàn gói miễn phí để tải xuống và sử dụng. Chương trình NPM được cài đặt trên máy tính của bạn khi bạn cài đặt Node.js</w:t>
      </w:r>
      <w:r>
        <w:t xml:space="preserve">. </w:t>
      </w:r>
      <w:r w:rsidRPr="00D615B2">
        <w:t>Ứng dụng này để cài đặt các module khác. Để cài đặt một module, mở cửa sổ comment line của nodejs ra, vào đường dẫn tương ứng nhập lệnh: npm install module_name.</w:t>
      </w:r>
    </w:p>
    <w:p w14:paraId="51AEA516" w14:textId="77777777" w:rsidR="00E459D8" w:rsidRPr="00C931CF" w:rsidRDefault="00E459D8" w:rsidP="00E459D8">
      <w:pPr>
        <w:pStyle w:val="Nidungvnbn"/>
      </w:pPr>
      <w:r w:rsidRPr="00C931CF">
        <w:t xml:space="preserve">Ví dụ viết hoa chữ: </w:t>
      </w:r>
    </w:p>
    <w:p w14:paraId="34002538" w14:textId="77777777" w:rsidR="00E459D8" w:rsidRDefault="00E459D8" w:rsidP="00E459D8">
      <w:pPr>
        <w:pStyle w:val="Caption"/>
        <w:keepNext/>
      </w:pPr>
      <w:r>
        <w:rPr>
          <w:noProof/>
        </w:rPr>
        <w:drawing>
          <wp:inline distT="0" distB="0" distL="0" distR="0" wp14:anchorId="10E0DFC9" wp14:editId="1DF5ECBA">
            <wp:extent cx="6196111" cy="2377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1426" cy="2414012"/>
                    </a:xfrm>
                    <a:prstGeom prst="rect">
                      <a:avLst/>
                    </a:prstGeom>
                  </pic:spPr>
                </pic:pic>
              </a:graphicData>
            </a:graphic>
          </wp:inline>
        </w:drawing>
      </w:r>
    </w:p>
    <w:p w14:paraId="04A0A239" w14:textId="77777777" w:rsidR="00E459D8" w:rsidRDefault="00E459D8" w:rsidP="00E459D8">
      <w:pPr>
        <w:pStyle w:val="Caption"/>
        <w:rPr>
          <w:rFonts w:asciiTheme="majorHAnsi" w:hAnsiTheme="majorHAnsi" w:cstheme="majorHAnsi"/>
          <w:b/>
          <w:color w:val="000000"/>
        </w:rPr>
      </w:pPr>
      <w:r>
        <w:t xml:space="preserve">Hình  </w:t>
      </w:r>
      <w:r>
        <w:fldChar w:fldCharType="begin"/>
      </w:r>
      <w:r>
        <w:instrText xml:space="preserve"> SEQ Hình_ \* ARABIC </w:instrText>
      </w:r>
      <w:r>
        <w:fldChar w:fldCharType="separate"/>
      </w:r>
      <w:r>
        <w:rPr>
          <w:noProof/>
        </w:rPr>
        <w:t>3</w:t>
      </w:r>
      <w:r>
        <w:rPr>
          <w:noProof/>
        </w:rPr>
        <w:fldChar w:fldCharType="end"/>
      </w:r>
      <w:r>
        <w:t xml:space="preserve"> Ví dụ viết hoa chữ</w:t>
      </w:r>
    </w:p>
    <w:p w14:paraId="217C261F" w14:textId="77777777" w:rsidR="00E459D8" w:rsidRPr="00C931CF" w:rsidRDefault="00E459D8" w:rsidP="00E459D8">
      <w:pPr>
        <w:pStyle w:val="Nidungvnbn"/>
        <w:rPr>
          <w:b/>
          <w:bCs/>
        </w:rPr>
      </w:pPr>
      <w:r w:rsidRPr="00C931CF">
        <w:rPr>
          <w:b/>
          <w:bCs/>
        </w:rPr>
        <w:lastRenderedPageBreak/>
        <w:t>Tải lên Tệp:</w:t>
      </w:r>
    </w:p>
    <w:p w14:paraId="32CF3CB1" w14:textId="77777777" w:rsidR="00E459D8" w:rsidRPr="00C931CF" w:rsidRDefault="00E459D8" w:rsidP="00E459D8">
      <w:pPr>
        <w:pStyle w:val="Nidungvnbn"/>
        <w:rPr>
          <w:b/>
          <w:bCs/>
        </w:rPr>
      </w:pPr>
      <w:r>
        <w:rPr>
          <w:b/>
          <w:bCs/>
        </w:rPr>
        <w:tab/>
      </w:r>
      <w:r w:rsidRPr="00C931CF">
        <w:rPr>
          <w:b/>
          <w:bCs/>
        </w:rPr>
        <w:t>B1: Tạo biểu mẫu tải lên</w:t>
      </w:r>
    </w:p>
    <w:p w14:paraId="53582C70" w14:textId="77777777" w:rsidR="00E459D8" w:rsidRDefault="00E459D8" w:rsidP="00E459D8">
      <w:pPr>
        <w:pStyle w:val="Caption"/>
        <w:keepNext/>
      </w:pPr>
      <w:r>
        <w:rPr>
          <w:noProof/>
          <w:lang w:eastAsia="vi-VN"/>
        </w:rPr>
        <w:drawing>
          <wp:inline distT="0" distB="0" distL="0" distR="0" wp14:anchorId="7E8752B7" wp14:editId="287D2AB2">
            <wp:extent cx="5974839" cy="2622550"/>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9690" cy="2672962"/>
                    </a:xfrm>
                    <a:prstGeom prst="rect">
                      <a:avLst/>
                    </a:prstGeom>
                  </pic:spPr>
                </pic:pic>
              </a:graphicData>
            </a:graphic>
          </wp:inline>
        </w:drawing>
      </w:r>
    </w:p>
    <w:p w14:paraId="78ADB23B" w14:textId="77777777" w:rsidR="00E459D8" w:rsidRDefault="00E459D8" w:rsidP="00E459D8">
      <w:pPr>
        <w:pStyle w:val="Caption"/>
        <w:rPr>
          <w:rFonts w:asciiTheme="majorHAnsi" w:hAnsiTheme="majorHAnsi" w:cstheme="majorHAnsi"/>
          <w:color w:val="000000"/>
          <w:kern w:val="36"/>
          <w:lang w:eastAsia="vi-VN"/>
        </w:rPr>
      </w:pPr>
      <w:r>
        <w:t xml:space="preserve">Hình  </w:t>
      </w:r>
      <w:r>
        <w:fldChar w:fldCharType="begin"/>
      </w:r>
      <w:r>
        <w:instrText xml:space="preserve"> SEQ Hình_ \* ARABIC </w:instrText>
      </w:r>
      <w:r>
        <w:fldChar w:fldCharType="separate"/>
      </w:r>
      <w:r>
        <w:rPr>
          <w:noProof/>
        </w:rPr>
        <w:t>4</w:t>
      </w:r>
      <w:r>
        <w:rPr>
          <w:noProof/>
        </w:rPr>
        <w:fldChar w:fldCharType="end"/>
      </w:r>
      <w:r>
        <w:t xml:space="preserve"> Tạo biểu mẫu tải lên</w:t>
      </w:r>
    </w:p>
    <w:p w14:paraId="3A9B70B4" w14:textId="77777777" w:rsidR="00E459D8" w:rsidRPr="00C931CF" w:rsidRDefault="00E459D8" w:rsidP="00E459D8">
      <w:pPr>
        <w:pStyle w:val="Nidungvnbn"/>
        <w:rPr>
          <w:rFonts w:asciiTheme="majorHAnsi" w:hAnsiTheme="majorHAnsi" w:cstheme="majorHAnsi"/>
          <w:b/>
          <w:color w:val="000000"/>
          <w:kern w:val="36"/>
          <w:lang w:eastAsia="vi-VN"/>
        </w:rPr>
      </w:pPr>
      <w:r w:rsidRPr="00C931CF">
        <w:rPr>
          <w:b/>
          <w:lang w:eastAsia="vi-VN"/>
        </w:rPr>
        <w:t>B2: Phân tích cú pháp tệp đã tải lên</w:t>
      </w:r>
    </w:p>
    <w:p w14:paraId="783F7930" w14:textId="77777777" w:rsidR="00E459D8" w:rsidRDefault="00E459D8" w:rsidP="00E459D8">
      <w:pPr>
        <w:pStyle w:val="Caption"/>
        <w:keepNext/>
      </w:pPr>
      <w:r>
        <w:rPr>
          <w:noProof/>
          <w:lang w:eastAsia="vi-VN"/>
        </w:rPr>
        <w:drawing>
          <wp:inline distT="0" distB="0" distL="0" distR="0" wp14:anchorId="64DBBE03" wp14:editId="5D1560A4">
            <wp:extent cx="5694680" cy="3422650"/>
            <wp:effectExtent l="0" t="0" r="127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4230" cy="3458441"/>
                    </a:xfrm>
                    <a:prstGeom prst="rect">
                      <a:avLst/>
                    </a:prstGeom>
                  </pic:spPr>
                </pic:pic>
              </a:graphicData>
            </a:graphic>
          </wp:inline>
        </w:drawing>
      </w:r>
    </w:p>
    <w:p w14:paraId="36191170" w14:textId="77777777" w:rsidR="00E459D8" w:rsidRDefault="00E459D8" w:rsidP="00E459D8">
      <w:pPr>
        <w:pStyle w:val="Caption"/>
        <w:rPr>
          <w:rFonts w:asciiTheme="majorHAnsi" w:hAnsiTheme="majorHAnsi" w:cstheme="majorHAnsi"/>
          <w:color w:val="000000"/>
          <w:kern w:val="36"/>
          <w:lang w:eastAsia="vi-VN"/>
        </w:rPr>
      </w:pPr>
      <w:r>
        <w:t xml:space="preserve">Hình  </w:t>
      </w:r>
      <w:r>
        <w:fldChar w:fldCharType="begin"/>
      </w:r>
      <w:r>
        <w:instrText xml:space="preserve"> SEQ Hình_ \* ARABIC </w:instrText>
      </w:r>
      <w:r>
        <w:fldChar w:fldCharType="separate"/>
      </w:r>
      <w:r>
        <w:rPr>
          <w:noProof/>
        </w:rPr>
        <w:t>5</w:t>
      </w:r>
      <w:r>
        <w:rPr>
          <w:noProof/>
        </w:rPr>
        <w:fldChar w:fldCharType="end"/>
      </w:r>
      <w:r>
        <w:t xml:space="preserve"> Phân tích cú pháp tệp đã tải lên</w:t>
      </w:r>
    </w:p>
    <w:p w14:paraId="7ABEB7D9" w14:textId="77777777" w:rsidR="00E459D8" w:rsidRPr="00C931CF" w:rsidRDefault="00E459D8" w:rsidP="00E459D8">
      <w:pPr>
        <w:pStyle w:val="Nidungvnbn"/>
        <w:rPr>
          <w:b/>
          <w:bCs/>
        </w:rPr>
      </w:pPr>
      <w:r>
        <w:rPr>
          <w:lang w:eastAsia="vi-VN"/>
        </w:rPr>
        <w:lastRenderedPageBreak/>
        <w:tab/>
      </w:r>
      <w:r w:rsidRPr="00C931CF">
        <w:rPr>
          <w:b/>
          <w:bCs/>
        </w:rPr>
        <w:t>B3: Lưu tệp</w:t>
      </w:r>
    </w:p>
    <w:p w14:paraId="019FE896" w14:textId="77777777" w:rsidR="00E459D8" w:rsidRDefault="00E459D8" w:rsidP="00E459D8">
      <w:pPr>
        <w:pStyle w:val="Caption"/>
        <w:keepNext/>
      </w:pPr>
      <w:r w:rsidRPr="00C931CF">
        <w:rPr>
          <w:noProof/>
        </w:rPr>
        <w:drawing>
          <wp:inline distT="0" distB="0" distL="0" distR="0" wp14:anchorId="18294E78" wp14:editId="03B411BD">
            <wp:extent cx="6222846" cy="4484536"/>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6736" cy="4516166"/>
                    </a:xfrm>
                    <a:prstGeom prst="rect">
                      <a:avLst/>
                    </a:prstGeom>
                  </pic:spPr>
                </pic:pic>
              </a:graphicData>
            </a:graphic>
          </wp:inline>
        </w:drawing>
      </w:r>
    </w:p>
    <w:p w14:paraId="6EAA7391" w14:textId="77777777" w:rsidR="00E459D8" w:rsidRDefault="00E459D8" w:rsidP="00E459D8">
      <w:pPr>
        <w:pStyle w:val="Caption"/>
        <w:rPr>
          <w:rFonts w:asciiTheme="majorHAnsi" w:hAnsiTheme="majorHAnsi" w:cstheme="majorHAnsi"/>
          <w:color w:val="000000"/>
          <w:kern w:val="36"/>
          <w:lang w:eastAsia="vi-VN"/>
        </w:rPr>
      </w:pPr>
      <w:r>
        <w:t xml:space="preserve">Hình  </w:t>
      </w:r>
      <w:r>
        <w:fldChar w:fldCharType="begin"/>
      </w:r>
      <w:r>
        <w:instrText xml:space="preserve"> SEQ Hình_ \* ARABIC </w:instrText>
      </w:r>
      <w:r>
        <w:fldChar w:fldCharType="separate"/>
      </w:r>
      <w:r>
        <w:rPr>
          <w:noProof/>
        </w:rPr>
        <w:t>6</w:t>
      </w:r>
      <w:r>
        <w:rPr>
          <w:noProof/>
        </w:rPr>
        <w:fldChar w:fldCharType="end"/>
      </w:r>
      <w:r>
        <w:t xml:space="preserve"> Lưu tệp</w:t>
      </w:r>
    </w:p>
    <w:p w14:paraId="1C2080E8" w14:textId="77777777" w:rsidR="00E459D8" w:rsidRDefault="00E459D8" w:rsidP="00E459D8">
      <w:pPr>
        <w:pStyle w:val="Nidungvnbn"/>
      </w:pPr>
    </w:p>
    <w:p w14:paraId="25FE13A2" w14:textId="77777777" w:rsidR="00E459D8" w:rsidRPr="00C931CF" w:rsidRDefault="00E459D8" w:rsidP="00E459D8">
      <w:pPr>
        <w:spacing w:after="200" w:line="276" w:lineRule="auto"/>
        <w:rPr>
          <w:sz w:val="26"/>
          <w:szCs w:val="26"/>
        </w:rPr>
      </w:pPr>
      <w:r>
        <w:br w:type="page"/>
      </w:r>
    </w:p>
    <w:p w14:paraId="1F43EF0B" w14:textId="77777777" w:rsidR="00E459D8" w:rsidRDefault="00E459D8" w:rsidP="00E459D8">
      <w:pPr>
        <w:pStyle w:val="Tiumccp2"/>
      </w:pPr>
      <w:r>
        <w:lastRenderedPageBreak/>
        <w:t>2.2.3 Modules Buil-in trong Nodejs: HTTP – URL – File System</w:t>
      </w:r>
    </w:p>
    <w:p w14:paraId="0C362D86" w14:textId="77777777" w:rsidR="00E459D8" w:rsidRPr="00187390" w:rsidRDefault="00E459D8" w:rsidP="00E459D8">
      <w:pPr>
        <w:pStyle w:val="Tiumccp3"/>
      </w:pPr>
      <w:r w:rsidRPr="00187390">
        <w:t>2.2.3.1 HTTP module</w:t>
      </w:r>
    </w:p>
    <w:p w14:paraId="157D2DD2" w14:textId="77777777" w:rsidR="00E459D8" w:rsidRPr="00187390" w:rsidRDefault="00E459D8" w:rsidP="00E459D8">
      <w:pPr>
        <w:pStyle w:val="Nidungvnbn"/>
      </w:pPr>
      <w:r w:rsidRPr="00187390">
        <w:t> </w:t>
      </w:r>
      <w:r w:rsidRPr="00187390">
        <w:rPr>
          <w:rStyle w:val="Strong"/>
          <w:b w:val="0"/>
          <w:bCs w:val="0"/>
        </w:rPr>
        <w:t>http</w:t>
      </w:r>
      <w:r w:rsidRPr="00187390">
        <w:t> có thể hiểu đơn giản là module cho phép Nodejs truyền dữ liệu qua giao thức http, cụ thể hơn xíu, chức năng của nó là tạo một máy chủ HTTP lắng nghe các cổng kết nối trên đó và trả lời lại cho máy khách (client).</w:t>
      </w:r>
    </w:p>
    <w:p w14:paraId="7E539758" w14:textId="77777777" w:rsidR="00E459D8" w:rsidRPr="00187390" w:rsidRDefault="00E459D8" w:rsidP="00E459D8">
      <w:pPr>
        <w:pStyle w:val="Nidungvnbn"/>
      </w:pPr>
      <w:r w:rsidRPr="00187390">
        <w:t>Phương thức tạo server của http:</w:t>
      </w:r>
    </w:p>
    <w:p w14:paraId="67E204CD" w14:textId="77777777" w:rsidR="00E459D8" w:rsidRPr="001B599F" w:rsidRDefault="00E459D8" w:rsidP="00E459D8">
      <w:pPr>
        <w:pStyle w:val="Nidungvnbn"/>
        <w:rPr>
          <w:color w:val="000000" w:themeColor="text1"/>
        </w:rPr>
      </w:pPr>
      <w:r w:rsidRPr="001B599F">
        <w:rPr>
          <w:rStyle w:val="Strong"/>
          <w:color w:val="000000" w:themeColor="text1"/>
        </w:rPr>
        <w:t>createServer()</w:t>
      </w:r>
      <w:r w:rsidRPr="001B599F">
        <w:rPr>
          <w:color w:val="000000" w:themeColor="text1"/>
        </w:rPr>
        <w:t>: tạo một máy chủ HTTP</w:t>
      </w:r>
    </w:p>
    <w:p w14:paraId="64DF13CC"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http = </w:t>
      </w:r>
      <w:r w:rsidRPr="001B599F">
        <w:rPr>
          <w:rStyle w:val="enlighter-m0"/>
          <w:rFonts w:ascii="inherit" w:hAnsi="inherit"/>
          <w:color w:val="000000" w:themeColor="text1"/>
        </w:rPr>
        <w:t>require</w:t>
      </w:r>
      <w:r w:rsidRPr="001B599F">
        <w:rPr>
          <w:rStyle w:val="enlighter-g1"/>
          <w:rFonts w:ascii="inherit" w:hAnsi="inherit"/>
          <w:b/>
          <w:bCs/>
          <w:color w:val="000000" w:themeColor="text1"/>
        </w:rPr>
        <w:t>(</w:t>
      </w:r>
      <w:r w:rsidRPr="001B599F">
        <w:rPr>
          <w:rStyle w:val="enlighter-s0"/>
          <w:rFonts w:ascii="inherit" w:hAnsi="inherit"/>
          <w:color w:val="000000" w:themeColor="text1"/>
        </w:rPr>
        <w:t>'http'</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5D076574"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server = http.</w:t>
      </w:r>
      <w:r w:rsidRPr="001B599F">
        <w:rPr>
          <w:rStyle w:val="enlighter-m3"/>
          <w:rFonts w:ascii="inherit" w:hAnsi="inherit"/>
          <w:color w:val="000000" w:themeColor="text1"/>
        </w:rPr>
        <w:t>createServer</w:t>
      </w:r>
      <w:r w:rsidRPr="001B599F">
        <w:rPr>
          <w:rStyle w:val="enlighter-g1"/>
          <w:rFonts w:ascii="inherit" w:hAnsi="inherit"/>
          <w:b/>
          <w:bCs/>
          <w:color w:val="000000" w:themeColor="text1"/>
        </w:rPr>
        <w:t>((</w:t>
      </w:r>
      <w:r w:rsidRPr="001B599F">
        <w:rPr>
          <w:rStyle w:val="enlighter-text"/>
          <w:rFonts w:ascii="inherit" w:hAnsi="inherit"/>
          <w:color w:val="000000" w:themeColor="text1"/>
        </w:rPr>
        <w:t>req, res</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 </w:t>
      </w:r>
      <w:r w:rsidRPr="001B599F">
        <w:rPr>
          <w:rStyle w:val="enlighter-k3"/>
          <w:rFonts w:ascii="inherit" w:hAnsi="inherit"/>
          <w:color w:val="000000" w:themeColor="text1"/>
        </w:rPr>
        <w:t>=&gt;</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p>
    <w:p w14:paraId="7FCC0601"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0"/>
          <w:rFonts w:ascii="inherit" w:hAnsi="inherit"/>
          <w:color w:val="000000" w:themeColor="text1"/>
        </w:rPr>
        <w:t>'&lt;h1&gt; Hi, thank you for visit https://abc.com &lt;/h1&gt;&lt;hr&gt;'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510F3FA9"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end</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510A146E"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0ABE983B"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server.</w:t>
      </w:r>
      <w:r w:rsidRPr="001B599F">
        <w:rPr>
          <w:rStyle w:val="enlighter-m3"/>
          <w:rFonts w:ascii="inherit" w:hAnsi="inherit"/>
          <w:color w:val="000000" w:themeColor="text1"/>
        </w:rPr>
        <w:t>listen</w:t>
      </w:r>
      <w:r w:rsidRPr="001B599F">
        <w:rPr>
          <w:rStyle w:val="enlighter-g1"/>
          <w:rFonts w:ascii="inherit" w:hAnsi="inherit"/>
          <w:b/>
          <w:bCs/>
          <w:color w:val="000000" w:themeColor="text1"/>
        </w:rPr>
        <w:t>(</w:t>
      </w:r>
      <w:r w:rsidRPr="001B599F">
        <w:rPr>
          <w:rStyle w:val="enlighter-n1"/>
          <w:rFonts w:ascii="inherit" w:hAnsi="inherit"/>
          <w:color w:val="000000" w:themeColor="text1"/>
        </w:rPr>
        <w:t>8017</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'localhost'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4CE2C1DC" w14:textId="77777777" w:rsidR="00E459D8" w:rsidRPr="009B78B6" w:rsidRDefault="00E459D8" w:rsidP="00E459D8">
      <w:pPr>
        <w:pStyle w:val="Nidungvnbn"/>
        <w:ind w:firstLine="0"/>
      </w:pPr>
    </w:p>
    <w:p w14:paraId="3233F821" w14:textId="77777777" w:rsidR="00E459D8" w:rsidRPr="00187390" w:rsidRDefault="00E459D8" w:rsidP="00E459D8">
      <w:pPr>
        <w:pStyle w:val="Nidungvnbn"/>
      </w:pPr>
      <w:r w:rsidRPr="00187390">
        <w:t>Trong method </w:t>
      </w:r>
      <w:r w:rsidRPr="00187390">
        <w:rPr>
          <w:rStyle w:val="Strong"/>
        </w:rPr>
        <w:t>createServe</w:t>
      </w:r>
      <w:r w:rsidRPr="00187390">
        <w:rPr>
          <w:rStyle w:val="Strong"/>
          <w:b w:val="0"/>
          <w:bCs w:val="0"/>
        </w:rPr>
        <w:t>r()</w:t>
      </w:r>
      <w:r w:rsidRPr="00187390">
        <w:t> mình có truyền vào 2 tham số:</w:t>
      </w:r>
    </w:p>
    <w:p w14:paraId="0EC2D059" w14:textId="77777777" w:rsidR="00E459D8" w:rsidRPr="00187390" w:rsidRDefault="00E459D8" w:rsidP="00E459D8">
      <w:pPr>
        <w:pStyle w:val="Nidungvnbn"/>
      </w:pPr>
      <w:r w:rsidRPr="00187390">
        <w:t>– </w:t>
      </w:r>
      <w:r w:rsidRPr="00187390">
        <w:rPr>
          <w:rStyle w:val="Strong"/>
        </w:rPr>
        <w:t>req</w:t>
      </w:r>
      <w:r w:rsidRPr="00187390">
        <w:t>: viết tắt của </w:t>
      </w:r>
      <w:r w:rsidRPr="00187390">
        <w:rPr>
          <w:rStyle w:val="Strong"/>
          <w:b w:val="0"/>
          <w:bCs w:val="0"/>
        </w:rPr>
        <w:t>request</w:t>
      </w:r>
      <w:r w:rsidRPr="00187390">
        <w:t>, là biến chứa các thông tin mà Client truyền lên Server.</w:t>
      </w:r>
    </w:p>
    <w:p w14:paraId="62BFAF4F" w14:textId="77777777" w:rsidR="00E459D8" w:rsidRPr="00187390" w:rsidRDefault="00E459D8" w:rsidP="00E459D8">
      <w:pPr>
        <w:pStyle w:val="Nidungvnbn"/>
      </w:pPr>
      <w:r w:rsidRPr="00187390">
        <w:t>– </w:t>
      </w:r>
      <w:r w:rsidRPr="00187390">
        <w:rPr>
          <w:rStyle w:val="Strong"/>
        </w:rPr>
        <w:t>res</w:t>
      </w:r>
      <w:r w:rsidRPr="00187390">
        <w:t>: viết tắt của </w:t>
      </w:r>
      <w:r w:rsidRPr="00187390">
        <w:rPr>
          <w:rStyle w:val="Strong"/>
          <w:b w:val="0"/>
          <w:bCs w:val="0"/>
        </w:rPr>
        <w:t>response</w:t>
      </w:r>
      <w:r w:rsidRPr="00187390">
        <w:t>, là biến chứa các thông tin mà Server trả về cho Client</w:t>
      </w:r>
    </w:p>
    <w:p w14:paraId="6EB566C1" w14:textId="77777777" w:rsidR="00E459D8" w:rsidRPr="00187390" w:rsidRDefault="00E459D8" w:rsidP="00E459D8">
      <w:pPr>
        <w:pStyle w:val="Nidungvnbn"/>
      </w:pPr>
      <w:r w:rsidRPr="00187390">
        <w:t>– Một số phương thức bên trong </w:t>
      </w:r>
      <w:r w:rsidRPr="00187390">
        <w:rPr>
          <w:rStyle w:val="Strong"/>
          <w:b w:val="0"/>
          <w:bCs w:val="0"/>
        </w:rPr>
        <w:t>request (req)</w:t>
      </w:r>
      <w:r w:rsidRPr="00187390">
        <w:t> và </w:t>
      </w:r>
      <w:r w:rsidRPr="00187390">
        <w:rPr>
          <w:rStyle w:val="Strong"/>
          <w:b w:val="0"/>
          <w:bCs w:val="0"/>
        </w:rPr>
        <w:t>response (res)</w:t>
      </w:r>
      <w:r w:rsidRPr="00187390">
        <w:t>:</w:t>
      </w:r>
    </w:p>
    <w:p w14:paraId="4033DA06" w14:textId="77777777" w:rsidR="00E459D8" w:rsidRPr="00187390" w:rsidRDefault="00E459D8" w:rsidP="00E459D8">
      <w:pPr>
        <w:pStyle w:val="Nidungvnbn"/>
      </w:pPr>
      <w:r w:rsidRPr="00187390">
        <w:rPr>
          <w:rStyle w:val="Strong"/>
          <w:b w:val="0"/>
          <w:bCs w:val="0"/>
        </w:rPr>
        <w:t xml:space="preserve"> </w:t>
      </w:r>
      <w:r w:rsidRPr="00187390">
        <w:rPr>
          <w:rStyle w:val="Strong"/>
        </w:rPr>
        <w:t>res.writeHead():</w:t>
      </w:r>
    </w:p>
    <w:p w14:paraId="203FDED7" w14:textId="77777777" w:rsidR="00E459D8" w:rsidRPr="00187390" w:rsidRDefault="00E459D8" w:rsidP="00E459D8">
      <w:pPr>
        <w:pStyle w:val="Nidungvnbn"/>
      </w:pPr>
      <w:r w:rsidRPr="00187390">
        <w:t xml:space="preserve">Sử dụng phương thức này để định nghĩa kiểu dữ liệu trả về. </w:t>
      </w:r>
      <w:r>
        <w:t xml:space="preserve">Chúng ta </w:t>
      </w:r>
      <w:r w:rsidRPr="00187390">
        <w:t>vẫn sử dụng code ví dụ như ở trên, thêm 1 dòng </w:t>
      </w:r>
      <w:r w:rsidRPr="00187390">
        <w:rPr>
          <w:rStyle w:val="Strong"/>
          <w:b w:val="0"/>
          <w:bCs w:val="0"/>
        </w:rPr>
        <w:t>writeHead() </w:t>
      </w:r>
      <w:r w:rsidRPr="00187390">
        <w:t>vào để định nghĩa kiểu dữ liệu trả về là </w:t>
      </w:r>
      <w:r w:rsidRPr="00187390">
        <w:rPr>
          <w:rStyle w:val="Strong"/>
          <w:b w:val="0"/>
          <w:bCs w:val="0"/>
        </w:rPr>
        <w:t>html</w:t>
      </w:r>
      <w:r w:rsidRPr="00187390">
        <w:t>.</w:t>
      </w:r>
    </w:p>
    <w:p w14:paraId="4D549C98"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http = </w:t>
      </w:r>
      <w:r w:rsidRPr="001B599F">
        <w:rPr>
          <w:rStyle w:val="enlighter-m0"/>
          <w:rFonts w:ascii="inherit" w:hAnsi="inherit"/>
          <w:color w:val="000000" w:themeColor="text1"/>
        </w:rPr>
        <w:t>require</w:t>
      </w:r>
      <w:r w:rsidRPr="001B599F">
        <w:rPr>
          <w:rStyle w:val="enlighter-g1"/>
          <w:rFonts w:ascii="inherit" w:hAnsi="inherit"/>
          <w:b/>
          <w:bCs/>
          <w:color w:val="000000" w:themeColor="text1"/>
        </w:rPr>
        <w:t>(</w:t>
      </w:r>
      <w:r w:rsidRPr="001B599F">
        <w:rPr>
          <w:rStyle w:val="enlighter-s0"/>
          <w:rFonts w:ascii="inherit" w:hAnsi="inherit"/>
          <w:color w:val="000000" w:themeColor="text1"/>
        </w:rPr>
        <w:t>'http'</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42085FCA"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server = http.</w:t>
      </w:r>
      <w:r w:rsidRPr="001B599F">
        <w:rPr>
          <w:rStyle w:val="enlighter-m3"/>
          <w:rFonts w:ascii="inherit" w:hAnsi="inherit"/>
          <w:color w:val="000000" w:themeColor="text1"/>
        </w:rPr>
        <w:t>createServer</w:t>
      </w:r>
      <w:r w:rsidRPr="001B599F">
        <w:rPr>
          <w:rStyle w:val="enlighter-g1"/>
          <w:rFonts w:ascii="inherit" w:hAnsi="inherit"/>
          <w:b/>
          <w:bCs/>
          <w:color w:val="000000" w:themeColor="text1"/>
        </w:rPr>
        <w:t>((</w:t>
      </w:r>
      <w:r w:rsidRPr="001B599F">
        <w:rPr>
          <w:rStyle w:val="enlighter-text"/>
          <w:rFonts w:ascii="inherit" w:hAnsi="inherit"/>
          <w:color w:val="000000" w:themeColor="text1"/>
        </w:rPr>
        <w:t>req, res</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 </w:t>
      </w:r>
      <w:r w:rsidRPr="001B599F">
        <w:rPr>
          <w:rStyle w:val="enlighter-k3"/>
          <w:rFonts w:ascii="inherit" w:hAnsi="inherit"/>
          <w:color w:val="000000" w:themeColor="text1"/>
        </w:rPr>
        <w:t>=&gt;</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p>
    <w:p w14:paraId="564FA9CA"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writeHead</w:t>
      </w:r>
      <w:r w:rsidRPr="001B599F">
        <w:rPr>
          <w:rStyle w:val="enlighter-g1"/>
          <w:rFonts w:ascii="inherit" w:hAnsi="inherit"/>
          <w:b/>
          <w:bCs/>
          <w:color w:val="000000" w:themeColor="text1"/>
        </w:rPr>
        <w:t>(</w:t>
      </w:r>
      <w:r w:rsidRPr="001B599F">
        <w:rPr>
          <w:rStyle w:val="enlighter-n1"/>
          <w:rFonts w:ascii="inherit" w:hAnsi="inherit"/>
          <w:color w:val="000000" w:themeColor="text1"/>
        </w:rPr>
        <w:t>200</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r w:rsidRPr="001B599F">
        <w:rPr>
          <w:rStyle w:val="enlighter-s0"/>
          <w:rFonts w:ascii="inherit" w:hAnsi="inherit"/>
          <w:color w:val="000000" w:themeColor="text1"/>
        </w:rPr>
        <w:t>'Content-Type'</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'text/html'</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49318951"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0"/>
          <w:rFonts w:ascii="inherit" w:hAnsi="inherit"/>
          <w:color w:val="000000" w:themeColor="text1"/>
        </w:rPr>
        <w:t>'&lt;h1&gt; Hi, thank you for visit https://abc.com &lt;/h1&gt;&lt;hr&gt;'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0C6DC797"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end</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6A8E9331"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lastRenderedPageBreak/>
        <w:t>})</w:t>
      </w:r>
      <w:r w:rsidRPr="001B599F">
        <w:rPr>
          <w:rStyle w:val="enlighter-text"/>
          <w:rFonts w:ascii="inherit" w:hAnsi="inherit"/>
          <w:color w:val="000000" w:themeColor="text1"/>
        </w:rPr>
        <w:t>;</w:t>
      </w:r>
    </w:p>
    <w:p w14:paraId="7AB1A680"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server.</w:t>
      </w:r>
      <w:r w:rsidRPr="001B599F">
        <w:rPr>
          <w:rStyle w:val="enlighter-m3"/>
          <w:rFonts w:ascii="inherit" w:hAnsi="inherit"/>
          <w:color w:val="000000" w:themeColor="text1"/>
        </w:rPr>
        <w:t>listen</w:t>
      </w:r>
      <w:r w:rsidRPr="001B599F">
        <w:rPr>
          <w:rStyle w:val="enlighter-g1"/>
          <w:rFonts w:ascii="inherit" w:hAnsi="inherit"/>
          <w:b/>
          <w:bCs/>
          <w:color w:val="000000" w:themeColor="text1"/>
        </w:rPr>
        <w:t>(</w:t>
      </w:r>
      <w:r w:rsidRPr="001B599F">
        <w:rPr>
          <w:rStyle w:val="enlighter-n1"/>
          <w:rFonts w:ascii="inherit" w:hAnsi="inherit"/>
          <w:color w:val="000000" w:themeColor="text1"/>
        </w:rPr>
        <w:t>8017</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'localhost'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0C4D6554" w14:textId="77777777" w:rsidR="00E459D8" w:rsidRDefault="00E459D8" w:rsidP="00E459D8">
      <w:pPr>
        <w:pStyle w:val="Nidungvnbn"/>
        <w:rPr>
          <w:rStyle w:val="Strong"/>
        </w:rPr>
      </w:pPr>
    </w:p>
    <w:p w14:paraId="1034FF7E" w14:textId="77777777" w:rsidR="00E459D8" w:rsidRPr="00187390" w:rsidRDefault="00E459D8" w:rsidP="00E459D8">
      <w:pPr>
        <w:pStyle w:val="Nidungvnbn"/>
      </w:pPr>
      <w:r w:rsidRPr="00187390">
        <w:rPr>
          <w:rStyle w:val="Strong"/>
        </w:rPr>
        <w:t> res.write()</w:t>
      </w:r>
    </w:p>
    <w:p w14:paraId="5C3A2C2F" w14:textId="77777777" w:rsidR="00E459D8" w:rsidRPr="00187390" w:rsidRDefault="00E459D8" w:rsidP="00E459D8">
      <w:pPr>
        <w:pStyle w:val="Nidungvnbn"/>
      </w:pPr>
      <w:r w:rsidRPr="00187390">
        <w:t>Thiết lập nội dung mà server muốn trả về cho client, có thể thêm nhiều dòng </w:t>
      </w:r>
      <w:r w:rsidRPr="00187390">
        <w:rPr>
          <w:rStyle w:val="Strong"/>
        </w:rPr>
        <w:t>res.write()</w:t>
      </w:r>
      <w:r w:rsidRPr="00187390">
        <w:t> liên tiếp nhau được. Ví dụ:</w:t>
      </w:r>
    </w:p>
    <w:p w14:paraId="3EBDF5BE"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http = </w:t>
      </w:r>
      <w:r w:rsidRPr="001B599F">
        <w:rPr>
          <w:rStyle w:val="enlighter-m0"/>
          <w:rFonts w:ascii="inherit" w:hAnsi="inherit"/>
          <w:color w:val="000000" w:themeColor="text1"/>
        </w:rPr>
        <w:t>require</w:t>
      </w:r>
      <w:r w:rsidRPr="001B599F">
        <w:rPr>
          <w:rStyle w:val="enlighter-g1"/>
          <w:rFonts w:ascii="inherit" w:hAnsi="inherit"/>
          <w:b/>
          <w:bCs/>
          <w:color w:val="000000" w:themeColor="text1"/>
        </w:rPr>
        <w:t>(</w:t>
      </w:r>
      <w:r w:rsidRPr="001B599F">
        <w:rPr>
          <w:rStyle w:val="enlighter-s0"/>
          <w:rFonts w:ascii="inherit" w:hAnsi="inherit"/>
          <w:color w:val="000000" w:themeColor="text1"/>
        </w:rPr>
        <w:t>'http'</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18895EBB"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server = http.</w:t>
      </w:r>
      <w:r w:rsidRPr="001B599F">
        <w:rPr>
          <w:rStyle w:val="enlighter-m3"/>
          <w:rFonts w:ascii="inherit" w:hAnsi="inherit"/>
          <w:color w:val="000000" w:themeColor="text1"/>
        </w:rPr>
        <w:t>createServer</w:t>
      </w:r>
      <w:r w:rsidRPr="001B599F">
        <w:rPr>
          <w:rStyle w:val="enlighter-g1"/>
          <w:rFonts w:ascii="inherit" w:hAnsi="inherit"/>
          <w:b/>
          <w:bCs/>
          <w:color w:val="000000" w:themeColor="text1"/>
        </w:rPr>
        <w:t>((</w:t>
      </w:r>
      <w:r w:rsidRPr="001B599F">
        <w:rPr>
          <w:rStyle w:val="enlighter-text"/>
          <w:rFonts w:ascii="inherit" w:hAnsi="inherit"/>
          <w:color w:val="000000" w:themeColor="text1"/>
        </w:rPr>
        <w:t>req, res</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 </w:t>
      </w:r>
      <w:r w:rsidRPr="001B599F">
        <w:rPr>
          <w:rStyle w:val="enlighter-k3"/>
          <w:rFonts w:ascii="inherit" w:hAnsi="inherit"/>
          <w:color w:val="000000" w:themeColor="text1"/>
        </w:rPr>
        <w:t>=&gt;</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p>
    <w:p w14:paraId="6903E434"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writeHead</w:t>
      </w:r>
      <w:r w:rsidRPr="001B599F">
        <w:rPr>
          <w:rStyle w:val="enlighter-g1"/>
          <w:rFonts w:ascii="inherit" w:hAnsi="inherit"/>
          <w:b/>
          <w:bCs/>
          <w:color w:val="000000" w:themeColor="text1"/>
        </w:rPr>
        <w:t>(</w:t>
      </w:r>
      <w:r w:rsidRPr="001B599F">
        <w:rPr>
          <w:rStyle w:val="enlighter-n1"/>
          <w:rFonts w:ascii="inherit" w:hAnsi="inherit"/>
          <w:color w:val="000000" w:themeColor="text1"/>
        </w:rPr>
        <w:t>200</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r w:rsidRPr="001B599F">
        <w:rPr>
          <w:rStyle w:val="enlighter-s0"/>
          <w:rFonts w:ascii="inherit" w:hAnsi="inherit"/>
          <w:color w:val="000000" w:themeColor="text1"/>
        </w:rPr>
        <w:t>'Content-Type'</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'text/html'</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5556888A"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0"/>
          <w:rFonts w:ascii="inherit" w:hAnsi="inherit"/>
          <w:color w:val="000000" w:themeColor="text1"/>
        </w:rPr>
        <w:t>'&lt;html&gt;'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73C0F451"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 xml:space="preserve">     </w:t>
      </w:r>
      <w:r w:rsidRPr="001B599F">
        <w:rPr>
          <w:rStyle w:val="enlighter-text"/>
          <w:rFonts w:ascii="inherit" w:hAnsi="inherit"/>
          <w:color w:val="000000" w:themeColor="text1"/>
        </w:rPr>
        <w:tab/>
      </w:r>
      <w:r w:rsidRPr="001B599F">
        <w:rPr>
          <w:rStyle w:val="enlighter-text"/>
          <w:rFonts w:ascii="inherit" w:hAnsi="inherit"/>
          <w:color w:val="000000" w:themeColor="text1"/>
        </w:rPr>
        <w:tab/>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0"/>
          <w:rFonts w:ascii="inherit" w:hAnsi="inherit"/>
          <w:color w:val="000000" w:themeColor="text1"/>
        </w:rPr>
        <w:t>'&lt;head&gt;'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4C69ADA1"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 xml:space="preserve">        </w:t>
      </w:r>
      <w:r w:rsidRPr="001B599F">
        <w:rPr>
          <w:rStyle w:val="enlighter-text"/>
          <w:rFonts w:ascii="inherit" w:hAnsi="inherit"/>
          <w:color w:val="000000" w:themeColor="text1"/>
        </w:rPr>
        <w:tab/>
      </w:r>
      <w:r w:rsidRPr="001B599F">
        <w:rPr>
          <w:rStyle w:val="enlighter-text"/>
          <w:rFonts w:ascii="inherit" w:hAnsi="inherit"/>
          <w:color w:val="000000" w:themeColor="text1"/>
        </w:rPr>
        <w:tab/>
      </w:r>
      <w:r w:rsidRPr="001B599F">
        <w:rPr>
          <w:rStyle w:val="enlighter-text"/>
          <w:rFonts w:ascii="inherit" w:hAnsi="inherit"/>
          <w:color w:val="000000" w:themeColor="text1"/>
        </w:rPr>
        <w:tab/>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0"/>
          <w:rFonts w:ascii="inherit" w:hAnsi="inherit"/>
          <w:color w:val="000000" w:themeColor="text1"/>
        </w:rPr>
        <w:t>'&lt;title&gt;Test module HTTP - Hello&lt;/title&gt;'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0D36CA0A"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 xml:space="preserve"> </w:t>
      </w:r>
      <w:r w:rsidRPr="001B599F">
        <w:rPr>
          <w:rStyle w:val="enlighter-text"/>
          <w:rFonts w:ascii="inherit" w:hAnsi="inherit"/>
          <w:color w:val="000000" w:themeColor="text1"/>
        </w:rPr>
        <w:tab/>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0"/>
          <w:rFonts w:ascii="inherit" w:hAnsi="inherit"/>
          <w:color w:val="000000" w:themeColor="text1"/>
        </w:rPr>
        <w:t>'&lt;/head&gt;'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09F19F3A"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 xml:space="preserve"> </w:t>
      </w:r>
      <w:r w:rsidRPr="001B599F">
        <w:rPr>
          <w:rStyle w:val="enlighter-text"/>
          <w:rFonts w:ascii="inherit" w:hAnsi="inherit"/>
          <w:color w:val="000000" w:themeColor="text1"/>
        </w:rPr>
        <w:tab/>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0"/>
          <w:rFonts w:ascii="inherit" w:hAnsi="inherit"/>
          <w:color w:val="000000" w:themeColor="text1"/>
        </w:rPr>
        <w:t>'&lt;body&gt;'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15763363"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 xml:space="preserve">    </w:t>
      </w:r>
      <w:r w:rsidRPr="001B599F">
        <w:rPr>
          <w:rStyle w:val="enlighter-text"/>
          <w:rFonts w:ascii="inherit" w:hAnsi="inherit"/>
          <w:color w:val="000000" w:themeColor="text1"/>
        </w:rPr>
        <w:tab/>
      </w:r>
      <w:r w:rsidRPr="001B599F">
        <w:rPr>
          <w:rStyle w:val="enlighter-text"/>
          <w:rFonts w:ascii="inherit" w:hAnsi="inherit"/>
          <w:color w:val="000000" w:themeColor="text1"/>
        </w:rPr>
        <w:tab/>
        <w:t xml:space="preserve"> 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0"/>
          <w:rFonts w:ascii="inherit" w:hAnsi="inherit"/>
          <w:color w:val="000000" w:themeColor="text1"/>
        </w:rPr>
        <w:t>'&lt;h1&gt; Hi, thank you for visit https://abc.com &lt;/h1&gt;&lt;hr&gt;'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729E2318"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 xml:space="preserve"> </w:t>
      </w:r>
      <w:r w:rsidRPr="001B599F">
        <w:rPr>
          <w:rStyle w:val="enlighter-text"/>
          <w:rFonts w:ascii="inherit" w:hAnsi="inherit"/>
          <w:color w:val="000000" w:themeColor="text1"/>
        </w:rPr>
        <w:tab/>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0"/>
          <w:rFonts w:ascii="inherit" w:hAnsi="inherit"/>
          <w:color w:val="000000" w:themeColor="text1"/>
        </w:rPr>
        <w:t>'&lt;/body&gt;'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37B55085"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0"/>
          <w:rFonts w:ascii="inherit" w:hAnsi="inherit"/>
          <w:color w:val="000000" w:themeColor="text1"/>
        </w:rPr>
        <w:t>'&lt;/html&gt;'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41DEE172"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end</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1E7BB82B"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0B5516BA"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server.</w:t>
      </w:r>
      <w:r w:rsidRPr="001B599F">
        <w:rPr>
          <w:rStyle w:val="enlighter-m3"/>
          <w:rFonts w:ascii="inherit" w:hAnsi="inherit"/>
          <w:color w:val="000000" w:themeColor="text1"/>
        </w:rPr>
        <w:t>listen</w:t>
      </w:r>
      <w:r w:rsidRPr="001B599F">
        <w:rPr>
          <w:rStyle w:val="enlighter-g1"/>
          <w:rFonts w:ascii="inherit" w:hAnsi="inherit"/>
          <w:b/>
          <w:bCs/>
          <w:color w:val="000000" w:themeColor="text1"/>
        </w:rPr>
        <w:t>(</w:t>
      </w:r>
      <w:r w:rsidRPr="001B599F">
        <w:rPr>
          <w:rStyle w:val="enlighter-n1"/>
          <w:rFonts w:ascii="inherit" w:hAnsi="inherit"/>
          <w:color w:val="000000" w:themeColor="text1"/>
        </w:rPr>
        <w:t>8017</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'localhost'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5A558D86" w14:textId="77777777" w:rsidR="00E459D8" w:rsidRDefault="00E459D8" w:rsidP="00E459D8">
      <w:pPr>
        <w:pStyle w:val="Nidungvnbn"/>
        <w:rPr>
          <w:rStyle w:val="Strong"/>
          <w:rFonts w:ascii="Arial" w:hAnsi="Arial" w:cs="Arial"/>
          <w:b w:val="0"/>
          <w:bCs w:val="0"/>
          <w:color w:val="10AC84"/>
        </w:rPr>
      </w:pPr>
    </w:p>
    <w:p w14:paraId="1F23311D" w14:textId="77777777" w:rsidR="00E459D8" w:rsidRPr="00187390" w:rsidRDefault="00E459D8" w:rsidP="00E459D8">
      <w:pPr>
        <w:pStyle w:val="Nidungvnbn"/>
      </w:pPr>
      <w:r>
        <w:rPr>
          <w:rStyle w:val="Strong"/>
          <w:rFonts w:ascii="Arial" w:hAnsi="Arial" w:cs="Arial"/>
          <w:b w:val="0"/>
          <w:bCs w:val="0"/>
          <w:color w:val="10AC84"/>
        </w:rPr>
        <w:t> </w:t>
      </w:r>
      <w:r w:rsidRPr="00187390">
        <w:rPr>
          <w:rStyle w:val="Strong"/>
        </w:rPr>
        <w:t>req.url()</w:t>
      </w:r>
    </w:p>
    <w:p w14:paraId="241FDA70" w14:textId="77777777" w:rsidR="00E459D8" w:rsidRPr="00187390" w:rsidRDefault="00E459D8" w:rsidP="00E459D8">
      <w:pPr>
        <w:pStyle w:val="Nidungvnbn"/>
      </w:pPr>
      <w:r w:rsidRPr="00187390">
        <w:t>Bên trong đối tượng </w:t>
      </w:r>
      <w:r w:rsidRPr="00187390">
        <w:rPr>
          <w:rStyle w:val="Strong"/>
          <w:b w:val="0"/>
          <w:bCs w:val="0"/>
        </w:rPr>
        <w:t>request</w:t>
      </w:r>
      <w:r w:rsidRPr="00187390">
        <w:t> (req) từ client truyền lên có một thuộc tính là </w:t>
      </w:r>
      <w:r w:rsidRPr="00187390">
        <w:rPr>
          <w:rStyle w:val="Strong"/>
          <w:b w:val="0"/>
          <w:bCs w:val="0"/>
        </w:rPr>
        <w:t>url</w:t>
      </w:r>
      <w:r w:rsidRPr="00187390">
        <w:t>, thuộc tính này chứa các phần tử phía sau tên miền của bạn, ví dụ:</w:t>
      </w:r>
    </w:p>
    <w:p w14:paraId="750BB74D"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http = </w:t>
      </w:r>
      <w:r w:rsidRPr="001B599F">
        <w:rPr>
          <w:rStyle w:val="enlighter-m0"/>
          <w:rFonts w:ascii="inherit" w:hAnsi="inherit"/>
          <w:color w:val="000000" w:themeColor="text1"/>
        </w:rPr>
        <w:t>require</w:t>
      </w:r>
      <w:r w:rsidRPr="001B599F">
        <w:rPr>
          <w:rStyle w:val="enlighter-g1"/>
          <w:rFonts w:ascii="inherit" w:hAnsi="inherit"/>
          <w:b/>
          <w:bCs/>
          <w:color w:val="000000" w:themeColor="text1"/>
        </w:rPr>
        <w:t>(</w:t>
      </w:r>
      <w:r w:rsidRPr="001B599F">
        <w:rPr>
          <w:rStyle w:val="enlighter-s0"/>
          <w:rFonts w:ascii="inherit" w:hAnsi="inherit"/>
          <w:color w:val="000000" w:themeColor="text1"/>
        </w:rPr>
        <w:t>'http'</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5D840327"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server = http.</w:t>
      </w:r>
      <w:r w:rsidRPr="001B599F">
        <w:rPr>
          <w:rStyle w:val="enlighter-m3"/>
          <w:rFonts w:ascii="inherit" w:hAnsi="inherit"/>
          <w:color w:val="000000" w:themeColor="text1"/>
        </w:rPr>
        <w:t>createServer</w:t>
      </w:r>
      <w:r w:rsidRPr="001B599F">
        <w:rPr>
          <w:rStyle w:val="enlighter-g1"/>
          <w:rFonts w:ascii="inherit" w:hAnsi="inherit"/>
          <w:b/>
          <w:bCs/>
          <w:color w:val="000000" w:themeColor="text1"/>
        </w:rPr>
        <w:t>((</w:t>
      </w:r>
      <w:r w:rsidRPr="001B599F">
        <w:rPr>
          <w:rStyle w:val="enlighter-text"/>
          <w:rFonts w:ascii="inherit" w:hAnsi="inherit"/>
          <w:color w:val="000000" w:themeColor="text1"/>
        </w:rPr>
        <w:t>req, res</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 </w:t>
      </w:r>
      <w:r w:rsidRPr="001B599F">
        <w:rPr>
          <w:rStyle w:val="enlighter-k3"/>
          <w:rFonts w:ascii="inherit" w:hAnsi="inherit"/>
          <w:color w:val="000000" w:themeColor="text1"/>
        </w:rPr>
        <w:t>=&gt;</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p>
    <w:p w14:paraId="2C79C483"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lastRenderedPageBreak/>
        <w:t>res.</w:t>
      </w:r>
      <w:r w:rsidRPr="001B599F">
        <w:rPr>
          <w:rStyle w:val="enlighter-m3"/>
          <w:rFonts w:ascii="inherit" w:hAnsi="inherit"/>
          <w:color w:val="000000" w:themeColor="text1"/>
        </w:rPr>
        <w:t>writeHead</w:t>
      </w:r>
      <w:r w:rsidRPr="001B599F">
        <w:rPr>
          <w:rStyle w:val="enlighter-g1"/>
          <w:rFonts w:ascii="inherit" w:hAnsi="inherit"/>
          <w:b/>
          <w:bCs/>
          <w:color w:val="000000" w:themeColor="text1"/>
        </w:rPr>
        <w:t>(</w:t>
      </w:r>
      <w:r w:rsidRPr="001B599F">
        <w:rPr>
          <w:rStyle w:val="enlighter-n1"/>
          <w:rFonts w:ascii="inherit" w:hAnsi="inherit"/>
          <w:color w:val="000000" w:themeColor="text1"/>
        </w:rPr>
        <w:t>200</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r w:rsidRPr="001B599F">
        <w:rPr>
          <w:rStyle w:val="enlighter-s0"/>
          <w:rFonts w:ascii="inherit" w:hAnsi="inherit"/>
          <w:color w:val="000000" w:themeColor="text1"/>
        </w:rPr>
        <w:t>'Content-Type'</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'text/html'</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5674AB28"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text"/>
          <w:rFonts w:ascii="inherit" w:hAnsi="inherit"/>
          <w:color w:val="000000" w:themeColor="text1"/>
        </w:rPr>
        <w:t>req.</w:t>
      </w:r>
      <w:r w:rsidRPr="001B599F">
        <w:rPr>
          <w:rStyle w:val="enlighter-m3"/>
          <w:rFonts w:ascii="inherit" w:hAnsi="inherit"/>
          <w:color w:val="000000" w:themeColor="text1"/>
        </w:rPr>
        <w:t>url</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54D70801"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end</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585AEC79"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332EBD31"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server.</w:t>
      </w:r>
      <w:r w:rsidRPr="001B599F">
        <w:rPr>
          <w:rStyle w:val="enlighter-m3"/>
          <w:rFonts w:ascii="inherit" w:hAnsi="inherit"/>
          <w:color w:val="000000" w:themeColor="text1"/>
        </w:rPr>
        <w:t>listen</w:t>
      </w:r>
      <w:r w:rsidRPr="001B599F">
        <w:rPr>
          <w:rStyle w:val="enlighter-g1"/>
          <w:rFonts w:ascii="inherit" w:hAnsi="inherit"/>
          <w:b/>
          <w:bCs/>
          <w:color w:val="000000" w:themeColor="text1"/>
        </w:rPr>
        <w:t>(</w:t>
      </w:r>
      <w:r w:rsidRPr="001B599F">
        <w:rPr>
          <w:rStyle w:val="enlighter-n1"/>
          <w:rFonts w:ascii="inherit" w:hAnsi="inherit"/>
          <w:color w:val="000000" w:themeColor="text1"/>
        </w:rPr>
        <w:t>8017</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'localhost'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231CD579" w14:textId="77777777" w:rsidR="00E459D8" w:rsidRDefault="00E459D8" w:rsidP="00E459D8">
      <w:pPr>
        <w:spacing w:after="200" w:line="276" w:lineRule="auto"/>
        <w:rPr>
          <w:sz w:val="26"/>
          <w:szCs w:val="26"/>
        </w:rPr>
      </w:pPr>
    </w:p>
    <w:p w14:paraId="2436402D" w14:textId="77777777" w:rsidR="00E459D8" w:rsidRDefault="00E459D8" w:rsidP="00E459D8">
      <w:pPr>
        <w:pStyle w:val="Tiumccp3"/>
      </w:pPr>
      <w:r>
        <w:t>2.2.3.2 URL module</w:t>
      </w:r>
    </w:p>
    <w:p w14:paraId="5048C12F" w14:textId="77777777" w:rsidR="00E459D8" w:rsidRPr="00187390" w:rsidRDefault="00E459D8" w:rsidP="00E459D8">
      <w:pPr>
        <w:pStyle w:val="Nidungvnbn"/>
      </w:pPr>
      <w:r w:rsidRPr="00187390">
        <w:t>Chức năng của module này là </w:t>
      </w:r>
      <w:r w:rsidRPr="00187390">
        <w:rPr>
          <w:rStyle w:val="Strong"/>
          <w:b w:val="0"/>
          <w:bCs w:val="0"/>
        </w:rPr>
        <w:t>chia nhỏ địa chỉ trang web</w:t>
      </w:r>
      <w:r w:rsidRPr="00187390">
        <w:t> thành các phần có thể đọc được, phục vụ cho nhiều tác vụ cần lấy dữ liệu từ url.</w:t>
      </w:r>
    </w:p>
    <w:p w14:paraId="122802D1" w14:textId="77777777" w:rsidR="00E459D8" w:rsidRPr="00187390" w:rsidRDefault="00E459D8" w:rsidP="00E459D8">
      <w:pPr>
        <w:pStyle w:val="Nidungvnbn"/>
      </w:pPr>
      <w:r w:rsidRPr="00187390">
        <w:t>Giả sử mình truyền lên server một url như thế này:</w:t>
      </w:r>
    </w:p>
    <w:p w14:paraId="2400BE21" w14:textId="77777777" w:rsidR="00E459D8" w:rsidRPr="00187390" w:rsidRDefault="00E459D8" w:rsidP="00E459D8">
      <w:pPr>
        <w:pStyle w:val="Nidungvnbn"/>
      </w:pPr>
      <w:r w:rsidRPr="00187390">
        <w:rPr>
          <w:rStyle w:val="Strong"/>
          <w:b w:val="0"/>
          <w:bCs w:val="0"/>
        </w:rPr>
        <w:t>http://localhost:8017/search.html?animal=cat&amp;color=black</w:t>
      </w:r>
    </w:p>
    <w:p w14:paraId="4B8AC64A" w14:textId="77777777" w:rsidR="00E459D8" w:rsidRDefault="00E459D8" w:rsidP="00E459D8">
      <w:pPr>
        <w:pStyle w:val="Nidungvnbn"/>
      </w:pPr>
      <w:r w:rsidRPr="00187390">
        <w:t>Bây giờ từ server muốn lấy ra 2 giá trị là </w:t>
      </w:r>
      <w:r w:rsidRPr="00187390">
        <w:rPr>
          <w:rStyle w:val="Strong"/>
          <w:b w:val="0"/>
          <w:bCs w:val="0"/>
        </w:rPr>
        <w:t>cat</w:t>
      </w:r>
      <w:r w:rsidRPr="00187390">
        <w:t> và </w:t>
      </w:r>
      <w:r w:rsidRPr="00187390">
        <w:rPr>
          <w:rStyle w:val="Strong"/>
          <w:b w:val="0"/>
          <w:bCs w:val="0"/>
        </w:rPr>
        <w:t>black</w:t>
      </w:r>
      <w:r w:rsidRPr="00187390">
        <w:t>, mình sẽ code như sau:</w:t>
      </w:r>
    </w:p>
    <w:p w14:paraId="25E5D79B"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http = </w:t>
      </w:r>
      <w:r w:rsidRPr="001B599F">
        <w:rPr>
          <w:rStyle w:val="enlighter-m0"/>
          <w:rFonts w:ascii="inherit" w:hAnsi="inherit"/>
          <w:color w:val="000000" w:themeColor="text1"/>
        </w:rPr>
        <w:t>require</w:t>
      </w:r>
      <w:r w:rsidRPr="001B599F">
        <w:rPr>
          <w:rStyle w:val="enlighter-g1"/>
          <w:rFonts w:ascii="inherit" w:hAnsi="inherit"/>
          <w:b/>
          <w:bCs/>
          <w:color w:val="000000" w:themeColor="text1"/>
        </w:rPr>
        <w:t>(</w:t>
      </w:r>
      <w:r w:rsidRPr="001B599F">
        <w:rPr>
          <w:rStyle w:val="enlighter-s0"/>
          <w:rFonts w:ascii="inherit" w:hAnsi="inherit"/>
          <w:color w:val="000000" w:themeColor="text1"/>
        </w:rPr>
        <w:t>'http'</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7D8D1D29"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url = </w:t>
      </w:r>
      <w:r w:rsidRPr="001B599F">
        <w:rPr>
          <w:rStyle w:val="enlighter-m0"/>
          <w:rFonts w:ascii="inherit" w:hAnsi="inherit"/>
          <w:color w:val="000000" w:themeColor="text1"/>
        </w:rPr>
        <w:t>require</w:t>
      </w:r>
      <w:r w:rsidRPr="001B599F">
        <w:rPr>
          <w:rStyle w:val="enlighter-g1"/>
          <w:rFonts w:ascii="inherit" w:hAnsi="inherit"/>
          <w:b/>
          <w:bCs/>
          <w:color w:val="000000" w:themeColor="text1"/>
        </w:rPr>
        <w:t>(</w:t>
      </w:r>
      <w:r w:rsidRPr="001B599F">
        <w:rPr>
          <w:rStyle w:val="enlighter-s0"/>
          <w:rFonts w:ascii="inherit" w:hAnsi="inherit"/>
          <w:color w:val="000000" w:themeColor="text1"/>
        </w:rPr>
        <w:t>'url'</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29A4B584"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server = http.</w:t>
      </w:r>
      <w:r w:rsidRPr="001B599F">
        <w:rPr>
          <w:rStyle w:val="enlighter-m3"/>
          <w:rFonts w:ascii="inherit" w:hAnsi="inherit"/>
          <w:color w:val="000000" w:themeColor="text1"/>
        </w:rPr>
        <w:t>createServer</w:t>
      </w:r>
      <w:r w:rsidRPr="001B599F">
        <w:rPr>
          <w:rStyle w:val="enlighter-g1"/>
          <w:rFonts w:ascii="inherit" w:hAnsi="inherit"/>
          <w:b/>
          <w:bCs/>
          <w:color w:val="000000" w:themeColor="text1"/>
        </w:rPr>
        <w:t>((</w:t>
      </w:r>
      <w:r w:rsidRPr="001B599F">
        <w:rPr>
          <w:rStyle w:val="enlighter-text"/>
          <w:rFonts w:ascii="inherit" w:hAnsi="inherit"/>
          <w:color w:val="000000" w:themeColor="text1"/>
        </w:rPr>
        <w:t>req, res</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 </w:t>
      </w:r>
      <w:r w:rsidRPr="001B599F">
        <w:rPr>
          <w:rStyle w:val="enlighter-k3"/>
          <w:rFonts w:ascii="inherit" w:hAnsi="inherit"/>
          <w:color w:val="000000" w:themeColor="text1"/>
        </w:rPr>
        <w:t>=&gt;</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p>
    <w:p w14:paraId="2ED45A1A"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writeHead</w:t>
      </w:r>
      <w:r w:rsidRPr="001B599F">
        <w:rPr>
          <w:rStyle w:val="enlighter-g1"/>
          <w:rFonts w:ascii="inherit" w:hAnsi="inherit"/>
          <w:b/>
          <w:bCs/>
          <w:color w:val="000000" w:themeColor="text1"/>
        </w:rPr>
        <w:t>(</w:t>
      </w:r>
      <w:r w:rsidRPr="001B599F">
        <w:rPr>
          <w:rStyle w:val="enlighter-n1"/>
          <w:rFonts w:ascii="inherit" w:hAnsi="inherit"/>
          <w:color w:val="000000" w:themeColor="text1"/>
        </w:rPr>
        <w:t>200</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r w:rsidRPr="001B599F">
        <w:rPr>
          <w:rStyle w:val="enlighter-s0"/>
          <w:rFonts w:ascii="inherit" w:hAnsi="inherit"/>
          <w:color w:val="000000" w:themeColor="text1"/>
        </w:rPr>
        <w:t>'Content-Type'</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'text/html'</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2391666C"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let</w:t>
      </w:r>
      <w:r w:rsidRPr="001B599F">
        <w:rPr>
          <w:rStyle w:val="enlighter-text"/>
          <w:rFonts w:ascii="inherit" w:hAnsi="inherit"/>
          <w:color w:val="000000" w:themeColor="text1"/>
        </w:rPr>
        <w:t xml:space="preserve"> urlData = url.</w:t>
      </w:r>
      <w:r w:rsidRPr="001B599F">
        <w:rPr>
          <w:rStyle w:val="enlighter-m3"/>
          <w:rFonts w:ascii="inherit" w:hAnsi="inherit"/>
          <w:color w:val="000000" w:themeColor="text1"/>
        </w:rPr>
        <w:t>parse</w:t>
      </w:r>
      <w:r w:rsidRPr="001B599F">
        <w:rPr>
          <w:rStyle w:val="enlighter-g1"/>
          <w:rFonts w:ascii="inherit" w:hAnsi="inherit"/>
          <w:b/>
          <w:bCs/>
          <w:color w:val="000000" w:themeColor="text1"/>
        </w:rPr>
        <w:t>(</w:t>
      </w:r>
      <w:r w:rsidRPr="001B599F">
        <w:rPr>
          <w:rStyle w:val="enlighter-text"/>
          <w:rFonts w:ascii="inherit" w:hAnsi="inherit"/>
          <w:color w:val="000000" w:themeColor="text1"/>
        </w:rPr>
        <w:t>req.</w:t>
      </w:r>
      <w:r w:rsidRPr="001B599F">
        <w:rPr>
          <w:rStyle w:val="enlighter-m3"/>
          <w:rFonts w:ascii="inherit" w:hAnsi="inherit"/>
          <w:color w:val="000000" w:themeColor="text1"/>
        </w:rPr>
        <w:t>url</w:t>
      </w:r>
      <w:r w:rsidRPr="001B599F">
        <w:rPr>
          <w:rStyle w:val="enlighter-text"/>
          <w:rFonts w:ascii="inherit" w:hAnsi="inherit"/>
          <w:color w:val="000000" w:themeColor="text1"/>
        </w:rPr>
        <w:t xml:space="preserve">, </w:t>
      </w:r>
      <w:r w:rsidRPr="001B599F">
        <w:rPr>
          <w:rStyle w:val="enlighter-e0"/>
          <w:rFonts w:ascii="inherit" w:hAnsi="inherit"/>
          <w:b/>
          <w:bCs/>
          <w:color w:val="000000" w:themeColor="text1"/>
        </w:rPr>
        <w:t>true</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1C1301F2" w14:textId="77777777" w:rsidR="00E459D8" w:rsidRPr="001B599F" w:rsidRDefault="00E459D8" w:rsidP="00E459D8">
      <w:pPr>
        <w:pStyle w:val="Nidungvnbn"/>
        <w:rPr>
          <w:rFonts w:ascii="Consolas" w:hAnsi="Consolas"/>
          <w:color w:val="000000" w:themeColor="text1"/>
          <w:sz w:val="17"/>
          <w:szCs w:val="17"/>
        </w:rPr>
      </w:pPr>
      <w:r w:rsidRPr="001B599F">
        <w:rPr>
          <w:rStyle w:val="enlighter-k9"/>
          <w:rFonts w:ascii="inherit" w:hAnsi="inherit"/>
          <w:color w:val="000000" w:themeColor="text1"/>
        </w:rPr>
        <w:t>console</w:t>
      </w:r>
      <w:r w:rsidRPr="001B599F">
        <w:rPr>
          <w:rStyle w:val="enlighter-text"/>
          <w:rFonts w:ascii="inherit" w:hAnsi="inherit"/>
          <w:color w:val="000000" w:themeColor="text1"/>
        </w:rPr>
        <w:t>.</w:t>
      </w:r>
      <w:r w:rsidRPr="001B599F">
        <w:rPr>
          <w:rStyle w:val="enlighter-m3"/>
          <w:rFonts w:ascii="inherit" w:hAnsi="inherit"/>
          <w:color w:val="000000" w:themeColor="text1"/>
        </w:rPr>
        <w:t>log</w:t>
      </w:r>
      <w:r w:rsidRPr="001B599F">
        <w:rPr>
          <w:rStyle w:val="enlighter-g1"/>
          <w:rFonts w:ascii="inherit" w:hAnsi="inherit"/>
          <w:b/>
          <w:bCs/>
          <w:color w:val="000000" w:themeColor="text1"/>
        </w:rPr>
        <w:t>(</w:t>
      </w:r>
      <w:r w:rsidRPr="001B599F">
        <w:rPr>
          <w:rStyle w:val="enlighter-text"/>
          <w:rFonts w:ascii="inherit" w:hAnsi="inherit"/>
          <w:color w:val="000000" w:themeColor="text1"/>
        </w:rPr>
        <w:t>urlData</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203E6A0C"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2"/>
          <w:rFonts w:ascii="inherit" w:hAnsi="inherit"/>
          <w:color w:val="000000" w:themeColor="text1"/>
        </w:rPr>
        <w:t xml:space="preserve">`param animal: </w:t>
      </w:r>
      <w:r w:rsidRPr="001B599F">
        <w:rPr>
          <w:rStyle w:val="enlighter-s3"/>
          <w:rFonts w:ascii="inherit" w:hAnsi="inherit"/>
          <w:color w:val="000000" w:themeColor="text1"/>
        </w:rPr>
        <w:t>${ urlData.query.animal }</w:t>
      </w:r>
      <w:r w:rsidRPr="001B599F">
        <w:rPr>
          <w:rStyle w:val="enlighter-s2"/>
          <w:rFonts w:ascii="inherit" w:hAnsi="inherit"/>
          <w:color w:val="000000" w:themeColor="text1"/>
        </w:rPr>
        <w:t xml:space="preserve"> &lt;br&gt;`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15770CA1"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s2"/>
          <w:rFonts w:ascii="inherit" w:hAnsi="inherit"/>
          <w:color w:val="000000" w:themeColor="text1"/>
        </w:rPr>
        <w:t xml:space="preserve">`param color: </w:t>
      </w:r>
      <w:r w:rsidRPr="001B599F">
        <w:rPr>
          <w:rStyle w:val="enlighter-s3"/>
          <w:rFonts w:ascii="inherit" w:hAnsi="inherit"/>
          <w:color w:val="000000" w:themeColor="text1"/>
        </w:rPr>
        <w:t>${ urlData.query.color }</w:t>
      </w:r>
      <w:r w:rsidRPr="001B599F">
        <w:rPr>
          <w:rStyle w:val="enlighter-s2"/>
          <w:rFonts w:ascii="inherit" w:hAnsi="inherit"/>
          <w:color w:val="000000" w:themeColor="text1"/>
        </w:rPr>
        <w:t xml:space="preserve"> &lt;br&gt;`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132C2DCB"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end</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20E58C28"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213E91FB"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server.</w:t>
      </w:r>
      <w:r w:rsidRPr="001B599F">
        <w:rPr>
          <w:rStyle w:val="enlighter-m3"/>
          <w:rFonts w:ascii="inherit" w:hAnsi="inherit"/>
          <w:color w:val="000000" w:themeColor="text1"/>
        </w:rPr>
        <w:t>listen</w:t>
      </w:r>
      <w:r w:rsidRPr="001B599F">
        <w:rPr>
          <w:rStyle w:val="enlighter-g1"/>
          <w:rFonts w:ascii="inherit" w:hAnsi="inherit"/>
          <w:b/>
          <w:bCs/>
          <w:color w:val="000000" w:themeColor="text1"/>
        </w:rPr>
        <w:t>(</w:t>
      </w:r>
      <w:r w:rsidRPr="001B599F">
        <w:rPr>
          <w:rStyle w:val="enlighter-n1"/>
          <w:rFonts w:ascii="inherit" w:hAnsi="inherit"/>
          <w:color w:val="000000" w:themeColor="text1"/>
        </w:rPr>
        <w:t>8017</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'localhost'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78730D8A" w14:textId="77777777" w:rsidR="00E459D8" w:rsidRDefault="00E459D8" w:rsidP="00E459D8">
      <w:pPr>
        <w:spacing w:after="200" w:line="276" w:lineRule="auto"/>
        <w:rPr>
          <w:sz w:val="26"/>
          <w:szCs w:val="26"/>
        </w:rPr>
      </w:pPr>
      <w:r>
        <w:rPr>
          <w:sz w:val="26"/>
          <w:szCs w:val="26"/>
        </w:rPr>
        <w:br w:type="page"/>
      </w:r>
    </w:p>
    <w:p w14:paraId="70DB72A6" w14:textId="77777777" w:rsidR="00E459D8" w:rsidRDefault="00E459D8" w:rsidP="00E459D8">
      <w:pPr>
        <w:pStyle w:val="Tiumccp3"/>
      </w:pPr>
      <w:r>
        <w:lastRenderedPageBreak/>
        <w:t>2.2.3.3 File System module</w:t>
      </w:r>
    </w:p>
    <w:p w14:paraId="2DCA2C8A" w14:textId="77777777" w:rsidR="00E459D8" w:rsidRPr="0055242D" w:rsidRDefault="00E459D8" w:rsidP="00E459D8">
      <w:pPr>
        <w:pStyle w:val="Nidungvnbn"/>
      </w:pPr>
      <w:r w:rsidRPr="0055242D">
        <w:rPr>
          <w:rStyle w:val="Strong"/>
          <w:b w:val="0"/>
          <w:bCs w:val="0"/>
        </w:rPr>
        <w:t>fs</w:t>
      </w:r>
      <w:r w:rsidRPr="0055242D">
        <w:t> là viết tắt của file system, module này cho phép chúng ta làm việc với các file ở trên máy tính của mình.</w:t>
      </w:r>
    </w:p>
    <w:p w14:paraId="401B62B4" w14:textId="77777777" w:rsidR="00E459D8" w:rsidRPr="0055242D" w:rsidRDefault="00E459D8" w:rsidP="00E459D8">
      <w:pPr>
        <w:pStyle w:val="Nidungvnbn"/>
      </w:pPr>
      <w:r w:rsidRPr="0055242D">
        <w:t>Những trường hợp mà hàng ngày ta hay làm như:</w:t>
      </w:r>
    </w:p>
    <w:p w14:paraId="75A6728C" w14:textId="77777777" w:rsidR="00E459D8" w:rsidRPr="0055242D" w:rsidRDefault="00E459D8" w:rsidP="00E459D8">
      <w:pPr>
        <w:pStyle w:val="Nidungvnbn"/>
      </w:pPr>
      <w:r w:rsidRPr="0055242D">
        <w:t xml:space="preserve"> Tạo file – Đọc file – Cập nhật file – Đổi tên file – Xóa file.</w:t>
      </w:r>
    </w:p>
    <w:p w14:paraId="0D8558ED" w14:textId="77777777" w:rsidR="00E459D8" w:rsidRDefault="00E459D8" w:rsidP="00E459D8">
      <w:pPr>
        <w:pStyle w:val="Nidungvnbn"/>
        <w:ind w:firstLine="0"/>
        <w:rPr>
          <w:b/>
          <w:bCs/>
        </w:rPr>
      </w:pPr>
    </w:p>
    <w:p w14:paraId="4FB13D82" w14:textId="77777777" w:rsidR="00E459D8" w:rsidRPr="000050FC" w:rsidRDefault="00E459D8" w:rsidP="00E459D8">
      <w:pPr>
        <w:pStyle w:val="Nidungvnbn"/>
        <w:rPr>
          <w:b/>
          <w:bCs/>
        </w:rPr>
      </w:pPr>
      <w:r w:rsidRPr="000050FC">
        <w:rPr>
          <w:b/>
          <w:bCs/>
        </w:rPr>
        <w:t xml:space="preserve">Tạo file: </w:t>
      </w:r>
      <w:r w:rsidRPr="000050FC">
        <w:rPr>
          <w:rStyle w:val="Strong"/>
          <w:b w:val="0"/>
          <w:bCs w:val="0"/>
        </w:rPr>
        <w:t> fs.writeFile();</w:t>
      </w:r>
    </w:p>
    <w:p w14:paraId="5D919405" w14:textId="77777777" w:rsidR="00E459D8" w:rsidRDefault="00E459D8" w:rsidP="00E459D8">
      <w:pPr>
        <w:pStyle w:val="NormalWeb"/>
        <w:shd w:val="clear" w:color="auto" w:fill="FFFFFF"/>
        <w:spacing w:before="0" w:beforeAutospacing="0" w:after="300" w:afterAutospacing="0"/>
        <w:rPr>
          <w:rFonts w:ascii="Segoe UI" w:hAnsi="Segoe UI" w:cs="Segoe UI"/>
          <w:color w:val="222222"/>
        </w:rPr>
      </w:pPr>
      <w:r>
        <w:rPr>
          <w:rFonts w:ascii="Segoe UI" w:hAnsi="Segoe UI" w:cs="Segoe UI"/>
          <w:color w:val="222222"/>
        </w:rPr>
        <w:t>Trong project mình tạo thêm một thư mục là </w:t>
      </w:r>
      <w:r>
        <w:rPr>
          <w:rStyle w:val="Strong"/>
          <w:rFonts w:ascii="Segoe UI" w:hAnsi="Segoe UI" w:cs="Segoe UI"/>
          <w:color w:val="222222"/>
        </w:rPr>
        <w:t>files</w:t>
      </w:r>
      <w:r>
        <w:rPr>
          <w:rFonts w:ascii="Segoe UI" w:hAnsi="Segoe UI" w:cs="Segoe UI"/>
          <w:color w:val="222222"/>
        </w:rPr>
        <w:t> để lưu trữ các file mà chuẩn bị mình sẽ tạo bằng code.</w:t>
      </w:r>
    </w:p>
    <w:p w14:paraId="34E85DF5" w14:textId="77777777" w:rsidR="00E459D8" w:rsidRDefault="00E459D8" w:rsidP="00E459D8">
      <w:pPr>
        <w:pStyle w:val="NormalWeb"/>
        <w:shd w:val="clear" w:color="auto" w:fill="FFFFFF"/>
        <w:spacing w:before="0" w:beforeAutospacing="0" w:after="300" w:afterAutospacing="0"/>
        <w:rPr>
          <w:rFonts w:ascii="Segoe UI" w:hAnsi="Segoe UI" w:cs="Segoe UI"/>
          <w:color w:val="222222"/>
        </w:rPr>
      </w:pPr>
      <w:r>
        <w:rPr>
          <w:rFonts w:ascii="Segoe UI" w:hAnsi="Segoe UI" w:cs="Segoe UI"/>
          <w:color w:val="222222"/>
        </w:rPr>
        <w:t>– Đầu tiên là tạo một file </w:t>
      </w:r>
      <w:r>
        <w:rPr>
          <w:rStyle w:val="Strong"/>
          <w:rFonts w:ascii="Segoe UI" w:hAnsi="Segoe UI" w:cs="Segoe UI"/>
          <w:color w:val="222222"/>
        </w:rPr>
        <w:t>cat.txt</w:t>
      </w:r>
      <w:r>
        <w:rPr>
          <w:rFonts w:ascii="Segoe UI" w:hAnsi="Segoe UI" w:cs="Segoe UI"/>
          <w:color w:val="222222"/>
        </w:rPr>
        <w:t> đơn giản, lưu tên vài con mèo chẳng hạn, code sẽ trông như sau:</w:t>
      </w:r>
    </w:p>
    <w:p w14:paraId="5169472F"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fs = </w:t>
      </w:r>
      <w:r w:rsidRPr="001B599F">
        <w:rPr>
          <w:rStyle w:val="enlighter-m0"/>
          <w:rFonts w:ascii="inherit" w:hAnsi="inherit"/>
          <w:color w:val="000000" w:themeColor="text1"/>
        </w:rPr>
        <w:t>require</w:t>
      </w:r>
      <w:r w:rsidRPr="001B599F">
        <w:rPr>
          <w:rStyle w:val="enlighter-g1"/>
          <w:rFonts w:ascii="inherit" w:hAnsi="inherit"/>
          <w:b/>
          <w:bCs/>
          <w:color w:val="000000" w:themeColor="text1"/>
        </w:rPr>
        <w:t>(</w:t>
      </w:r>
      <w:r w:rsidRPr="001B599F">
        <w:rPr>
          <w:rStyle w:val="enlighter-s0"/>
          <w:rFonts w:ascii="inherit" w:hAnsi="inherit"/>
          <w:color w:val="000000" w:themeColor="text1"/>
        </w:rPr>
        <w:t>'fs'</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4EDCC558"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let</w:t>
      </w:r>
      <w:r w:rsidRPr="001B599F">
        <w:rPr>
          <w:rStyle w:val="enlighter-text"/>
          <w:rFonts w:ascii="inherit" w:hAnsi="inherit"/>
          <w:color w:val="000000" w:themeColor="text1"/>
        </w:rPr>
        <w:t xml:space="preserve"> fileContent = </w:t>
      </w:r>
      <w:r w:rsidRPr="001B599F">
        <w:rPr>
          <w:rStyle w:val="enlighter-s0"/>
          <w:rFonts w:ascii="inherit" w:hAnsi="inherit"/>
          <w:color w:val="000000" w:themeColor="text1"/>
        </w:rPr>
        <w:t>'Ragdoll, Scottish fold, British shorthair...'</w:t>
      </w:r>
      <w:r w:rsidRPr="001B599F">
        <w:rPr>
          <w:rStyle w:val="enlighter-text"/>
          <w:rFonts w:ascii="inherit" w:hAnsi="inherit"/>
          <w:color w:val="000000" w:themeColor="text1"/>
        </w:rPr>
        <w:t>;</w:t>
      </w:r>
    </w:p>
    <w:p w14:paraId="068B90B2"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let</w:t>
      </w:r>
      <w:r w:rsidRPr="001B599F">
        <w:rPr>
          <w:rStyle w:val="enlighter-text"/>
          <w:rFonts w:ascii="inherit" w:hAnsi="inherit"/>
          <w:color w:val="000000" w:themeColor="text1"/>
        </w:rPr>
        <w:t xml:space="preserve"> filePath = </w:t>
      </w:r>
      <w:r w:rsidRPr="001B599F">
        <w:rPr>
          <w:rStyle w:val="enlighter-s0"/>
          <w:rFonts w:ascii="inherit" w:hAnsi="inherit"/>
          <w:color w:val="000000" w:themeColor="text1"/>
        </w:rPr>
        <w:t>'files/cats.txt'</w:t>
      </w:r>
      <w:r w:rsidRPr="001B599F">
        <w:rPr>
          <w:rStyle w:val="enlighter-text"/>
          <w:rFonts w:ascii="inherit" w:hAnsi="inherit"/>
          <w:color w:val="000000" w:themeColor="text1"/>
        </w:rPr>
        <w:t>;</w:t>
      </w:r>
    </w:p>
    <w:p w14:paraId="333ABA55"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fs.</w:t>
      </w:r>
      <w:r w:rsidRPr="001B599F">
        <w:rPr>
          <w:rStyle w:val="enlighter-m3"/>
          <w:rFonts w:ascii="inherit" w:hAnsi="inherit"/>
          <w:color w:val="000000" w:themeColor="text1"/>
        </w:rPr>
        <w:t>writeFile</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filePath, fileContent, </w:t>
      </w:r>
      <w:r w:rsidRPr="001B599F">
        <w:rPr>
          <w:rStyle w:val="enlighter-g1"/>
          <w:rFonts w:ascii="inherit" w:hAnsi="inherit"/>
          <w:b/>
          <w:bCs/>
          <w:color w:val="000000" w:themeColor="text1"/>
        </w:rPr>
        <w:t>(</w:t>
      </w:r>
      <w:r w:rsidRPr="001B599F">
        <w:rPr>
          <w:rStyle w:val="enlighter-text"/>
          <w:rFonts w:ascii="inherit" w:hAnsi="inherit"/>
          <w:color w:val="000000" w:themeColor="text1"/>
        </w:rPr>
        <w:t>err</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 </w:t>
      </w:r>
      <w:r w:rsidRPr="001B599F">
        <w:rPr>
          <w:rStyle w:val="enlighter-k3"/>
          <w:rFonts w:ascii="inherit" w:hAnsi="inherit"/>
          <w:color w:val="000000" w:themeColor="text1"/>
        </w:rPr>
        <w:t>=&gt;</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p>
    <w:p w14:paraId="6F0B1529" w14:textId="77777777" w:rsidR="00E459D8" w:rsidRPr="001B599F" w:rsidRDefault="00E459D8" w:rsidP="00E459D8">
      <w:pPr>
        <w:pStyle w:val="Nidungvnbn"/>
        <w:ind w:left="1440"/>
        <w:rPr>
          <w:rFonts w:ascii="Consolas" w:hAnsi="Consolas"/>
          <w:color w:val="000000" w:themeColor="text1"/>
          <w:sz w:val="17"/>
          <w:szCs w:val="17"/>
        </w:rPr>
      </w:pPr>
      <w:r w:rsidRPr="001B599F">
        <w:rPr>
          <w:rStyle w:val="enlighter-k1"/>
          <w:rFonts w:ascii="inherit" w:hAnsi="inherit"/>
          <w:b/>
          <w:bCs/>
          <w:color w:val="000000" w:themeColor="text1"/>
        </w:rPr>
        <w:t>if</w:t>
      </w:r>
      <w:r w:rsidRPr="001B599F">
        <w:rPr>
          <w:rStyle w:val="enlighter-g1"/>
          <w:rFonts w:ascii="inherit" w:hAnsi="inherit"/>
          <w:b/>
          <w:bCs/>
          <w:color w:val="000000" w:themeColor="text1"/>
        </w:rPr>
        <w:t>(</w:t>
      </w:r>
      <w:r w:rsidRPr="001B599F">
        <w:rPr>
          <w:rStyle w:val="enlighter-text"/>
          <w:rFonts w:ascii="inherit" w:hAnsi="inherit"/>
          <w:color w:val="000000" w:themeColor="text1"/>
        </w:rPr>
        <w:t>err</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 </w:t>
      </w:r>
      <w:r w:rsidRPr="001B599F">
        <w:rPr>
          <w:rStyle w:val="enlighter-k1"/>
          <w:rFonts w:ascii="inherit" w:hAnsi="inherit"/>
          <w:b/>
          <w:bCs/>
          <w:color w:val="000000" w:themeColor="text1"/>
        </w:rPr>
        <w:t>throw</w:t>
      </w:r>
      <w:r w:rsidRPr="001B599F">
        <w:rPr>
          <w:rStyle w:val="enlighter-text"/>
          <w:rFonts w:ascii="inherit" w:hAnsi="inherit"/>
          <w:color w:val="000000" w:themeColor="text1"/>
        </w:rPr>
        <w:t xml:space="preserve"> err;</w:t>
      </w:r>
    </w:p>
    <w:p w14:paraId="1737AE46" w14:textId="77777777" w:rsidR="00E459D8" w:rsidRPr="001B599F" w:rsidRDefault="00E459D8" w:rsidP="00E459D8">
      <w:pPr>
        <w:pStyle w:val="Nidungvnbn"/>
        <w:rPr>
          <w:rFonts w:ascii="Consolas" w:hAnsi="Consolas"/>
          <w:color w:val="000000" w:themeColor="text1"/>
          <w:sz w:val="17"/>
          <w:szCs w:val="17"/>
        </w:rPr>
      </w:pPr>
      <w:r w:rsidRPr="001B599F">
        <w:rPr>
          <w:rStyle w:val="enlighter-k9"/>
          <w:rFonts w:ascii="inherit" w:hAnsi="inherit"/>
          <w:color w:val="000000" w:themeColor="text1"/>
        </w:rPr>
        <w:t>console</w:t>
      </w:r>
      <w:r w:rsidRPr="001B599F">
        <w:rPr>
          <w:rStyle w:val="enlighter-text"/>
          <w:rFonts w:ascii="inherit" w:hAnsi="inherit"/>
          <w:color w:val="000000" w:themeColor="text1"/>
        </w:rPr>
        <w:t>.</w:t>
      </w:r>
      <w:r w:rsidRPr="001B599F">
        <w:rPr>
          <w:rStyle w:val="enlighter-m3"/>
          <w:rFonts w:ascii="inherit" w:hAnsi="inherit"/>
          <w:color w:val="000000" w:themeColor="text1"/>
        </w:rPr>
        <w:t>log</w:t>
      </w:r>
      <w:r w:rsidRPr="001B599F">
        <w:rPr>
          <w:rStyle w:val="enlighter-g1"/>
          <w:rFonts w:ascii="inherit" w:hAnsi="inherit"/>
          <w:b/>
          <w:bCs/>
          <w:color w:val="000000" w:themeColor="text1"/>
        </w:rPr>
        <w:t>(</w:t>
      </w:r>
      <w:r w:rsidRPr="001B599F">
        <w:rPr>
          <w:rStyle w:val="enlighter-s0"/>
          <w:rFonts w:ascii="inherit" w:hAnsi="inherit"/>
          <w:color w:val="000000" w:themeColor="text1"/>
        </w:rPr>
        <w:t>'The file was successfully saved.'</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4E2567F4"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0C11E225" w14:textId="77777777" w:rsidR="00E459D8" w:rsidRPr="007C6E97" w:rsidRDefault="00E459D8" w:rsidP="00E459D8">
      <w:pPr>
        <w:pStyle w:val="Nidungvnbn"/>
      </w:pPr>
      <w:r w:rsidRPr="007C6E97">
        <w:t xml:space="preserve">Trong đoạn code trên, </w:t>
      </w:r>
      <w:r>
        <w:t>ta</w:t>
      </w:r>
      <w:r w:rsidRPr="007C6E97">
        <w:t xml:space="preserve"> nạp module </w:t>
      </w:r>
      <w:r w:rsidRPr="007C6E97">
        <w:rPr>
          <w:rStyle w:val="Strong"/>
          <w:b w:val="0"/>
          <w:bCs w:val="0"/>
        </w:rPr>
        <w:t>fs</w:t>
      </w:r>
      <w:r w:rsidRPr="007C6E97">
        <w:t>, tạo 2 biến </w:t>
      </w:r>
      <w:r w:rsidRPr="007C6E97">
        <w:rPr>
          <w:rStyle w:val="Strong"/>
          <w:b w:val="0"/>
          <w:bCs w:val="0"/>
        </w:rPr>
        <w:t>fileContent</w:t>
      </w:r>
      <w:r w:rsidRPr="007C6E97">
        <w:t> và </w:t>
      </w:r>
      <w:r w:rsidRPr="007C6E97">
        <w:rPr>
          <w:rStyle w:val="Strong"/>
          <w:b w:val="0"/>
          <w:bCs w:val="0"/>
        </w:rPr>
        <w:t>filePath</w:t>
      </w:r>
      <w:r w:rsidRPr="007C6E97">
        <w:t> để định nghĩa nội dung và đường dẫn của file cần tạo.</w:t>
      </w:r>
    </w:p>
    <w:p w14:paraId="251D6B80" w14:textId="77777777" w:rsidR="00E459D8" w:rsidRPr="007C6E97" w:rsidRDefault="00E459D8" w:rsidP="00E459D8">
      <w:pPr>
        <w:pStyle w:val="Nidungvnbn"/>
      </w:pPr>
      <w:r w:rsidRPr="007C6E97">
        <w:t>Cuối cùng là dùng phương thức </w:t>
      </w:r>
      <w:r w:rsidRPr="007C6E97">
        <w:rPr>
          <w:rStyle w:val="Strong"/>
          <w:b w:val="0"/>
          <w:bCs w:val="0"/>
        </w:rPr>
        <w:t>fs.writeFile() </w:t>
      </w:r>
      <w:r w:rsidRPr="007C6E97">
        <w:t>với 3 tham số truyền vào lần lượt là </w:t>
      </w:r>
      <w:r w:rsidRPr="007C6E97">
        <w:rPr>
          <w:rStyle w:val="Strong"/>
          <w:b w:val="0"/>
          <w:bCs w:val="0"/>
        </w:rPr>
        <w:t>filePath</w:t>
      </w:r>
      <w:r w:rsidRPr="007C6E97">
        <w:t>, </w:t>
      </w:r>
      <w:r w:rsidRPr="007C6E97">
        <w:rPr>
          <w:rStyle w:val="Strong"/>
          <w:b w:val="0"/>
          <w:bCs w:val="0"/>
        </w:rPr>
        <w:t>fileContent</w:t>
      </w:r>
      <w:r w:rsidRPr="007C6E97">
        <w:t> và một </w:t>
      </w:r>
      <w:r w:rsidRPr="007C6E97">
        <w:rPr>
          <w:rStyle w:val="Strong"/>
          <w:b w:val="0"/>
          <w:bCs w:val="0"/>
        </w:rPr>
        <w:t>callback function.</w:t>
      </w:r>
    </w:p>
    <w:p w14:paraId="74B1E0F8" w14:textId="77777777" w:rsidR="00E459D8" w:rsidRPr="007C6E97" w:rsidRDefault="00E459D8" w:rsidP="00E459D8">
      <w:pPr>
        <w:pStyle w:val="Nidungvnbn"/>
      </w:pPr>
      <w:r w:rsidRPr="007C6E97">
        <w:t>Phương thức này sẽ ghi dữ liệu vào một tệp, nếu như tệp đó chưa tồn tại thì sẽ tự động tạo mới, còn nếu đã có thì sẽ ghi đè dữ liệu lên. Dữ liệu có thể là chuỗi ký tự (string) hoặc kiểu buffer.</w:t>
      </w:r>
    </w:p>
    <w:p w14:paraId="67107145" w14:textId="77777777" w:rsidR="00E459D8" w:rsidRDefault="00E459D8" w:rsidP="00E459D8">
      <w:pPr>
        <w:pStyle w:val="Nidungvnbn"/>
      </w:pPr>
      <w:r w:rsidRPr="007C6E97">
        <w:t>Kết quả sau khi chạy file server.js: </w:t>
      </w:r>
      <w:r w:rsidRPr="007C6E97">
        <w:rPr>
          <w:rStyle w:val="HTMLCode"/>
          <w:rFonts w:ascii="Times New Roman" w:hAnsi="Times New Roman" w:cs="Times New Roman"/>
          <w:sz w:val="26"/>
          <w:szCs w:val="26"/>
        </w:rPr>
        <w:t>node server.js</w:t>
      </w:r>
      <w:r w:rsidRPr="007C6E97">
        <w:t>, tệp </w:t>
      </w:r>
      <w:r w:rsidRPr="007C6E97">
        <w:rPr>
          <w:rStyle w:val="Strong"/>
          <w:b w:val="0"/>
          <w:bCs w:val="0"/>
        </w:rPr>
        <w:t>cat.txt</w:t>
      </w:r>
      <w:r w:rsidRPr="007C6E97">
        <w:t xml:space="preserve"> được tạo thành công.</w:t>
      </w:r>
    </w:p>
    <w:p w14:paraId="7CD6428C" w14:textId="77777777" w:rsidR="00E459D8" w:rsidRPr="005E34AA" w:rsidRDefault="00E459D8" w:rsidP="00E459D8">
      <w:pPr>
        <w:pStyle w:val="Nidungvnbn"/>
      </w:pPr>
      <w:r w:rsidRPr="005E34AA">
        <w:rPr>
          <w:rStyle w:val="Strong"/>
        </w:rPr>
        <w:t> Đọc file: fs.readFile()</w:t>
      </w:r>
    </w:p>
    <w:p w14:paraId="42C3F6EF" w14:textId="77777777" w:rsidR="00E459D8" w:rsidRPr="00361072" w:rsidRDefault="00E459D8" w:rsidP="00E459D8">
      <w:pPr>
        <w:pStyle w:val="Nidungvnbn"/>
      </w:pPr>
      <w:r>
        <w:rPr>
          <w:rFonts w:ascii="Segoe UI" w:hAnsi="Segoe UI" w:cs="Segoe UI"/>
          <w:color w:val="222222"/>
          <w:shd w:val="clear" w:color="auto" w:fill="FFFFFF"/>
        </w:rPr>
        <w:lastRenderedPageBreak/>
        <w:t>Bây giờ, trong thư mục </w:t>
      </w:r>
      <w:r>
        <w:rPr>
          <w:rStyle w:val="Strong"/>
          <w:rFonts w:ascii="Segoe UI" w:hAnsi="Segoe UI" w:cs="Segoe UI"/>
          <w:color w:val="222222"/>
          <w:shd w:val="clear" w:color="auto" w:fill="FFFFFF"/>
        </w:rPr>
        <w:t>files </w:t>
      </w:r>
      <w:r>
        <w:rPr>
          <w:rFonts w:ascii="Segoe UI" w:hAnsi="Segoe UI" w:cs="Segoe UI"/>
          <w:color w:val="222222"/>
          <w:shd w:val="clear" w:color="auto" w:fill="FFFFFF"/>
        </w:rPr>
        <w:t>của dự án, tạo thêm 1 file là </w:t>
      </w:r>
      <w:r>
        <w:rPr>
          <w:rStyle w:val="Strong"/>
          <w:rFonts w:ascii="Segoe UI" w:hAnsi="Segoe UI" w:cs="Segoe UI"/>
          <w:color w:val="222222"/>
          <w:shd w:val="clear" w:color="auto" w:fill="FFFFFF"/>
        </w:rPr>
        <w:t xml:space="preserve">cat.html </w:t>
      </w:r>
      <w:r w:rsidRPr="00361072">
        <w:t>như sau</w:t>
      </w:r>
    </w:p>
    <w:p w14:paraId="72E51540" w14:textId="77777777" w:rsidR="00E459D8" w:rsidRDefault="00E459D8" w:rsidP="00E459D8">
      <w:pPr>
        <w:pStyle w:val="Nidungvnbn"/>
        <w:rPr>
          <w:rFonts w:ascii="Consolas" w:hAnsi="Consolas"/>
          <w:color w:val="596174"/>
          <w:sz w:val="17"/>
          <w:szCs w:val="17"/>
        </w:rPr>
      </w:pPr>
      <w:r>
        <w:rPr>
          <w:rStyle w:val="enlighter-k9"/>
          <w:rFonts w:ascii="inherit" w:hAnsi="inherit"/>
          <w:color w:val="FFFFFF"/>
        </w:rPr>
        <w:t>&lt;!DOCTYPE html&gt;</w:t>
      </w:r>
    </w:p>
    <w:p w14:paraId="596D1DB4"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html</w:t>
      </w:r>
      <w:r w:rsidRPr="001B599F">
        <w:rPr>
          <w:rStyle w:val="enlighter-text"/>
          <w:rFonts w:ascii="inherit" w:hAnsi="inherit"/>
          <w:color w:val="000000" w:themeColor="text1"/>
        </w:rPr>
        <w:t xml:space="preserve"> </w:t>
      </w:r>
      <w:r w:rsidRPr="001B599F">
        <w:rPr>
          <w:rStyle w:val="enlighter-x2"/>
          <w:rFonts w:ascii="inherit" w:hAnsi="inherit"/>
          <w:color w:val="000000" w:themeColor="text1"/>
        </w:rPr>
        <w:t>lang</w:t>
      </w:r>
      <w:r w:rsidRPr="001B599F">
        <w:rPr>
          <w:rStyle w:val="enlighter-k3"/>
          <w:rFonts w:ascii="inherit" w:hAnsi="inherit"/>
          <w:color w:val="000000" w:themeColor="text1"/>
        </w:rPr>
        <w:t>=</w:t>
      </w:r>
      <w:r w:rsidRPr="001B599F">
        <w:rPr>
          <w:rStyle w:val="enlighter-s0"/>
          <w:rFonts w:ascii="inherit" w:hAnsi="inherit"/>
          <w:color w:val="000000" w:themeColor="text1"/>
        </w:rPr>
        <w:t>"en"</w:t>
      </w:r>
      <w:r w:rsidRPr="001B599F">
        <w:rPr>
          <w:rStyle w:val="enlighter-g1"/>
          <w:rFonts w:ascii="inherit" w:hAnsi="inherit"/>
          <w:b/>
          <w:bCs/>
          <w:color w:val="000000" w:themeColor="text1"/>
        </w:rPr>
        <w:t>&gt;</w:t>
      </w:r>
    </w:p>
    <w:p w14:paraId="4A195A22"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head</w:t>
      </w:r>
      <w:r w:rsidRPr="001B599F">
        <w:rPr>
          <w:rStyle w:val="enlighter-g1"/>
          <w:rFonts w:ascii="inherit" w:hAnsi="inherit"/>
          <w:b/>
          <w:bCs/>
          <w:color w:val="000000" w:themeColor="text1"/>
        </w:rPr>
        <w:t>&gt;</w:t>
      </w:r>
    </w:p>
    <w:p w14:paraId="49A398BA"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meta</w:t>
      </w:r>
      <w:r w:rsidRPr="001B599F">
        <w:rPr>
          <w:rStyle w:val="enlighter-text"/>
          <w:rFonts w:ascii="inherit" w:hAnsi="inherit"/>
          <w:color w:val="000000" w:themeColor="text1"/>
        </w:rPr>
        <w:t xml:space="preserve"> </w:t>
      </w:r>
      <w:r w:rsidRPr="001B599F">
        <w:rPr>
          <w:rStyle w:val="enlighter-x2"/>
          <w:rFonts w:ascii="inherit" w:hAnsi="inherit"/>
          <w:color w:val="000000" w:themeColor="text1"/>
        </w:rPr>
        <w:t>charset</w:t>
      </w:r>
      <w:r w:rsidRPr="001B599F">
        <w:rPr>
          <w:rStyle w:val="enlighter-k3"/>
          <w:rFonts w:ascii="inherit" w:hAnsi="inherit"/>
          <w:color w:val="000000" w:themeColor="text1"/>
        </w:rPr>
        <w:t>=</w:t>
      </w:r>
      <w:r w:rsidRPr="001B599F">
        <w:rPr>
          <w:rStyle w:val="enlighter-s0"/>
          <w:rFonts w:ascii="inherit" w:hAnsi="inherit"/>
          <w:color w:val="000000" w:themeColor="text1"/>
        </w:rPr>
        <w:t>"UTF-8"</w:t>
      </w:r>
      <w:r w:rsidRPr="001B599F">
        <w:rPr>
          <w:rStyle w:val="enlighter-g1"/>
          <w:rFonts w:ascii="inherit" w:hAnsi="inherit"/>
          <w:b/>
          <w:bCs/>
          <w:color w:val="000000" w:themeColor="text1"/>
        </w:rPr>
        <w:t>&gt;</w:t>
      </w:r>
    </w:p>
    <w:p w14:paraId="2426F143"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meta</w:t>
      </w:r>
      <w:r w:rsidRPr="001B599F">
        <w:rPr>
          <w:rStyle w:val="enlighter-text"/>
          <w:rFonts w:ascii="inherit" w:hAnsi="inherit"/>
          <w:color w:val="000000" w:themeColor="text1"/>
        </w:rPr>
        <w:t xml:space="preserve"> </w:t>
      </w:r>
      <w:r w:rsidRPr="001B599F">
        <w:rPr>
          <w:rStyle w:val="enlighter-x2"/>
          <w:rFonts w:ascii="inherit" w:hAnsi="inherit"/>
          <w:color w:val="000000" w:themeColor="text1"/>
        </w:rPr>
        <w:t>name</w:t>
      </w:r>
      <w:r w:rsidRPr="001B599F">
        <w:rPr>
          <w:rStyle w:val="enlighter-k3"/>
          <w:rFonts w:ascii="inherit" w:hAnsi="inherit"/>
          <w:color w:val="000000" w:themeColor="text1"/>
        </w:rPr>
        <w:t>=</w:t>
      </w:r>
      <w:r w:rsidRPr="001B599F">
        <w:rPr>
          <w:rStyle w:val="enlighter-s0"/>
          <w:rFonts w:ascii="inherit" w:hAnsi="inherit"/>
          <w:color w:val="000000" w:themeColor="text1"/>
        </w:rPr>
        <w:t>"viewport"</w:t>
      </w:r>
      <w:r w:rsidRPr="001B599F">
        <w:rPr>
          <w:rStyle w:val="enlighter-text"/>
          <w:rFonts w:ascii="inherit" w:hAnsi="inherit"/>
          <w:color w:val="000000" w:themeColor="text1"/>
        </w:rPr>
        <w:t xml:space="preserve"> </w:t>
      </w:r>
      <w:r w:rsidRPr="001B599F">
        <w:rPr>
          <w:rStyle w:val="enlighter-x2"/>
          <w:rFonts w:ascii="inherit" w:hAnsi="inherit"/>
          <w:color w:val="000000" w:themeColor="text1"/>
        </w:rPr>
        <w:t>content</w:t>
      </w:r>
      <w:r w:rsidRPr="001B599F">
        <w:rPr>
          <w:rStyle w:val="enlighter-k3"/>
          <w:rFonts w:ascii="inherit" w:hAnsi="inherit"/>
          <w:color w:val="000000" w:themeColor="text1"/>
        </w:rPr>
        <w:t>=</w:t>
      </w:r>
      <w:r w:rsidRPr="001B599F">
        <w:rPr>
          <w:rStyle w:val="enlighter-s0"/>
          <w:rFonts w:ascii="inherit" w:hAnsi="inherit"/>
          <w:color w:val="000000" w:themeColor="text1"/>
        </w:rPr>
        <w:t>"width=device-width, initial-scale=1.0"</w:t>
      </w:r>
      <w:r w:rsidRPr="001B599F">
        <w:rPr>
          <w:rStyle w:val="enlighter-g1"/>
          <w:rFonts w:ascii="inherit" w:hAnsi="inherit"/>
          <w:b/>
          <w:bCs/>
          <w:color w:val="000000" w:themeColor="text1"/>
        </w:rPr>
        <w:t>&gt;</w:t>
      </w:r>
    </w:p>
    <w:p w14:paraId="05025B14"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meta</w:t>
      </w:r>
      <w:r w:rsidRPr="001B599F">
        <w:rPr>
          <w:rStyle w:val="enlighter-text"/>
          <w:rFonts w:ascii="inherit" w:hAnsi="inherit"/>
          <w:color w:val="000000" w:themeColor="text1"/>
        </w:rPr>
        <w:t xml:space="preserve"> </w:t>
      </w:r>
      <w:r w:rsidRPr="001B599F">
        <w:rPr>
          <w:rStyle w:val="enlighter-x2"/>
          <w:rFonts w:ascii="inherit" w:hAnsi="inherit"/>
          <w:color w:val="000000" w:themeColor="text1"/>
        </w:rPr>
        <w:t>http-equiv</w:t>
      </w:r>
      <w:r w:rsidRPr="001B599F">
        <w:rPr>
          <w:rStyle w:val="enlighter-k3"/>
          <w:rFonts w:ascii="inherit" w:hAnsi="inherit"/>
          <w:color w:val="000000" w:themeColor="text1"/>
        </w:rPr>
        <w:t>=</w:t>
      </w:r>
      <w:r w:rsidRPr="001B599F">
        <w:rPr>
          <w:rStyle w:val="enlighter-s0"/>
          <w:rFonts w:ascii="inherit" w:hAnsi="inherit"/>
          <w:color w:val="000000" w:themeColor="text1"/>
        </w:rPr>
        <w:t>"X-UA-Compatible"</w:t>
      </w:r>
      <w:r w:rsidRPr="001B599F">
        <w:rPr>
          <w:rStyle w:val="enlighter-text"/>
          <w:rFonts w:ascii="inherit" w:hAnsi="inherit"/>
          <w:color w:val="000000" w:themeColor="text1"/>
        </w:rPr>
        <w:t xml:space="preserve"> </w:t>
      </w:r>
      <w:r w:rsidRPr="001B599F">
        <w:rPr>
          <w:rStyle w:val="enlighter-x2"/>
          <w:rFonts w:ascii="inherit" w:hAnsi="inherit"/>
          <w:color w:val="000000" w:themeColor="text1"/>
        </w:rPr>
        <w:t>content</w:t>
      </w:r>
      <w:r w:rsidRPr="001B599F">
        <w:rPr>
          <w:rStyle w:val="enlighter-k3"/>
          <w:rFonts w:ascii="inherit" w:hAnsi="inherit"/>
          <w:color w:val="000000" w:themeColor="text1"/>
        </w:rPr>
        <w:t>=</w:t>
      </w:r>
      <w:r w:rsidRPr="001B599F">
        <w:rPr>
          <w:rStyle w:val="enlighter-s0"/>
          <w:rFonts w:ascii="inherit" w:hAnsi="inherit"/>
          <w:color w:val="000000" w:themeColor="text1"/>
        </w:rPr>
        <w:t>"ie=edge"</w:t>
      </w:r>
      <w:r w:rsidRPr="001B599F">
        <w:rPr>
          <w:rStyle w:val="enlighter-g1"/>
          <w:rFonts w:ascii="inherit" w:hAnsi="inherit"/>
          <w:b/>
          <w:bCs/>
          <w:color w:val="000000" w:themeColor="text1"/>
        </w:rPr>
        <w:t>&gt;</w:t>
      </w:r>
    </w:p>
    <w:p w14:paraId="466CC989"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title</w:t>
      </w:r>
      <w:r w:rsidRPr="001B599F">
        <w:rPr>
          <w:rStyle w:val="enlighter-g1"/>
          <w:rFonts w:ascii="inherit" w:hAnsi="inherit"/>
          <w:b/>
          <w:bCs/>
          <w:color w:val="000000" w:themeColor="text1"/>
        </w:rPr>
        <w:t>&gt;</w:t>
      </w:r>
      <w:r w:rsidRPr="001B599F">
        <w:rPr>
          <w:rStyle w:val="enlighter-text"/>
          <w:rFonts w:ascii="inherit" w:hAnsi="inherit"/>
          <w:color w:val="000000" w:themeColor="text1"/>
        </w:rPr>
        <w:t>Cats</w:t>
      </w: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title</w:t>
      </w:r>
      <w:r w:rsidRPr="001B599F">
        <w:rPr>
          <w:rStyle w:val="enlighter-g1"/>
          <w:rFonts w:ascii="inherit" w:hAnsi="inherit"/>
          <w:b/>
          <w:bCs/>
          <w:color w:val="000000" w:themeColor="text1"/>
        </w:rPr>
        <w:t>&gt;</w:t>
      </w:r>
    </w:p>
    <w:p w14:paraId="567C5A3F"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head</w:t>
      </w:r>
      <w:r w:rsidRPr="001B599F">
        <w:rPr>
          <w:rStyle w:val="enlighter-g1"/>
          <w:rFonts w:ascii="inherit" w:hAnsi="inherit"/>
          <w:b/>
          <w:bCs/>
          <w:color w:val="000000" w:themeColor="text1"/>
        </w:rPr>
        <w:t>&gt;</w:t>
      </w:r>
    </w:p>
    <w:p w14:paraId="7B9EF5AE"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body</w:t>
      </w:r>
      <w:r w:rsidRPr="001B599F">
        <w:rPr>
          <w:rStyle w:val="enlighter-g1"/>
          <w:rFonts w:ascii="inherit" w:hAnsi="inherit"/>
          <w:b/>
          <w:bCs/>
          <w:color w:val="000000" w:themeColor="text1"/>
        </w:rPr>
        <w:t>&gt;</w:t>
      </w:r>
    </w:p>
    <w:p w14:paraId="1C440967"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text"/>
          <w:rFonts w:ascii="inherit" w:hAnsi="inherit"/>
          <w:color w:val="000000" w:themeColor="text1"/>
        </w:rPr>
        <w:t>This is sample content. Thank you for reading!</w:t>
      </w:r>
    </w:p>
    <w:p w14:paraId="79296B30" w14:textId="77777777" w:rsidR="00E459D8" w:rsidRPr="001B599F" w:rsidRDefault="00E459D8" w:rsidP="00E459D8">
      <w:pPr>
        <w:pStyle w:val="Nidungvnbn"/>
        <w:ind w:left="720"/>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p</w:t>
      </w:r>
      <w:r w:rsidRPr="001B599F">
        <w:rPr>
          <w:rStyle w:val="enlighter-g1"/>
          <w:rFonts w:ascii="inherit" w:hAnsi="inherit"/>
          <w:b/>
          <w:bCs/>
          <w:color w:val="000000" w:themeColor="text1"/>
        </w:rPr>
        <w:t>&gt;</w:t>
      </w:r>
    </w:p>
    <w:p w14:paraId="4502082C" w14:textId="77777777" w:rsidR="00E459D8" w:rsidRPr="001B599F" w:rsidRDefault="00E459D8" w:rsidP="00E459D8">
      <w:pPr>
        <w:pStyle w:val="Nidungvnbn"/>
        <w:ind w:left="1440"/>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span</w:t>
      </w:r>
      <w:r w:rsidRPr="001B599F">
        <w:rPr>
          <w:rStyle w:val="enlighter-text"/>
          <w:rFonts w:ascii="inherit" w:hAnsi="inherit"/>
          <w:color w:val="000000" w:themeColor="text1"/>
        </w:rPr>
        <w:t xml:space="preserve"> </w:t>
      </w:r>
      <w:r w:rsidRPr="001B599F">
        <w:rPr>
          <w:rStyle w:val="enlighter-x2"/>
          <w:rFonts w:ascii="inherit" w:hAnsi="inherit"/>
          <w:color w:val="000000" w:themeColor="text1"/>
        </w:rPr>
        <w:t>style</w:t>
      </w:r>
      <w:r w:rsidRPr="001B599F">
        <w:rPr>
          <w:rStyle w:val="enlighter-k3"/>
          <w:rFonts w:ascii="inherit" w:hAnsi="inherit"/>
          <w:color w:val="000000" w:themeColor="text1"/>
        </w:rPr>
        <w:t>=</w:t>
      </w:r>
      <w:r w:rsidRPr="001B599F">
        <w:rPr>
          <w:rStyle w:val="enlighter-s0"/>
          <w:rFonts w:ascii="inherit" w:hAnsi="inherit"/>
          <w:color w:val="000000" w:themeColor="text1"/>
        </w:rPr>
        <w:t>"font-weight:bold;"</w:t>
      </w:r>
      <w:r w:rsidRPr="001B599F">
        <w:rPr>
          <w:rStyle w:val="enlighter-g1"/>
          <w:rFonts w:ascii="inherit" w:hAnsi="inherit"/>
          <w:b/>
          <w:bCs/>
          <w:color w:val="000000" w:themeColor="text1"/>
        </w:rPr>
        <w:t>&gt;</w:t>
      </w:r>
      <w:r>
        <w:rPr>
          <w:rStyle w:val="enlighter-text"/>
          <w:rFonts w:ascii="inherit" w:hAnsi="inherit"/>
          <w:color w:val="000000" w:themeColor="text1"/>
        </w:rPr>
        <w:t>Hello</w:t>
      </w:r>
      <w:r w:rsidRPr="001B599F">
        <w:rPr>
          <w:rStyle w:val="enlighter-text"/>
          <w:rFonts w:ascii="inherit" w:hAnsi="inherit"/>
          <w:color w:val="000000" w:themeColor="text1"/>
        </w:rPr>
        <w:t>:</w:t>
      </w: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span</w:t>
      </w:r>
      <w:r w:rsidRPr="001B599F">
        <w:rPr>
          <w:rStyle w:val="enlighter-g1"/>
          <w:rFonts w:ascii="inherit" w:hAnsi="inherit"/>
          <w:b/>
          <w:bCs/>
          <w:color w:val="000000" w:themeColor="text1"/>
        </w:rPr>
        <w:t>&gt;</w:t>
      </w:r>
      <w:r w:rsidRPr="001B599F">
        <w:rPr>
          <w:rStyle w:val="enlighter-text"/>
          <w:rFonts w:ascii="inherit" w:hAnsi="inherit"/>
          <w:color w:val="000000" w:themeColor="text1"/>
        </w:rPr>
        <w:t xml:space="preserve"> </w:t>
      </w:r>
    </w:p>
    <w:p w14:paraId="7A006403" w14:textId="77777777" w:rsidR="00E459D8" w:rsidRPr="001B599F" w:rsidRDefault="00E459D8" w:rsidP="00E459D8">
      <w:pPr>
        <w:pStyle w:val="Nidungvnbn"/>
        <w:ind w:left="1440"/>
        <w:rPr>
          <w:rFonts w:ascii="Consolas" w:hAnsi="Consolas"/>
          <w:color w:val="000000" w:themeColor="text1"/>
          <w:sz w:val="17"/>
          <w:szCs w:val="17"/>
        </w:rPr>
      </w:pPr>
      <w:r w:rsidRPr="001B599F">
        <w:rPr>
          <w:rStyle w:val="enlighter-g1"/>
          <w:rFonts w:ascii="inherit" w:hAnsi="inherit"/>
          <w:b/>
          <w:bCs/>
          <w:color w:val="000000" w:themeColor="text1"/>
        </w:rPr>
        <w:t>&lt;</w:t>
      </w:r>
      <w:r>
        <w:rPr>
          <w:rStyle w:val="enlighter-x1"/>
          <w:rFonts w:ascii="inherit" w:hAnsi="inherit"/>
          <w:b/>
          <w:bCs/>
          <w:color w:val="000000" w:themeColor="text1"/>
        </w:rPr>
        <w:t xml:space="preserve">a </w:t>
      </w:r>
      <w:r w:rsidRPr="001B599F">
        <w:rPr>
          <w:rStyle w:val="enlighter-x2"/>
          <w:rFonts w:ascii="inherit" w:hAnsi="inherit"/>
          <w:color w:val="000000" w:themeColor="text1"/>
        </w:rPr>
        <w:t>href</w:t>
      </w:r>
      <w:r w:rsidRPr="001B599F">
        <w:rPr>
          <w:rStyle w:val="enlighter-k3"/>
          <w:rFonts w:ascii="inherit" w:hAnsi="inherit"/>
          <w:color w:val="000000" w:themeColor="text1"/>
        </w:rPr>
        <w:t>=</w:t>
      </w:r>
      <w:r w:rsidRPr="001B599F">
        <w:rPr>
          <w:rStyle w:val="enlighter-s0"/>
          <w:rFonts w:ascii="inherit" w:hAnsi="inherit"/>
          <w:color w:val="000000" w:themeColor="text1"/>
        </w:rPr>
        <w:t>"https://abc.com/"</w:t>
      </w:r>
      <w:r w:rsidRPr="001B599F">
        <w:rPr>
          <w:rStyle w:val="enlighter-x2"/>
          <w:rFonts w:ascii="inherit" w:hAnsi="inherit"/>
          <w:color w:val="000000" w:themeColor="text1"/>
        </w:rPr>
        <w:t>target</w:t>
      </w:r>
      <w:r w:rsidRPr="001B599F">
        <w:rPr>
          <w:rStyle w:val="enlighter-k3"/>
          <w:rFonts w:ascii="inherit" w:hAnsi="inherit"/>
          <w:color w:val="000000" w:themeColor="text1"/>
        </w:rPr>
        <w:t>=</w:t>
      </w:r>
      <w:r w:rsidRPr="001B599F">
        <w:rPr>
          <w:rStyle w:val="enlighter-s0"/>
          <w:rFonts w:ascii="inherit" w:hAnsi="inherit"/>
          <w:color w:val="000000" w:themeColor="text1"/>
        </w:rPr>
        <w:t>"_blank"</w:t>
      </w:r>
      <w:r w:rsidRPr="001B599F">
        <w:rPr>
          <w:rStyle w:val="enlighter-g1"/>
          <w:rFonts w:ascii="inherit" w:hAnsi="inherit"/>
          <w:b/>
          <w:bCs/>
          <w:color w:val="000000" w:themeColor="text1"/>
        </w:rPr>
        <w:t>&gt;</w:t>
      </w:r>
      <w:r w:rsidRPr="001B599F">
        <w:rPr>
          <w:rStyle w:val="enlighter-text"/>
          <w:rFonts w:ascii="inherit" w:hAnsi="inherit"/>
          <w:color w:val="000000" w:themeColor="text1"/>
        </w:rPr>
        <w:t>https://abc.com/</w:t>
      </w: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a</w:t>
      </w:r>
      <w:r w:rsidRPr="001B599F">
        <w:rPr>
          <w:rStyle w:val="enlighter-g1"/>
          <w:rFonts w:ascii="inherit" w:hAnsi="inherit"/>
          <w:b/>
          <w:bCs/>
          <w:color w:val="000000" w:themeColor="text1"/>
        </w:rPr>
        <w:t>&gt;</w:t>
      </w:r>
    </w:p>
    <w:p w14:paraId="7C09B3BC"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p</w:t>
      </w:r>
      <w:r w:rsidRPr="001B599F">
        <w:rPr>
          <w:rStyle w:val="enlighter-g1"/>
          <w:rFonts w:ascii="inherit" w:hAnsi="inherit"/>
          <w:b/>
          <w:bCs/>
          <w:color w:val="000000" w:themeColor="text1"/>
        </w:rPr>
        <w:t>&gt;</w:t>
      </w:r>
    </w:p>
    <w:p w14:paraId="1B411BD3"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body</w:t>
      </w:r>
      <w:r w:rsidRPr="001B599F">
        <w:rPr>
          <w:rStyle w:val="enlighter-g1"/>
          <w:rFonts w:ascii="inherit" w:hAnsi="inherit"/>
          <w:b/>
          <w:bCs/>
          <w:color w:val="000000" w:themeColor="text1"/>
        </w:rPr>
        <w:t>&gt;</w:t>
      </w:r>
    </w:p>
    <w:p w14:paraId="2BD5301E"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&lt;/</w:t>
      </w:r>
      <w:r w:rsidRPr="001B599F">
        <w:rPr>
          <w:rStyle w:val="enlighter-x1"/>
          <w:rFonts w:ascii="inherit" w:hAnsi="inherit"/>
          <w:b/>
          <w:bCs/>
          <w:color w:val="000000" w:themeColor="text1"/>
        </w:rPr>
        <w:t>html</w:t>
      </w:r>
      <w:r w:rsidRPr="001B599F">
        <w:rPr>
          <w:rStyle w:val="enlighter-g1"/>
          <w:rFonts w:ascii="inherit" w:hAnsi="inherit"/>
          <w:b/>
          <w:bCs/>
          <w:color w:val="000000" w:themeColor="text1"/>
        </w:rPr>
        <w:t>&gt;</w:t>
      </w:r>
    </w:p>
    <w:p w14:paraId="2CA3A6CC" w14:textId="77777777" w:rsidR="00E459D8" w:rsidRDefault="00E459D8" w:rsidP="00E459D8">
      <w:pPr>
        <w:pStyle w:val="Nidungvnbn"/>
        <w:rPr>
          <w:rFonts w:ascii="Segoe UI" w:hAnsi="Segoe UI" w:cs="Segoe UI"/>
          <w:color w:val="222222"/>
          <w:shd w:val="clear" w:color="auto" w:fill="FFFFFF"/>
        </w:rPr>
      </w:pPr>
      <w:r>
        <w:rPr>
          <w:rFonts w:ascii="Segoe UI" w:hAnsi="Segoe UI" w:cs="Segoe UI"/>
          <w:color w:val="222222"/>
          <w:shd w:val="clear" w:color="auto" w:fill="FFFFFF"/>
        </w:rPr>
        <w:t>Và ở file </w:t>
      </w:r>
      <w:r>
        <w:rPr>
          <w:rStyle w:val="Strong"/>
          <w:rFonts w:ascii="Segoe UI" w:hAnsi="Segoe UI" w:cs="Segoe UI"/>
          <w:color w:val="222222"/>
          <w:shd w:val="clear" w:color="auto" w:fill="FFFFFF"/>
        </w:rPr>
        <w:t>server.js</w:t>
      </w:r>
      <w:r>
        <w:rPr>
          <w:rFonts w:ascii="Segoe UI" w:hAnsi="Segoe UI" w:cs="Segoe UI"/>
          <w:color w:val="222222"/>
          <w:shd w:val="clear" w:color="auto" w:fill="FFFFFF"/>
        </w:rPr>
        <w:t>, mình sửa lại code để đọc file </w:t>
      </w:r>
      <w:r>
        <w:rPr>
          <w:rStyle w:val="Strong"/>
          <w:rFonts w:ascii="Segoe UI" w:hAnsi="Segoe UI" w:cs="Segoe UI"/>
          <w:color w:val="222222"/>
          <w:shd w:val="clear" w:color="auto" w:fill="FFFFFF"/>
        </w:rPr>
        <w:t>cat.html</w:t>
      </w:r>
      <w:r>
        <w:rPr>
          <w:rFonts w:ascii="Segoe UI" w:hAnsi="Segoe UI" w:cs="Segoe UI"/>
          <w:color w:val="222222"/>
          <w:shd w:val="clear" w:color="auto" w:fill="FFFFFF"/>
        </w:rPr>
        <w:t> sau đó trả dữ liệu về trình duyệt:</w:t>
      </w:r>
    </w:p>
    <w:p w14:paraId="1D42A6EB"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http = </w:t>
      </w:r>
      <w:r w:rsidRPr="001B599F">
        <w:rPr>
          <w:rStyle w:val="enlighter-m0"/>
          <w:rFonts w:ascii="inherit" w:hAnsi="inherit"/>
          <w:color w:val="000000" w:themeColor="text1"/>
        </w:rPr>
        <w:t>require</w:t>
      </w:r>
      <w:r w:rsidRPr="001B599F">
        <w:rPr>
          <w:rStyle w:val="enlighter-g1"/>
          <w:rFonts w:ascii="inherit" w:hAnsi="inherit"/>
          <w:b/>
          <w:bCs/>
          <w:color w:val="000000" w:themeColor="text1"/>
        </w:rPr>
        <w:t>(</w:t>
      </w:r>
      <w:r w:rsidRPr="001B599F">
        <w:rPr>
          <w:rStyle w:val="enlighter-s0"/>
          <w:rFonts w:ascii="inherit" w:hAnsi="inherit"/>
          <w:color w:val="000000" w:themeColor="text1"/>
        </w:rPr>
        <w:t>'http'</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210A51CD"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fs = </w:t>
      </w:r>
      <w:r w:rsidRPr="001B599F">
        <w:rPr>
          <w:rStyle w:val="enlighter-m0"/>
          <w:rFonts w:ascii="inherit" w:hAnsi="inherit"/>
          <w:color w:val="000000" w:themeColor="text1"/>
        </w:rPr>
        <w:t>require</w:t>
      </w:r>
      <w:r w:rsidRPr="001B599F">
        <w:rPr>
          <w:rStyle w:val="enlighter-g1"/>
          <w:rFonts w:ascii="inherit" w:hAnsi="inherit"/>
          <w:b/>
          <w:bCs/>
          <w:color w:val="000000" w:themeColor="text1"/>
        </w:rPr>
        <w:t>(</w:t>
      </w:r>
      <w:r w:rsidRPr="001B599F">
        <w:rPr>
          <w:rStyle w:val="enlighter-s0"/>
          <w:rFonts w:ascii="inherit" w:hAnsi="inherit"/>
          <w:color w:val="000000" w:themeColor="text1"/>
        </w:rPr>
        <w:t>'fs'</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23F0E371"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const</w:t>
      </w:r>
      <w:r w:rsidRPr="001B599F">
        <w:rPr>
          <w:rStyle w:val="enlighter-text"/>
          <w:rFonts w:ascii="inherit" w:hAnsi="inherit"/>
          <w:color w:val="000000" w:themeColor="text1"/>
        </w:rPr>
        <w:t xml:space="preserve"> server = http.</w:t>
      </w:r>
      <w:r w:rsidRPr="001B599F">
        <w:rPr>
          <w:rStyle w:val="enlighter-m3"/>
          <w:rFonts w:ascii="inherit" w:hAnsi="inherit"/>
          <w:color w:val="000000" w:themeColor="text1"/>
        </w:rPr>
        <w:t>createServer</w:t>
      </w:r>
      <w:r w:rsidRPr="001B599F">
        <w:rPr>
          <w:rStyle w:val="enlighter-g1"/>
          <w:rFonts w:ascii="inherit" w:hAnsi="inherit"/>
          <w:b/>
          <w:bCs/>
          <w:color w:val="000000" w:themeColor="text1"/>
        </w:rPr>
        <w:t>((</w:t>
      </w:r>
      <w:r w:rsidRPr="001B599F">
        <w:rPr>
          <w:rStyle w:val="enlighter-text"/>
          <w:rFonts w:ascii="inherit" w:hAnsi="inherit"/>
          <w:color w:val="000000" w:themeColor="text1"/>
        </w:rPr>
        <w:t>req, res</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 </w:t>
      </w:r>
      <w:r w:rsidRPr="001B599F">
        <w:rPr>
          <w:rStyle w:val="enlighter-k3"/>
          <w:rFonts w:ascii="inherit" w:hAnsi="inherit"/>
          <w:color w:val="000000" w:themeColor="text1"/>
        </w:rPr>
        <w:t>=&gt;</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p>
    <w:p w14:paraId="6B5221D7" w14:textId="77777777" w:rsidR="00E459D8" w:rsidRPr="001B599F" w:rsidRDefault="00E459D8" w:rsidP="00E459D8">
      <w:pPr>
        <w:pStyle w:val="Nidungvnbn"/>
        <w:rPr>
          <w:rFonts w:ascii="Consolas" w:hAnsi="Consolas"/>
          <w:color w:val="000000" w:themeColor="text1"/>
          <w:sz w:val="17"/>
          <w:szCs w:val="17"/>
        </w:rPr>
      </w:pPr>
      <w:r w:rsidRPr="001B599F">
        <w:rPr>
          <w:rStyle w:val="enlighter-k2"/>
          <w:rFonts w:ascii="inherit" w:hAnsi="inherit"/>
          <w:color w:val="000000" w:themeColor="text1"/>
        </w:rPr>
        <w:t>let</w:t>
      </w:r>
      <w:r w:rsidRPr="001B599F">
        <w:rPr>
          <w:rStyle w:val="enlighter-text"/>
          <w:rFonts w:ascii="inherit" w:hAnsi="inherit"/>
          <w:color w:val="000000" w:themeColor="text1"/>
        </w:rPr>
        <w:t xml:space="preserve"> filePath = </w:t>
      </w:r>
      <w:r w:rsidRPr="001B599F">
        <w:rPr>
          <w:rStyle w:val="enlighter-s0"/>
          <w:rFonts w:ascii="inherit" w:hAnsi="inherit"/>
          <w:color w:val="000000" w:themeColor="text1"/>
        </w:rPr>
        <w:t>'files/cat.html'</w:t>
      </w:r>
      <w:r w:rsidRPr="001B599F">
        <w:rPr>
          <w:rStyle w:val="enlighter-text"/>
          <w:rFonts w:ascii="inherit" w:hAnsi="inherit"/>
          <w:color w:val="000000" w:themeColor="text1"/>
        </w:rPr>
        <w:t>;</w:t>
      </w:r>
    </w:p>
    <w:p w14:paraId="48E9335C"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fs.</w:t>
      </w:r>
      <w:r w:rsidRPr="001B599F">
        <w:rPr>
          <w:rStyle w:val="enlighter-m3"/>
          <w:rFonts w:ascii="inherit" w:hAnsi="inherit"/>
          <w:color w:val="000000" w:themeColor="text1"/>
        </w:rPr>
        <w:t>readFile</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filePath, </w:t>
      </w:r>
      <w:r w:rsidRPr="001B599F">
        <w:rPr>
          <w:rStyle w:val="enlighter-g1"/>
          <w:rFonts w:ascii="inherit" w:hAnsi="inherit"/>
          <w:b/>
          <w:bCs/>
          <w:color w:val="000000" w:themeColor="text1"/>
        </w:rPr>
        <w:t>(</w:t>
      </w:r>
      <w:r w:rsidRPr="001B599F">
        <w:rPr>
          <w:rStyle w:val="enlighter-text"/>
          <w:rFonts w:ascii="inherit" w:hAnsi="inherit"/>
          <w:color w:val="000000" w:themeColor="text1"/>
        </w:rPr>
        <w:t>err, data</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 </w:t>
      </w:r>
      <w:r w:rsidRPr="001B599F">
        <w:rPr>
          <w:rStyle w:val="enlighter-k3"/>
          <w:rFonts w:ascii="inherit" w:hAnsi="inherit"/>
          <w:color w:val="000000" w:themeColor="text1"/>
        </w:rPr>
        <w:t>=&gt;</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p>
    <w:p w14:paraId="35642CCF" w14:textId="77777777" w:rsidR="00E459D8" w:rsidRPr="001B599F" w:rsidRDefault="00E459D8" w:rsidP="00E459D8">
      <w:pPr>
        <w:pStyle w:val="Nidungvnbn"/>
        <w:rPr>
          <w:rFonts w:ascii="Consolas" w:hAnsi="Consolas"/>
          <w:color w:val="000000" w:themeColor="text1"/>
          <w:sz w:val="17"/>
          <w:szCs w:val="17"/>
        </w:rPr>
      </w:pPr>
      <w:r w:rsidRPr="001B599F">
        <w:rPr>
          <w:rStyle w:val="enlighter-k1"/>
          <w:rFonts w:ascii="inherit" w:hAnsi="inherit"/>
          <w:b/>
          <w:bCs/>
          <w:color w:val="000000" w:themeColor="text1"/>
        </w:rPr>
        <w:t>if</w:t>
      </w:r>
      <w:r w:rsidRPr="001B599F">
        <w:rPr>
          <w:rStyle w:val="enlighter-g1"/>
          <w:rFonts w:ascii="inherit" w:hAnsi="inherit"/>
          <w:b/>
          <w:bCs/>
          <w:color w:val="000000" w:themeColor="text1"/>
        </w:rPr>
        <w:t>(</w:t>
      </w:r>
      <w:r w:rsidRPr="001B599F">
        <w:rPr>
          <w:rStyle w:val="enlighter-text"/>
          <w:rFonts w:ascii="inherit" w:hAnsi="inherit"/>
          <w:color w:val="000000" w:themeColor="text1"/>
        </w:rPr>
        <w:t>err</w:t>
      </w:r>
      <w:r w:rsidRPr="001B599F">
        <w:rPr>
          <w:rStyle w:val="enlighter-g1"/>
          <w:rFonts w:ascii="inherit" w:hAnsi="inherit"/>
          <w:b/>
          <w:bCs/>
          <w:color w:val="000000" w:themeColor="text1"/>
        </w:rPr>
        <w:t>)</w:t>
      </w:r>
      <w:r w:rsidRPr="001B599F">
        <w:rPr>
          <w:rStyle w:val="enlighter-text"/>
          <w:rFonts w:ascii="inherit" w:hAnsi="inherit"/>
          <w:color w:val="000000" w:themeColor="text1"/>
        </w:rPr>
        <w:t xml:space="preserve"> </w:t>
      </w:r>
      <w:r w:rsidRPr="001B599F">
        <w:rPr>
          <w:rStyle w:val="enlighter-k1"/>
          <w:rFonts w:ascii="inherit" w:hAnsi="inherit"/>
          <w:b/>
          <w:bCs/>
          <w:color w:val="000000" w:themeColor="text1"/>
        </w:rPr>
        <w:t>throw</w:t>
      </w:r>
      <w:r w:rsidRPr="001B599F">
        <w:rPr>
          <w:rStyle w:val="enlighter-text"/>
          <w:rFonts w:ascii="inherit" w:hAnsi="inherit"/>
          <w:color w:val="000000" w:themeColor="text1"/>
        </w:rPr>
        <w:t xml:space="preserve"> err;</w:t>
      </w:r>
    </w:p>
    <w:p w14:paraId="5F17D99D"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lastRenderedPageBreak/>
        <w:t>res.</w:t>
      </w:r>
      <w:r w:rsidRPr="001B599F">
        <w:rPr>
          <w:rStyle w:val="enlighter-m3"/>
          <w:rFonts w:ascii="inherit" w:hAnsi="inherit"/>
          <w:color w:val="000000" w:themeColor="text1"/>
        </w:rPr>
        <w:t>writeHead</w:t>
      </w:r>
      <w:r w:rsidRPr="001B599F">
        <w:rPr>
          <w:rStyle w:val="enlighter-g1"/>
          <w:rFonts w:ascii="inherit" w:hAnsi="inherit"/>
          <w:b/>
          <w:bCs/>
          <w:color w:val="000000" w:themeColor="text1"/>
        </w:rPr>
        <w:t>(</w:t>
      </w:r>
      <w:r w:rsidRPr="001B599F">
        <w:rPr>
          <w:rStyle w:val="enlighter-n1"/>
          <w:rFonts w:ascii="inherit" w:hAnsi="inherit"/>
          <w:color w:val="000000" w:themeColor="text1"/>
        </w:rPr>
        <w:t>200</w:t>
      </w:r>
      <w:r w:rsidRPr="001B599F">
        <w:rPr>
          <w:rStyle w:val="enlighter-text"/>
          <w:rFonts w:ascii="inherit" w:hAnsi="inherit"/>
          <w:color w:val="000000" w:themeColor="text1"/>
        </w:rPr>
        <w:t xml:space="preserve">, </w:t>
      </w:r>
      <w:r w:rsidRPr="001B599F">
        <w:rPr>
          <w:rStyle w:val="enlighter-g1"/>
          <w:rFonts w:ascii="inherit" w:hAnsi="inherit"/>
          <w:b/>
          <w:bCs/>
          <w:color w:val="000000" w:themeColor="text1"/>
        </w:rPr>
        <w:t>{</w:t>
      </w:r>
      <w:r w:rsidRPr="001B599F">
        <w:rPr>
          <w:rStyle w:val="enlighter-s0"/>
          <w:rFonts w:ascii="inherit" w:hAnsi="inherit"/>
          <w:color w:val="000000" w:themeColor="text1"/>
        </w:rPr>
        <w:t>'Content-Type'</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'text/html'</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310442C3"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write</w:t>
      </w:r>
      <w:r w:rsidRPr="001B599F">
        <w:rPr>
          <w:rStyle w:val="enlighter-g1"/>
          <w:rFonts w:ascii="inherit" w:hAnsi="inherit"/>
          <w:b/>
          <w:bCs/>
          <w:color w:val="000000" w:themeColor="text1"/>
        </w:rPr>
        <w:t>(</w:t>
      </w:r>
      <w:r w:rsidRPr="001B599F">
        <w:rPr>
          <w:rStyle w:val="enlighter-text"/>
          <w:rFonts w:ascii="inherit" w:hAnsi="inherit"/>
          <w:color w:val="000000" w:themeColor="text1"/>
        </w:rPr>
        <w:t>data</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0B820DCE"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res.</w:t>
      </w:r>
      <w:r w:rsidRPr="001B599F">
        <w:rPr>
          <w:rStyle w:val="enlighter-m3"/>
          <w:rFonts w:ascii="inherit" w:hAnsi="inherit"/>
          <w:color w:val="000000" w:themeColor="text1"/>
        </w:rPr>
        <w:t>end</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17585EF2"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343F2BDA" w14:textId="77777777" w:rsidR="00E459D8" w:rsidRPr="001B599F" w:rsidRDefault="00E459D8" w:rsidP="00E459D8">
      <w:pPr>
        <w:pStyle w:val="Nidungvnbn"/>
        <w:rPr>
          <w:rFonts w:ascii="Consolas" w:hAnsi="Consolas"/>
          <w:color w:val="000000" w:themeColor="text1"/>
          <w:sz w:val="17"/>
          <w:szCs w:val="17"/>
        </w:rPr>
      </w:pP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76821E09" w14:textId="77777777" w:rsidR="00E459D8" w:rsidRPr="001B599F" w:rsidRDefault="00E459D8" w:rsidP="00E459D8">
      <w:pPr>
        <w:pStyle w:val="Nidungvnbn"/>
        <w:rPr>
          <w:rFonts w:ascii="Consolas" w:hAnsi="Consolas"/>
          <w:color w:val="000000" w:themeColor="text1"/>
          <w:sz w:val="17"/>
          <w:szCs w:val="17"/>
        </w:rPr>
      </w:pPr>
      <w:r w:rsidRPr="001B599F">
        <w:rPr>
          <w:rStyle w:val="enlighter-text"/>
          <w:rFonts w:ascii="inherit" w:hAnsi="inherit"/>
          <w:color w:val="000000" w:themeColor="text1"/>
        </w:rPr>
        <w:t>server.</w:t>
      </w:r>
      <w:r w:rsidRPr="001B599F">
        <w:rPr>
          <w:rStyle w:val="enlighter-m3"/>
          <w:rFonts w:ascii="inherit" w:hAnsi="inherit"/>
          <w:color w:val="000000" w:themeColor="text1"/>
        </w:rPr>
        <w:t>listen</w:t>
      </w:r>
      <w:r w:rsidRPr="001B599F">
        <w:rPr>
          <w:rStyle w:val="enlighter-g1"/>
          <w:rFonts w:ascii="inherit" w:hAnsi="inherit"/>
          <w:b/>
          <w:bCs/>
          <w:color w:val="000000" w:themeColor="text1"/>
        </w:rPr>
        <w:t>(</w:t>
      </w:r>
      <w:r w:rsidRPr="001B599F">
        <w:rPr>
          <w:rStyle w:val="enlighter-n1"/>
          <w:rFonts w:ascii="inherit" w:hAnsi="inherit"/>
          <w:color w:val="000000" w:themeColor="text1"/>
        </w:rPr>
        <w:t>8017</w:t>
      </w:r>
      <w:r w:rsidRPr="001B599F">
        <w:rPr>
          <w:rStyle w:val="enlighter-text"/>
          <w:rFonts w:ascii="inherit" w:hAnsi="inherit"/>
          <w:color w:val="000000" w:themeColor="text1"/>
        </w:rPr>
        <w:t xml:space="preserve">, </w:t>
      </w:r>
      <w:r w:rsidRPr="001B599F">
        <w:rPr>
          <w:rStyle w:val="enlighter-s0"/>
          <w:rFonts w:ascii="inherit" w:hAnsi="inherit"/>
          <w:color w:val="000000" w:themeColor="text1"/>
        </w:rPr>
        <w:t>'localhost'</w:t>
      </w:r>
      <w:r w:rsidRPr="001B599F">
        <w:rPr>
          <w:rStyle w:val="enlighter-g1"/>
          <w:rFonts w:ascii="inherit" w:hAnsi="inherit"/>
          <w:b/>
          <w:bCs/>
          <w:color w:val="000000" w:themeColor="text1"/>
        </w:rPr>
        <w:t>)</w:t>
      </w:r>
      <w:r w:rsidRPr="001B599F">
        <w:rPr>
          <w:rStyle w:val="enlighter-text"/>
          <w:rFonts w:ascii="inherit" w:hAnsi="inherit"/>
          <w:color w:val="000000" w:themeColor="text1"/>
        </w:rPr>
        <w:t>;</w:t>
      </w:r>
    </w:p>
    <w:p w14:paraId="78C74949" w14:textId="77777777" w:rsidR="00E459D8" w:rsidRDefault="00E459D8" w:rsidP="00E459D8">
      <w:pPr>
        <w:pStyle w:val="Nidungvnbn"/>
      </w:pPr>
    </w:p>
    <w:p w14:paraId="105365D7" w14:textId="77777777" w:rsidR="00E459D8" w:rsidRDefault="00E459D8" w:rsidP="00E459D8">
      <w:pPr>
        <w:pStyle w:val="Nidungvnbn"/>
      </w:pPr>
    </w:p>
    <w:p w14:paraId="6A76A75E" w14:textId="77777777" w:rsidR="00E459D8" w:rsidRPr="005E34AA" w:rsidRDefault="00E459D8" w:rsidP="00E459D8">
      <w:pPr>
        <w:pStyle w:val="Nidungvnbn"/>
        <w:rPr>
          <w:b/>
          <w:bCs/>
        </w:rPr>
      </w:pPr>
      <w:r w:rsidRPr="005E34AA">
        <w:rPr>
          <w:b/>
          <w:bCs/>
        </w:rPr>
        <w:t>Cập nhật file:  fs.appendFile()</w:t>
      </w:r>
    </w:p>
    <w:p w14:paraId="64FFBF2D" w14:textId="77777777" w:rsidR="00E459D8" w:rsidRPr="00B31470" w:rsidRDefault="00E459D8" w:rsidP="00E459D8">
      <w:pPr>
        <w:pStyle w:val="Nidungvnbn"/>
      </w:pPr>
      <w:r w:rsidRPr="00B31470">
        <w:t>Như ở phần tạo file bằng phương thức </w:t>
      </w:r>
      <w:r w:rsidRPr="00B31470">
        <w:rPr>
          <w:rStyle w:val="Strong"/>
          <w:b w:val="0"/>
          <w:bCs w:val="0"/>
        </w:rPr>
        <w:t>fs.witeFile()</w:t>
      </w:r>
      <w:r w:rsidRPr="00B31470">
        <w:t> ở trên, chúng ta có thể dùng chính nó để làm mới lại toàn bộ nội dung của một file.</w:t>
      </w:r>
    </w:p>
    <w:p w14:paraId="42560F1E" w14:textId="77777777" w:rsidR="00E459D8" w:rsidRPr="00B31470" w:rsidRDefault="00E459D8" w:rsidP="00E459D8">
      <w:pPr>
        <w:pStyle w:val="Nidungvnbn"/>
      </w:pPr>
      <w:r>
        <w:t>M</w:t>
      </w:r>
      <w:r w:rsidRPr="00B31470">
        <w:t>ột phương thức nữa là </w:t>
      </w:r>
      <w:r w:rsidRPr="00B31470">
        <w:rPr>
          <w:rStyle w:val="Strong"/>
          <w:b w:val="0"/>
          <w:bCs w:val="0"/>
        </w:rPr>
        <w:t>fs.appendFile()</w:t>
      </w:r>
      <w:r w:rsidRPr="00B31470">
        <w:t>, phương thức này sử dụng khi chúng ta muốn thêm dữ liệu vào cuối file.</w:t>
      </w:r>
    </w:p>
    <w:p w14:paraId="7A8ECFB5" w14:textId="77777777" w:rsidR="00E459D8" w:rsidRPr="00B31470" w:rsidRDefault="00E459D8" w:rsidP="00E459D8">
      <w:pPr>
        <w:pStyle w:val="Nidungvnbn"/>
      </w:pPr>
      <w:r w:rsidRPr="00B31470">
        <w:t>Ví dụ</w:t>
      </w:r>
      <w:r>
        <w:t xml:space="preserve"> </w:t>
      </w:r>
      <w:r w:rsidRPr="00B31470">
        <w:t>muốn thêm một con mèo nữa là “</w:t>
      </w:r>
      <w:r w:rsidRPr="00B31470">
        <w:rPr>
          <w:rStyle w:val="Emphasis"/>
          <w:i w:val="0"/>
          <w:iCs w:val="0"/>
        </w:rPr>
        <w:t>Korat cat”</w:t>
      </w:r>
      <w:r w:rsidRPr="00B31470">
        <w:t> vào file </w:t>
      </w:r>
      <w:r w:rsidRPr="00B31470">
        <w:rPr>
          <w:rStyle w:val="Strong"/>
          <w:b w:val="0"/>
          <w:bCs w:val="0"/>
        </w:rPr>
        <w:t>cats.txt</w:t>
      </w:r>
    </w:p>
    <w:p w14:paraId="53C33C7A" w14:textId="77777777" w:rsidR="00E459D8" w:rsidRPr="003C2A14" w:rsidRDefault="00E459D8" w:rsidP="00E459D8">
      <w:pPr>
        <w:pStyle w:val="Nidungvnbn"/>
        <w:rPr>
          <w:rFonts w:ascii="Consolas" w:hAnsi="Consolas"/>
          <w:color w:val="000000" w:themeColor="text1"/>
          <w:sz w:val="17"/>
          <w:szCs w:val="17"/>
        </w:rPr>
      </w:pPr>
      <w:r w:rsidRPr="003C2A14">
        <w:rPr>
          <w:rStyle w:val="enlighter-k2"/>
          <w:rFonts w:ascii="inherit" w:hAnsi="inherit"/>
          <w:color w:val="000000" w:themeColor="text1"/>
        </w:rPr>
        <w:t>const</w:t>
      </w:r>
      <w:r w:rsidRPr="003C2A14">
        <w:rPr>
          <w:rStyle w:val="enlighter-text"/>
          <w:rFonts w:ascii="inherit" w:hAnsi="inherit"/>
          <w:color w:val="000000" w:themeColor="text1"/>
        </w:rPr>
        <w:t xml:space="preserve"> http = </w:t>
      </w:r>
      <w:r w:rsidRPr="003C2A14">
        <w:rPr>
          <w:rStyle w:val="enlighter-m0"/>
          <w:rFonts w:ascii="inherit" w:hAnsi="inherit"/>
          <w:color w:val="000000" w:themeColor="text1"/>
        </w:rPr>
        <w:t>require</w:t>
      </w:r>
      <w:r w:rsidRPr="003C2A14">
        <w:rPr>
          <w:rStyle w:val="enlighter-g1"/>
          <w:rFonts w:ascii="inherit" w:hAnsi="inherit"/>
          <w:b/>
          <w:bCs/>
          <w:color w:val="000000" w:themeColor="text1"/>
        </w:rPr>
        <w:t>(</w:t>
      </w:r>
      <w:r w:rsidRPr="003C2A14">
        <w:rPr>
          <w:rStyle w:val="enlighter-s0"/>
          <w:rFonts w:ascii="inherit" w:hAnsi="inherit"/>
          <w:color w:val="000000" w:themeColor="text1"/>
        </w:rPr>
        <w:t>'http'</w:t>
      </w:r>
      <w:r w:rsidRPr="003C2A14">
        <w:rPr>
          <w:rStyle w:val="enlighter-g1"/>
          <w:rFonts w:ascii="inherit" w:hAnsi="inherit"/>
          <w:b/>
          <w:bCs/>
          <w:color w:val="000000" w:themeColor="text1"/>
        </w:rPr>
        <w:t>)</w:t>
      </w:r>
      <w:r w:rsidRPr="003C2A14">
        <w:rPr>
          <w:rStyle w:val="enlighter-text"/>
          <w:rFonts w:ascii="inherit" w:hAnsi="inherit"/>
          <w:color w:val="000000" w:themeColor="text1"/>
        </w:rPr>
        <w:t>;</w:t>
      </w:r>
    </w:p>
    <w:p w14:paraId="03F3F98D" w14:textId="77777777" w:rsidR="00E459D8" w:rsidRPr="003C2A14" w:rsidRDefault="00E459D8" w:rsidP="00E459D8">
      <w:pPr>
        <w:pStyle w:val="Nidungvnbn"/>
        <w:rPr>
          <w:rFonts w:ascii="Consolas" w:hAnsi="Consolas"/>
          <w:color w:val="000000" w:themeColor="text1"/>
          <w:sz w:val="17"/>
          <w:szCs w:val="17"/>
        </w:rPr>
      </w:pPr>
      <w:r w:rsidRPr="003C2A14">
        <w:rPr>
          <w:rStyle w:val="enlighter-k2"/>
          <w:rFonts w:ascii="inherit" w:hAnsi="inherit"/>
          <w:color w:val="000000" w:themeColor="text1"/>
        </w:rPr>
        <w:t>const</w:t>
      </w:r>
      <w:r w:rsidRPr="003C2A14">
        <w:rPr>
          <w:rStyle w:val="enlighter-text"/>
          <w:rFonts w:ascii="inherit" w:hAnsi="inherit"/>
          <w:color w:val="000000" w:themeColor="text1"/>
        </w:rPr>
        <w:t xml:space="preserve"> fs = </w:t>
      </w:r>
      <w:r w:rsidRPr="003C2A14">
        <w:rPr>
          <w:rStyle w:val="enlighter-m0"/>
          <w:rFonts w:ascii="inherit" w:hAnsi="inherit"/>
          <w:color w:val="000000" w:themeColor="text1"/>
        </w:rPr>
        <w:t>require</w:t>
      </w:r>
      <w:r w:rsidRPr="003C2A14">
        <w:rPr>
          <w:rStyle w:val="enlighter-g1"/>
          <w:rFonts w:ascii="inherit" w:hAnsi="inherit"/>
          <w:b/>
          <w:bCs/>
          <w:color w:val="000000" w:themeColor="text1"/>
        </w:rPr>
        <w:t>(</w:t>
      </w:r>
      <w:r w:rsidRPr="003C2A14">
        <w:rPr>
          <w:rStyle w:val="enlighter-s0"/>
          <w:rFonts w:ascii="inherit" w:hAnsi="inherit"/>
          <w:color w:val="000000" w:themeColor="text1"/>
        </w:rPr>
        <w:t>'fs'</w:t>
      </w:r>
      <w:r w:rsidRPr="003C2A14">
        <w:rPr>
          <w:rStyle w:val="enlighter-g1"/>
          <w:rFonts w:ascii="inherit" w:hAnsi="inherit"/>
          <w:b/>
          <w:bCs/>
          <w:color w:val="000000" w:themeColor="text1"/>
        </w:rPr>
        <w:t>)</w:t>
      </w:r>
      <w:r w:rsidRPr="003C2A14">
        <w:rPr>
          <w:rStyle w:val="enlighter-text"/>
          <w:rFonts w:ascii="inherit" w:hAnsi="inherit"/>
          <w:color w:val="000000" w:themeColor="text1"/>
        </w:rPr>
        <w:t>;</w:t>
      </w:r>
    </w:p>
    <w:p w14:paraId="41B958E9" w14:textId="77777777" w:rsidR="00E459D8" w:rsidRPr="003C2A14" w:rsidRDefault="00E459D8" w:rsidP="00E459D8">
      <w:pPr>
        <w:pStyle w:val="Nidungvnbn"/>
        <w:rPr>
          <w:rFonts w:ascii="Consolas" w:hAnsi="Consolas"/>
          <w:color w:val="000000" w:themeColor="text1"/>
          <w:sz w:val="17"/>
          <w:szCs w:val="17"/>
        </w:rPr>
      </w:pPr>
      <w:r w:rsidRPr="003C2A14">
        <w:rPr>
          <w:rStyle w:val="enlighter-k2"/>
          <w:rFonts w:ascii="inherit" w:hAnsi="inherit"/>
          <w:color w:val="000000" w:themeColor="text1"/>
        </w:rPr>
        <w:t>let</w:t>
      </w:r>
      <w:r w:rsidRPr="003C2A14">
        <w:rPr>
          <w:rStyle w:val="enlighter-text"/>
          <w:rFonts w:ascii="inherit" w:hAnsi="inherit"/>
          <w:color w:val="000000" w:themeColor="text1"/>
        </w:rPr>
        <w:t xml:space="preserve"> content = </w:t>
      </w:r>
      <w:r w:rsidRPr="003C2A14">
        <w:rPr>
          <w:rStyle w:val="enlighter-s0"/>
          <w:rFonts w:ascii="inherit" w:hAnsi="inherit"/>
          <w:color w:val="000000" w:themeColor="text1"/>
        </w:rPr>
        <w:t>'Korat cat'</w:t>
      </w:r>
      <w:r w:rsidRPr="003C2A14">
        <w:rPr>
          <w:rStyle w:val="enlighter-text"/>
          <w:rFonts w:ascii="inherit" w:hAnsi="inherit"/>
          <w:color w:val="000000" w:themeColor="text1"/>
        </w:rPr>
        <w:t>;</w:t>
      </w:r>
    </w:p>
    <w:p w14:paraId="7E94AF71" w14:textId="77777777" w:rsidR="00E459D8" w:rsidRPr="003C2A14" w:rsidRDefault="00E459D8" w:rsidP="00E459D8">
      <w:pPr>
        <w:pStyle w:val="Nidungvnbn"/>
        <w:rPr>
          <w:rFonts w:ascii="Consolas" w:hAnsi="Consolas"/>
          <w:color w:val="000000" w:themeColor="text1"/>
          <w:sz w:val="17"/>
          <w:szCs w:val="17"/>
        </w:rPr>
      </w:pPr>
      <w:r w:rsidRPr="003C2A14">
        <w:rPr>
          <w:rStyle w:val="enlighter-k2"/>
          <w:rFonts w:ascii="inherit" w:hAnsi="inherit"/>
          <w:color w:val="000000" w:themeColor="text1"/>
        </w:rPr>
        <w:t>let</w:t>
      </w:r>
      <w:r w:rsidRPr="003C2A14">
        <w:rPr>
          <w:rStyle w:val="enlighter-text"/>
          <w:rFonts w:ascii="inherit" w:hAnsi="inherit"/>
          <w:color w:val="000000" w:themeColor="text1"/>
        </w:rPr>
        <w:t xml:space="preserve"> filePath = </w:t>
      </w:r>
      <w:r w:rsidRPr="003C2A14">
        <w:rPr>
          <w:rStyle w:val="enlighter-s0"/>
          <w:rFonts w:ascii="inherit" w:hAnsi="inherit"/>
          <w:color w:val="000000" w:themeColor="text1"/>
        </w:rPr>
        <w:t>'files/cat.txt'</w:t>
      </w:r>
      <w:r w:rsidRPr="003C2A14">
        <w:rPr>
          <w:rStyle w:val="enlighter-text"/>
          <w:rFonts w:ascii="inherit" w:hAnsi="inherit"/>
          <w:color w:val="000000" w:themeColor="text1"/>
        </w:rPr>
        <w:t>;</w:t>
      </w:r>
    </w:p>
    <w:p w14:paraId="291B8939" w14:textId="77777777" w:rsidR="00E459D8" w:rsidRPr="003C2A14" w:rsidRDefault="00E459D8" w:rsidP="00E459D8">
      <w:pPr>
        <w:pStyle w:val="Nidungvnbn"/>
        <w:rPr>
          <w:rFonts w:ascii="Consolas" w:hAnsi="Consolas"/>
          <w:color w:val="000000" w:themeColor="text1"/>
          <w:sz w:val="17"/>
          <w:szCs w:val="17"/>
        </w:rPr>
      </w:pPr>
      <w:r w:rsidRPr="003C2A14">
        <w:rPr>
          <w:rStyle w:val="enlighter-text"/>
          <w:rFonts w:ascii="inherit" w:hAnsi="inherit"/>
          <w:color w:val="000000" w:themeColor="text1"/>
        </w:rPr>
        <w:t>fs.</w:t>
      </w:r>
      <w:r w:rsidRPr="003C2A14">
        <w:rPr>
          <w:rStyle w:val="enlighter-m3"/>
          <w:rFonts w:ascii="inherit" w:hAnsi="inherit"/>
          <w:color w:val="000000" w:themeColor="text1"/>
        </w:rPr>
        <w:t>appendFile</w:t>
      </w:r>
      <w:r w:rsidRPr="003C2A14">
        <w:rPr>
          <w:rStyle w:val="enlighter-g1"/>
          <w:rFonts w:ascii="inherit" w:hAnsi="inherit"/>
          <w:b/>
          <w:bCs/>
          <w:color w:val="000000" w:themeColor="text1"/>
        </w:rPr>
        <w:t>(</w:t>
      </w:r>
      <w:r w:rsidRPr="003C2A14">
        <w:rPr>
          <w:rStyle w:val="enlighter-text"/>
          <w:rFonts w:ascii="inherit" w:hAnsi="inherit"/>
          <w:color w:val="000000" w:themeColor="text1"/>
        </w:rPr>
        <w:t xml:space="preserve">filePath, content, </w:t>
      </w:r>
      <w:r w:rsidRPr="003C2A14">
        <w:rPr>
          <w:rStyle w:val="enlighter-g1"/>
          <w:rFonts w:ascii="inherit" w:hAnsi="inherit"/>
          <w:b/>
          <w:bCs/>
          <w:color w:val="000000" w:themeColor="text1"/>
        </w:rPr>
        <w:t>(</w:t>
      </w:r>
      <w:r w:rsidRPr="003C2A14">
        <w:rPr>
          <w:rStyle w:val="enlighter-text"/>
          <w:rFonts w:ascii="inherit" w:hAnsi="inherit"/>
          <w:color w:val="000000" w:themeColor="text1"/>
        </w:rPr>
        <w:t>err</w:t>
      </w:r>
      <w:r w:rsidRPr="003C2A14">
        <w:rPr>
          <w:rStyle w:val="enlighter-g1"/>
          <w:rFonts w:ascii="inherit" w:hAnsi="inherit"/>
          <w:b/>
          <w:bCs/>
          <w:color w:val="000000" w:themeColor="text1"/>
        </w:rPr>
        <w:t>)</w:t>
      </w:r>
      <w:r w:rsidRPr="003C2A14">
        <w:rPr>
          <w:rStyle w:val="enlighter-text"/>
          <w:rFonts w:ascii="inherit" w:hAnsi="inherit"/>
          <w:color w:val="000000" w:themeColor="text1"/>
        </w:rPr>
        <w:t xml:space="preserve"> </w:t>
      </w:r>
      <w:r w:rsidRPr="003C2A14">
        <w:rPr>
          <w:rStyle w:val="enlighter-k3"/>
          <w:rFonts w:ascii="inherit" w:hAnsi="inherit"/>
          <w:color w:val="000000" w:themeColor="text1"/>
        </w:rPr>
        <w:t>=&gt;</w:t>
      </w:r>
      <w:r w:rsidRPr="003C2A14">
        <w:rPr>
          <w:rStyle w:val="enlighter-text"/>
          <w:rFonts w:ascii="inherit" w:hAnsi="inherit"/>
          <w:color w:val="000000" w:themeColor="text1"/>
        </w:rPr>
        <w:t xml:space="preserve"> </w:t>
      </w:r>
      <w:r w:rsidRPr="003C2A14">
        <w:rPr>
          <w:rStyle w:val="enlighter-g1"/>
          <w:rFonts w:ascii="inherit" w:hAnsi="inherit"/>
          <w:b/>
          <w:bCs/>
          <w:color w:val="000000" w:themeColor="text1"/>
        </w:rPr>
        <w:t>{</w:t>
      </w:r>
    </w:p>
    <w:p w14:paraId="206C1D43" w14:textId="77777777" w:rsidR="00E459D8" w:rsidRPr="003C2A14" w:rsidRDefault="00E459D8" w:rsidP="00E459D8">
      <w:pPr>
        <w:pStyle w:val="Nidungvnbn"/>
        <w:rPr>
          <w:rFonts w:ascii="Consolas" w:hAnsi="Consolas"/>
          <w:color w:val="000000" w:themeColor="text1"/>
          <w:sz w:val="17"/>
          <w:szCs w:val="17"/>
        </w:rPr>
      </w:pPr>
      <w:r w:rsidRPr="003C2A14">
        <w:rPr>
          <w:rStyle w:val="enlighter-k1"/>
          <w:rFonts w:ascii="inherit" w:hAnsi="inherit"/>
          <w:b/>
          <w:bCs/>
          <w:color w:val="000000" w:themeColor="text1"/>
        </w:rPr>
        <w:t>if</w:t>
      </w:r>
      <w:r w:rsidRPr="003C2A14">
        <w:rPr>
          <w:rStyle w:val="enlighter-g1"/>
          <w:rFonts w:ascii="inherit" w:hAnsi="inherit"/>
          <w:b/>
          <w:bCs/>
          <w:color w:val="000000" w:themeColor="text1"/>
        </w:rPr>
        <w:t>(</w:t>
      </w:r>
      <w:r w:rsidRPr="003C2A14">
        <w:rPr>
          <w:rStyle w:val="enlighter-text"/>
          <w:rFonts w:ascii="inherit" w:hAnsi="inherit"/>
          <w:color w:val="000000" w:themeColor="text1"/>
        </w:rPr>
        <w:t>err</w:t>
      </w:r>
      <w:r w:rsidRPr="003C2A14">
        <w:rPr>
          <w:rStyle w:val="enlighter-g1"/>
          <w:rFonts w:ascii="inherit" w:hAnsi="inherit"/>
          <w:b/>
          <w:bCs/>
          <w:color w:val="000000" w:themeColor="text1"/>
        </w:rPr>
        <w:t>)</w:t>
      </w:r>
      <w:r w:rsidRPr="003C2A14">
        <w:rPr>
          <w:rStyle w:val="enlighter-text"/>
          <w:rFonts w:ascii="inherit" w:hAnsi="inherit"/>
          <w:color w:val="000000" w:themeColor="text1"/>
        </w:rPr>
        <w:t xml:space="preserve"> </w:t>
      </w:r>
      <w:r w:rsidRPr="003C2A14">
        <w:rPr>
          <w:rStyle w:val="enlighter-k1"/>
          <w:rFonts w:ascii="inherit" w:hAnsi="inherit"/>
          <w:b/>
          <w:bCs/>
          <w:color w:val="000000" w:themeColor="text1"/>
        </w:rPr>
        <w:t>throw</w:t>
      </w:r>
      <w:r w:rsidRPr="003C2A14">
        <w:rPr>
          <w:rStyle w:val="enlighter-text"/>
          <w:rFonts w:ascii="inherit" w:hAnsi="inherit"/>
          <w:color w:val="000000" w:themeColor="text1"/>
        </w:rPr>
        <w:t xml:space="preserve"> err;</w:t>
      </w:r>
    </w:p>
    <w:p w14:paraId="6EAB46BD" w14:textId="77777777" w:rsidR="00E459D8" w:rsidRPr="003C2A14" w:rsidRDefault="00E459D8" w:rsidP="00E459D8">
      <w:pPr>
        <w:pStyle w:val="Nidungvnbn"/>
        <w:rPr>
          <w:rFonts w:ascii="Consolas" w:hAnsi="Consolas"/>
          <w:color w:val="000000" w:themeColor="text1"/>
          <w:sz w:val="17"/>
          <w:szCs w:val="17"/>
        </w:rPr>
      </w:pPr>
      <w:r w:rsidRPr="003C2A14">
        <w:rPr>
          <w:rStyle w:val="enlighter-k9"/>
          <w:rFonts w:ascii="inherit" w:hAnsi="inherit"/>
          <w:color w:val="000000" w:themeColor="text1"/>
        </w:rPr>
        <w:t>console</w:t>
      </w:r>
      <w:r w:rsidRPr="003C2A14">
        <w:rPr>
          <w:rStyle w:val="enlighter-text"/>
          <w:rFonts w:ascii="inherit" w:hAnsi="inherit"/>
          <w:color w:val="000000" w:themeColor="text1"/>
        </w:rPr>
        <w:t>.</w:t>
      </w:r>
      <w:r w:rsidRPr="003C2A14">
        <w:rPr>
          <w:rStyle w:val="enlighter-m3"/>
          <w:rFonts w:ascii="inherit" w:hAnsi="inherit"/>
          <w:color w:val="000000" w:themeColor="text1"/>
        </w:rPr>
        <w:t>log</w:t>
      </w:r>
      <w:r w:rsidRPr="003C2A14">
        <w:rPr>
          <w:rStyle w:val="enlighter-g1"/>
          <w:rFonts w:ascii="inherit" w:hAnsi="inherit"/>
          <w:b/>
          <w:bCs/>
          <w:color w:val="000000" w:themeColor="text1"/>
        </w:rPr>
        <w:t>(</w:t>
      </w:r>
      <w:r w:rsidRPr="003C2A14">
        <w:rPr>
          <w:rStyle w:val="enlighter-s0"/>
          <w:rFonts w:ascii="inherit" w:hAnsi="inherit"/>
          <w:color w:val="000000" w:themeColor="text1"/>
        </w:rPr>
        <w:t>'The file was successfully updated.'</w:t>
      </w:r>
      <w:r w:rsidRPr="003C2A14">
        <w:rPr>
          <w:rStyle w:val="enlighter-g1"/>
          <w:rFonts w:ascii="inherit" w:hAnsi="inherit"/>
          <w:b/>
          <w:bCs/>
          <w:color w:val="000000" w:themeColor="text1"/>
        </w:rPr>
        <w:t>)</w:t>
      </w:r>
      <w:r w:rsidRPr="003C2A14">
        <w:rPr>
          <w:rStyle w:val="enlighter-text"/>
          <w:rFonts w:ascii="inherit" w:hAnsi="inherit"/>
          <w:color w:val="000000" w:themeColor="text1"/>
        </w:rPr>
        <w:t>;</w:t>
      </w:r>
    </w:p>
    <w:p w14:paraId="3BC5B1BA" w14:textId="77777777" w:rsidR="00E459D8" w:rsidRPr="003C2A14" w:rsidRDefault="00E459D8" w:rsidP="00E459D8">
      <w:pPr>
        <w:pStyle w:val="Nidungvnbn"/>
        <w:rPr>
          <w:color w:val="000000" w:themeColor="text1"/>
          <w:sz w:val="24"/>
          <w:szCs w:val="24"/>
        </w:rPr>
      </w:pPr>
      <w:r w:rsidRPr="003C2A14">
        <w:rPr>
          <w:rStyle w:val="enlighter-g1"/>
          <w:rFonts w:ascii="inherit" w:hAnsi="inherit"/>
          <w:b/>
          <w:bCs/>
          <w:color w:val="000000" w:themeColor="text1"/>
        </w:rPr>
        <w:t>})</w:t>
      </w:r>
      <w:r w:rsidRPr="003C2A14">
        <w:rPr>
          <w:rStyle w:val="enlighter-text"/>
          <w:rFonts w:ascii="inherit" w:hAnsi="inherit"/>
          <w:color w:val="000000" w:themeColor="text1"/>
        </w:rPr>
        <w:t>;</w:t>
      </w:r>
    </w:p>
    <w:p w14:paraId="2A400A28" w14:textId="77777777" w:rsidR="00E459D8" w:rsidRDefault="00E459D8" w:rsidP="00E459D8">
      <w:pPr>
        <w:pStyle w:val="Nidungvnbn"/>
      </w:pPr>
    </w:p>
    <w:p w14:paraId="75D27559" w14:textId="77777777" w:rsidR="00E459D8" w:rsidRDefault="00E459D8" w:rsidP="00E459D8">
      <w:pPr>
        <w:pStyle w:val="Nidungvnbn"/>
      </w:pPr>
    </w:p>
    <w:p w14:paraId="25ECC8DA" w14:textId="77777777" w:rsidR="00E459D8" w:rsidRDefault="00E459D8" w:rsidP="00E459D8">
      <w:pPr>
        <w:pStyle w:val="Nidungvnbn"/>
      </w:pPr>
    </w:p>
    <w:p w14:paraId="07E20DDE" w14:textId="77777777" w:rsidR="00E459D8" w:rsidRPr="00B31470" w:rsidRDefault="00E459D8" w:rsidP="00E459D8">
      <w:pPr>
        <w:pStyle w:val="Nidungvnbn"/>
      </w:pPr>
      <w:r w:rsidRPr="00B31470">
        <w:rPr>
          <w:rStyle w:val="Strong"/>
          <w:b w:val="0"/>
          <w:bCs w:val="0"/>
        </w:rPr>
        <w:t> </w:t>
      </w:r>
      <w:r w:rsidRPr="00B31470">
        <w:rPr>
          <w:rStyle w:val="Strong"/>
        </w:rPr>
        <w:t>Đổi tên file: fs.rename()</w:t>
      </w:r>
    </w:p>
    <w:p w14:paraId="063AB9BF" w14:textId="77777777" w:rsidR="00E459D8" w:rsidRPr="00B31470" w:rsidRDefault="00E459D8" w:rsidP="00E459D8">
      <w:pPr>
        <w:pStyle w:val="Nidungvnbn"/>
      </w:pPr>
      <w:r w:rsidRPr="00B31470">
        <w:t>Giờ mình lại muốn đổi cái tên </w:t>
      </w:r>
      <w:r w:rsidRPr="00B31470">
        <w:rPr>
          <w:rStyle w:val="Strong"/>
          <w:b w:val="0"/>
          <w:bCs w:val="0"/>
        </w:rPr>
        <w:t>“cats.txt”</w:t>
      </w:r>
      <w:r w:rsidRPr="00B31470">
        <w:t> thành </w:t>
      </w:r>
      <w:r w:rsidRPr="00B31470">
        <w:rPr>
          <w:rStyle w:val="Strong"/>
          <w:b w:val="0"/>
          <w:bCs w:val="0"/>
        </w:rPr>
        <w:t>“những con mèo.txt”</w:t>
      </w:r>
    </w:p>
    <w:p w14:paraId="15F47B6D" w14:textId="77777777" w:rsidR="00E459D8" w:rsidRPr="003C2A14" w:rsidRDefault="00E459D8" w:rsidP="00E459D8">
      <w:pPr>
        <w:pStyle w:val="Nidungvnbn"/>
        <w:rPr>
          <w:rFonts w:ascii="Consolas" w:hAnsi="Consolas"/>
          <w:color w:val="000000" w:themeColor="text1"/>
          <w:sz w:val="17"/>
          <w:szCs w:val="17"/>
        </w:rPr>
      </w:pPr>
      <w:r w:rsidRPr="003C2A14">
        <w:rPr>
          <w:rStyle w:val="enlighter-k2"/>
          <w:rFonts w:ascii="inherit" w:hAnsi="inherit"/>
          <w:color w:val="000000" w:themeColor="text1"/>
        </w:rPr>
        <w:lastRenderedPageBreak/>
        <w:t>const</w:t>
      </w:r>
      <w:r w:rsidRPr="003C2A14">
        <w:rPr>
          <w:rStyle w:val="enlighter-text"/>
          <w:rFonts w:ascii="inherit" w:hAnsi="inherit"/>
          <w:color w:val="000000" w:themeColor="text1"/>
        </w:rPr>
        <w:t xml:space="preserve"> http = </w:t>
      </w:r>
      <w:r w:rsidRPr="003C2A14">
        <w:rPr>
          <w:rStyle w:val="enlighter-m0"/>
          <w:rFonts w:ascii="inherit" w:hAnsi="inherit"/>
          <w:color w:val="000000" w:themeColor="text1"/>
        </w:rPr>
        <w:t>require</w:t>
      </w:r>
      <w:r w:rsidRPr="003C2A14">
        <w:rPr>
          <w:rStyle w:val="enlighter-g1"/>
          <w:rFonts w:ascii="inherit" w:hAnsi="inherit"/>
          <w:b/>
          <w:bCs/>
          <w:color w:val="000000" w:themeColor="text1"/>
        </w:rPr>
        <w:t>(</w:t>
      </w:r>
      <w:r w:rsidRPr="003C2A14">
        <w:rPr>
          <w:rStyle w:val="enlighter-s0"/>
          <w:rFonts w:ascii="inherit" w:hAnsi="inherit"/>
          <w:color w:val="000000" w:themeColor="text1"/>
        </w:rPr>
        <w:t>'http'</w:t>
      </w:r>
      <w:r w:rsidRPr="003C2A14">
        <w:rPr>
          <w:rStyle w:val="enlighter-g1"/>
          <w:rFonts w:ascii="inherit" w:hAnsi="inherit"/>
          <w:b/>
          <w:bCs/>
          <w:color w:val="000000" w:themeColor="text1"/>
        </w:rPr>
        <w:t>)</w:t>
      </w:r>
      <w:r w:rsidRPr="003C2A14">
        <w:rPr>
          <w:rStyle w:val="enlighter-text"/>
          <w:rFonts w:ascii="inherit" w:hAnsi="inherit"/>
          <w:color w:val="000000" w:themeColor="text1"/>
        </w:rPr>
        <w:t>;</w:t>
      </w:r>
    </w:p>
    <w:p w14:paraId="5F2FD06C" w14:textId="77777777" w:rsidR="00E459D8" w:rsidRPr="003C2A14" w:rsidRDefault="00E459D8" w:rsidP="00E459D8">
      <w:pPr>
        <w:pStyle w:val="Nidungvnbn"/>
        <w:rPr>
          <w:rFonts w:ascii="Consolas" w:hAnsi="Consolas"/>
          <w:color w:val="000000" w:themeColor="text1"/>
          <w:sz w:val="17"/>
          <w:szCs w:val="17"/>
        </w:rPr>
      </w:pPr>
      <w:r w:rsidRPr="003C2A14">
        <w:rPr>
          <w:rStyle w:val="enlighter-k2"/>
          <w:rFonts w:ascii="inherit" w:hAnsi="inherit"/>
          <w:color w:val="000000" w:themeColor="text1"/>
        </w:rPr>
        <w:t>const</w:t>
      </w:r>
      <w:r w:rsidRPr="003C2A14">
        <w:rPr>
          <w:rStyle w:val="enlighter-text"/>
          <w:rFonts w:ascii="inherit" w:hAnsi="inherit"/>
          <w:color w:val="000000" w:themeColor="text1"/>
        </w:rPr>
        <w:t xml:space="preserve"> fs = </w:t>
      </w:r>
      <w:r w:rsidRPr="003C2A14">
        <w:rPr>
          <w:rStyle w:val="enlighter-m0"/>
          <w:rFonts w:ascii="inherit" w:hAnsi="inherit"/>
          <w:color w:val="000000" w:themeColor="text1"/>
        </w:rPr>
        <w:t>require</w:t>
      </w:r>
      <w:r w:rsidRPr="003C2A14">
        <w:rPr>
          <w:rStyle w:val="enlighter-g1"/>
          <w:rFonts w:ascii="inherit" w:hAnsi="inherit"/>
          <w:b/>
          <w:bCs/>
          <w:color w:val="000000" w:themeColor="text1"/>
        </w:rPr>
        <w:t>(</w:t>
      </w:r>
      <w:r w:rsidRPr="003C2A14">
        <w:rPr>
          <w:rStyle w:val="enlighter-s0"/>
          <w:rFonts w:ascii="inherit" w:hAnsi="inherit"/>
          <w:color w:val="000000" w:themeColor="text1"/>
        </w:rPr>
        <w:t>'fs'</w:t>
      </w:r>
      <w:r w:rsidRPr="003C2A14">
        <w:rPr>
          <w:rStyle w:val="enlighter-g1"/>
          <w:rFonts w:ascii="inherit" w:hAnsi="inherit"/>
          <w:b/>
          <w:bCs/>
          <w:color w:val="000000" w:themeColor="text1"/>
        </w:rPr>
        <w:t>)</w:t>
      </w:r>
      <w:r w:rsidRPr="003C2A14">
        <w:rPr>
          <w:rStyle w:val="enlighter-text"/>
          <w:rFonts w:ascii="inherit" w:hAnsi="inherit"/>
          <w:color w:val="000000" w:themeColor="text1"/>
        </w:rPr>
        <w:t>;</w:t>
      </w:r>
    </w:p>
    <w:p w14:paraId="485BB88B" w14:textId="77777777" w:rsidR="00E459D8" w:rsidRPr="003C2A14" w:rsidRDefault="00E459D8" w:rsidP="00E459D8">
      <w:pPr>
        <w:pStyle w:val="Nidungvnbn"/>
        <w:rPr>
          <w:rFonts w:ascii="Consolas" w:hAnsi="Consolas"/>
          <w:color w:val="000000" w:themeColor="text1"/>
          <w:sz w:val="17"/>
          <w:szCs w:val="17"/>
        </w:rPr>
      </w:pPr>
      <w:r w:rsidRPr="003C2A14">
        <w:rPr>
          <w:rStyle w:val="enlighter-text"/>
          <w:rFonts w:ascii="inherit" w:hAnsi="inherit"/>
          <w:color w:val="000000" w:themeColor="text1"/>
        </w:rPr>
        <w:t>fs.</w:t>
      </w:r>
      <w:r w:rsidRPr="003C2A14">
        <w:rPr>
          <w:rStyle w:val="enlighter-m3"/>
          <w:rFonts w:ascii="inherit" w:hAnsi="inherit"/>
          <w:color w:val="000000" w:themeColor="text1"/>
        </w:rPr>
        <w:t>rename</w:t>
      </w:r>
      <w:r w:rsidRPr="003C2A14">
        <w:rPr>
          <w:rStyle w:val="enlighter-g1"/>
          <w:rFonts w:ascii="inherit" w:hAnsi="inherit"/>
          <w:b/>
          <w:bCs/>
          <w:color w:val="000000" w:themeColor="text1"/>
        </w:rPr>
        <w:t>(</w:t>
      </w:r>
      <w:r w:rsidRPr="003C2A14">
        <w:rPr>
          <w:rStyle w:val="enlighter-s0"/>
          <w:rFonts w:ascii="inherit" w:hAnsi="inherit"/>
          <w:color w:val="000000" w:themeColor="text1"/>
        </w:rPr>
        <w:t>'files/cats.txt'</w:t>
      </w:r>
      <w:r w:rsidRPr="003C2A14">
        <w:rPr>
          <w:rStyle w:val="enlighter-text"/>
          <w:rFonts w:ascii="inherit" w:hAnsi="inherit"/>
          <w:color w:val="000000" w:themeColor="text1"/>
        </w:rPr>
        <w:t xml:space="preserve">, </w:t>
      </w:r>
      <w:r w:rsidRPr="003C2A14">
        <w:rPr>
          <w:rStyle w:val="enlighter-s0"/>
          <w:rFonts w:ascii="inherit" w:hAnsi="inherit"/>
          <w:color w:val="000000" w:themeColor="text1"/>
        </w:rPr>
        <w:t>'files/những con mèo.txt'</w:t>
      </w:r>
      <w:r w:rsidRPr="003C2A14">
        <w:rPr>
          <w:rStyle w:val="enlighter-text"/>
          <w:rFonts w:ascii="inherit" w:hAnsi="inherit"/>
          <w:color w:val="000000" w:themeColor="text1"/>
        </w:rPr>
        <w:t xml:space="preserve">, </w:t>
      </w:r>
      <w:r w:rsidRPr="003C2A14">
        <w:rPr>
          <w:rStyle w:val="enlighter-g1"/>
          <w:rFonts w:ascii="inherit" w:hAnsi="inherit"/>
          <w:b/>
          <w:bCs/>
          <w:color w:val="000000" w:themeColor="text1"/>
        </w:rPr>
        <w:t>(</w:t>
      </w:r>
      <w:r w:rsidRPr="003C2A14">
        <w:rPr>
          <w:rStyle w:val="enlighter-text"/>
          <w:rFonts w:ascii="inherit" w:hAnsi="inherit"/>
          <w:color w:val="000000" w:themeColor="text1"/>
        </w:rPr>
        <w:t>err</w:t>
      </w:r>
      <w:r w:rsidRPr="003C2A14">
        <w:rPr>
          <w:rStyle w:val="enlighter-g1"/>
          <w:rFonts w:ascii="inherit" w:hAnsi="inherit"/>
          <w:b/>
          <w:bCs/>
          <w:color w:val="000000" w:themeColor="text1"/>
        </w:rPr>
        <w:t>)</w:t>
      </w:r>
      <w:r w:rsidRPr="003C2A14">
        <w:rPr>
          <w:rStyle w:val="enlighter-text"/>
          <w:rFonts w:ascii="inherit" w:hAnsi="inherit"/>
          <w:color w:val="000000" w:themeColor="text1"/>
        </w:rPr>
        <w:t xml:space="preserve"> </w:t>
      </w:r>
      <w:r w:rsidRPr="003C2A14">
        <w:rPr>
          <w:rStyle w:val="enlighter-k3"/>
          <w:rFonts w:ascii="inherit" w:hAnsi="inherit"/>
          <w:color w:val="000000" w:themeColor="text1"/>
        </w:rPr>
        <w:t>=&gt;</w:t>
      </w:r>
      <w:r w:rsidRPr="003C2A14">
        <w:rPr>
          <w:rStyle w:val="enlighter-text"/>
          <w:rFonts w:ascii="inherit" w:hAnsi="inherit"/>
          <w:color w:val="000000" w:themeColor="text1"/>
        </w:rPr>
        <w:t xml:space="preserve"> </w:t>
      </w:r>
      <w:r w:rsidRPr="003C2A14">
        <w:rPr>
          <w:rStyle w:val="enlighter-g1"/>
          <w:rFonts w:ascii="inherit" w:hAnsi="inherit"/>
          <w:b/>
          <w:bCs/>
          <w:color w:val="000000" w:themeColor="text1"/>
        </w:rPr>
        <w:t>{</w:t>
      </w:r>
    </w:p>
    <w:p w14:paraId="01C38943" w14:textId="77777777" w:rsidR="00E459D8" w:rsidRPr="003C2A14" w:rsidRDefault="00E459D8" w:rsidP="00E459D8">
      <w:pPr>
        <w:pStyle w:val="Nidungvnbn"/>
        <w:rPr>
          <w:rFonts w:ascii="Consolas" w:hAnsi="Consolas"/>
          <w:color w:val="000000" w:themeColor="text1"/>
          <w:sz w:val="17"/>
          <w:szCs w:val="17"/>
        </w:rPr>
      </w:pPr>
      <w:r w:rsidRPr="003C2A14">
        <w:rPr>
          <w:rStyle w:val="enlighter-k1"/>
          <w:rFonts w:ascii="inherit" w:hAnsi="inherit"/>
          <w:b/>
          <w:bCs/>
          <w:color w:val="000000" w:themeColor="text1"/>
        </w:rPr>
        <w:t>if</w:t>
      </w:r>
      <w:r w:rsidRPr="003C2A14">
        <w:rPr>
          <w:rStyle w:val="enlighter-g1"/>
          <w:rFonts w:ascii="inherit" w:hAnsi="inherit"/>
          <w:b/>
          <w:bCs/>
          <w:color w:val="000000" w:themeColor="text1"/>
        </w:rPr>
        <w:t>(</w:t>
      </w:r>
      <w:r w:rsidRPr="003C2A14">
        <w:rPr>
          <w:rStyle w:val="enlighter-text"/>
          <w:rFonts w:ascii="inherit" w:hAnsi="inherit"/>
          <w:color w:val="000000" w:themeColor="text1"/>
        </w:rPr>
        <w:t>err</w:t>
      </w:r>
      <w:r w:rsidRPr="003C2A14">
        <w:rPr>
          <w:rStyle w:val="enlighter-g1"/>
          <w:rFonts w:ascii="inherit" w:hAnsi="inherit"/>
          <w:b/>
          <w:bCs/>
          <w:color w:val="000000" w:themeColor="text1"/>
        </w:rPr>
        <w:t>)</w:t>
      </w:r>
      <w:r w:rsidRPr="003C2A14">
        <w:rPr>
          <w:rStyle w:val="enlighter-text"/>
          <w:rFonts w:ascii="inherit" w:hAnsi="inherit"/>
          <w:color w:val="000000" w:themeColor="text1"/>
        </w:rPr>
        <w:t xml:space="preserve"> </w:t>
      </w:r>
      <w:r w:rsidRPr="003C2A14">
        <w:rPr>
          <w:rStyle w:val="enlighter-k1"/>
          <w:rFonts w:ascii="inherit" w:hAnsi="inherit"/>
          <w:b/>
          <w:bCs/>
          <w:color w:val="000000" w:themeColor="text1"/>
        </w:rPr>
        <w:t>throw</w:t>
      </w:r>
      <w:r w:rsidRPr="003C2A14">
        <w:rPr>
          <w:rStyle w:val="enlighter-text"/>
          <w:rFonts w:ascii="inherit" w:hAnsi="inherit"/>
          <w:color w:val="000000" w:themeColor="text1"/>
        </w:rPr>
        <w:t xml:space="preserve"> err;</w:t>
      </w:r>
    </w:p>
    <w:p w14:paraId="45757DDF" w14:textId="77777777" w:rsidR="00E459D8" w:rsidRPr="003C2A14" w:rsidRDefault="00E459D8" w:rsidP="00E459D8">
      <w:pPr>
        <w:pStyle w:val="Nidungvnbn"/>
        <w:rPr>
          <w:rFonts w:ascii="Consolas" w:hAnsi="Consolas"/>
          <w:color w:val="000000" w:themeColor="text1"/>
          <w:sz w:val="17"/>
          <w:szCs w:val="17"/>
        </w:rPr>
      </w:pPr>
      <w:r w:rsidRPr="003C2A14">
        <w:rPr>
          <w:rStyle w:val="enlighter-k9"/>
          <w:rFonts w:ascii="inherit" w:hAnsi="inherit"/>
          <w:color w:val="000000" w:themeColor="text1"/>
        </w:rPr>
        <w:t>console</w:t>
      </w:r>
      <w:r w:rsidRPr="003C2A14">
        <w:rPr>
          <w:rStyle w:val="enlighter-text"/>
          <w:rFonts w:ascii="inherit" w:hAnsi="inherit"/>
          <w:color w:val="000000" w:themeColor="text1"/>
        </w:rPr>
        <w:t>.</w:t>
      </w:r>
      <w:r w:rsidRPr="003C2A14">
        <w:rPr>
          <w:rStyle w:val="enlighter-m3"/>
          <w:rFonts w:ascii="inherit" w:hAnsi="inherit"/>
          <w:color w:val="000000" w:themeColor="text1"/>
        </w:rPr>
        <w:t>log</w:t>
      </w:r>
      <w:r w:rsidRPr="003C2A14">
        <w:rPr>
          <w:rStyle w:val="enlighter-g1"/>
          <w:rFonts w:ascii="inherit" w:hAnsi="inherit"/>
          <w:b/>
          <w:bCs/>
          <w:color w:val="000000" w:themeColor="text1"/>
        </w:rPr>
        <w:t>(</w:t>
      </w:r>
      <w:r w:rsidRPr="003C2A14">
        <w:rPr>
          <w:rStyle w:val="enlighter-s0"/>
          <w:rFonts w:ascii="inherit" w:hAnsi="inherit"/>
          <w:color w:val="000000" w:themeColor="text1"/>
        </w:rPr>
        <w:t>'The file was successfully renamed.'</w:t>
      </w:r>
      <w:r w:rsidRPr="003C2A14">
        <w:rPr>
          <w:rStyle w:val="enlighter-g1"/>
          <w:rFonts w:ascii="inherit" w:hAnsi="inherit"/>
          <w:b/>
          <w:bCs/>
          <w:color w:val="000000" w:themeColor="text1"/>
        </w:rPr>
        <w:t>)</w:t>
      </w:r>
      <w:r w:rsidRPr="003C2A14">
        <w:rPr>
          <w:rStyle w:val="enlighter-text"/>
          <w:rFonts w:ascii="inherit" w:hAnsi="inherit"/>
          <w:color w:val="000000" w:themeColor="text1"/>
        </w:rPr>
        <w:t>;</w:t>
      </w:r>
    </w:p>
    <w:p w14:paraId="476AA623" w14:textId="77777777" w:rsidR="00E459D8" w:rsidRDefault="00E459D8" w:rsidP="00E459D8">
      <w:pPr>
        <w:pStyle w:val="Nidungvnbn"/>
        <w:rPr>
          <w:rStyle w:val="enlighter-text"/>
          <w:rFonts w:ascii="inherit" w:hAnsi="inherit"/>
          <w:color w:val="000000" w:themeColor="text1"/>
        </w:rPr>
      </w:pPr>
      <w:r w:rsidRPr="003C2A14">
        <w:rPr>
          <w:rStyle w:val="enlighter-g1"/>
          <w:rFonts w:ascii="inherit" w:hAnsi="inherit"/>
          <w:b/>
          <w:bCs/>
          <w:color w:val="000000" w:themeColor="text1"/>
        </w:rPr>
        <w:t>})</w:t>
      </w:r>
      <w:r w:rsidRPr="003C2A14">
        <w:rPr>
          <w:rStyle w:val="enlighter-text"/>
          <w:rFonts w:ascii="inherit" w:hAnsi="inherit"/>
          <w:color w:val="000000" w:themeColor="text1"/>
        </w:rPr>
        <w:t>;</w:t>
      </w:r>
    </w:p>
    <w:p w14:paraId="61745A30" w14:textId="77777777" w:rsidR="00E459D8" w:rsidRPr="003C2A14" w:rsidRDefault="00E459D8" w:rsidP="00E459D8">
      <w:pPr>
        <w:pStyle w:val="Nidungvnbn"/>
        <w:rPr>
          <w:rFonts w:ascii="Consolas" w:hAnsi="Consolas"/>
          <w:color w:val="000000" w:themeColor="text1"/>
          <w:sz w:val="17"/>
          <w:szCs w:val="17"/>
        </w:rPr>
      </w:pPr>
    </w:p>
    <w:p w14:paraId="47B4DC99" w14:textId="77777777" w:rsidR="00E459D8" w:rsidRPr="00B31470" w:rsidRDefault="00E459D8" w:rsidP="00E459D8">
      <w:pPr>
        <w:pStyle w:val="Nidungvnbn"/>
      </w:pPr>
      <w:r w:rsidRPr="00B31470">
        <w:rPr>
          <w:rStyle w:val="Strong"/>
        </w:rPr>
        <w:t> Xóa file: fs.unlink()</w:t>
      </w:r>
    </w:p>
    <w:p w14:paraId="007FA869" w14:textId="77777777" w:rsidR="00E459D8" w:rsidRPr="00B31470" w:rsidRDefault="00E459D8" w:rsidP="00E459D8">
      <w:pPr>
        <w:pStyle w:val="Nidungvnbn"/>
      </w:pPr>
      <w:r w:rsidRPr="00B31470">
        <w:rPr>
          <w:rStyle w:val="enlighter-k2"/>
        </w:rPr>
        <w:t>const</w:t>
      </w:r>
      <w:r w:rsidRPr="00B31470">
        <w:rPr>
          <w:rStyle w:val="enlighter-text"/>
        </w:rPr>
        <w:t xml:space="preserve"> http = </w:t>
      </w:r>
      <w:r w:rsidRPr="00B31470">
        <w:rPr>
          <w:rStyle w:val="enlighter-m0"/>
        </w:rPr>
        <w:t>require</w:t>
      </w:r>
      <w:r w:rsidRPr="00B31470">
        <w:rPr>
          <w:rStyle w:val="enlighter-g1"/>
        </w:rPr>
        <w:t>(</w:t>
      </w:r>
      <w:r w:rsidRPr="00B31470">
        <w:rPr>
          <w:rStyle w:val="enlighter-s0"/>
        </w:rPr>
        <w:t>'http'</w:t>
      </w:r>
      <w:r w:rsidRPr="00B31470">
        <w:rPr>
          <w:rStyle w:val="enlighter-g1"/>
        </w:rPr>
        <w:t>)</w:t>
      </w:r>
      <w:r w:rsidRPr="00B31470">
        <w:rPr>
          <w:rStyle w:val="enlighter-text"/>
        </w:rPr>
        <w:t>;</w:t>
      </w:r>
    </w:p>
    <w:p w14:paraId="3C6C7AEB" w14:textId="77777777" w:rsidR="00E459D8" w:rsidRPr="00B31470" w:rsidRDefault="00E459D8" w:rsidP="00E459D8">
      <w:pPr>
        <w:pStyle w:val="Nidungvnbn"/>
      </w:pPr>
      <w:r w:rsidRPr="00B31470">
        <w:rPr>
          <w:rStyle w:val="enlighter-k2"/>
        </w:rPr>
        <w:t>const</w:t>
      </w:r>
      <w:r w:rsidRPr="00B31470">
        <w:rPr>
          <w:rStyle w:val="enlighter-text"/>
        </w:rPr>
        <w:t xml:space="preserve"> fs = </w:t>
      </w:r>
      <w:r w:rsidRPr="00B31470">
        <w:rPr>
          <w:rStyle w:val="enlighter-m0"/>
        </w:rPr>
        <w:t>require</w:t>
      </w:r>
      <w:r w:rsidRPr="00B31470">
        <w:rPr>
          <w:rStyle w:val="enlighter-g1"/>
        </w:rPr>
        <w:t>(</w:t>
      </w:r>
      <w:r w:rsidRPr="00B31470">
        <w:rPr>
          <w:rStyle w:val="enlighter-s0"/>
        </w:rPr>
        <w:t>'fs'</w:t>
      </w:r>
      <w:r w:rsidRPr="00B31470">
        <w:rPr>
          <w:rStyle w:val="enlighter-g1"/>
        </w:rPr>
        <w:t>)</w:t>
      </w:r>
      <w:r w:rsidRPr="00B31470">
        <w:rPr>
          <w:rStyle w:val="enlighter-text"/>
        </w:rPr>
        <w:t>;</w:t>
      </w:r>
    </w:p>
    <w:p w14:paraId="28B45ABF" w14:textId="77777777" w:rsidR="00E459D8" w:rsidRPr="00B31470" w:rsidRDefault="00E459D8" w:rsidP="00E459D8">
      <w:pPr>
        <w:pStyle w:val="Nidungvnbn"/>
      </w:pPr>
      <w:r w:rsidRPr="00B31470">
        <w:rPr>
          <w:rStyle w:val="enlighter-text"/>
        </w:rPr>
        <w:t>fs.</w:t>
      </w:r>
      <w:r w:rsidRPr="00B31470">
        <w:rPr>
          <w:rStyle w:val="enlighter-m3"/>
        </w:rPr>
        <w:t>unlink</w:t>
      </w:r>
      <w:r w:rsidRPr="00B31470">
        <w:rPr>
          <w:rStyle w:val="enlighter-g1"/>
        </w:rPr>
        <w:t>(</w:t>
      </w:r>
      <w:r w:rsidRPr="00B31470">
        <w:rPr>
          <w:rStyle w:val="enlighter-s0"/>
        </w:rPr>
        <w:t>'files/những con mèo.txt'</w:t>
      </w:r>
      <w:r w:rsidRPr="00B31470">
        <w:rPr>
          <w:rStyle w:val="enlighter-text"/>
        </w:rPr>
        <w:t xml:space="preserve">, </w:t>
      </w:r>
      <w:r w:rsidRPr="00B31470">
        <w:rPr>
          <w:rStyle w:val="enlighter-g1"/>
        </w:rPr>
        <w:t>(</w:t>
      </w:r>
      <w:r w:rsidRPr="00B31470">
        <w:rPr>
          <w:rStyle w:val="enlighter-text"/>
        </w:rPr>
        <w:t>err</w:t>
      </w:r>
      <w:r w:rsidRPr="00B31470">
        <w:rPr>
          <w:rStyle w:val="enlighter-g1"/>
        </w:rPr>
        <w:t>)</w:t>
      </w:r>
      <w:r w:rsidRPr="00B31470">
        <w:rPr>
          <w:rStyle w:val="enlighter-text"/>
        </w:rPr>
        <w:t xml:space="preserve"> </w:t>
      </w:r>
      <w:r w:rsidRPr="00B31470">
        <w:rPr>
          <w:rStyle w:val="enlighter-k3"/>
        </w:rPr>
        <w:t>=&gt;</w:t>
      </w:r>
      <w:r w:rsidRPr="00B31470">
        <w:rPr>
          <w:rStyle w:val="enlighter-text"/>
        </w:rPr>
        <w:t xml:space="preserve"> </w:t>
      </w:r>
      <w:r w:rsidRPr="00B31470">
        <w:rPr>
          <w:rStyle w:val="enlighter-g1"/>
        </w:rPr>
        <w:t>{</w:t>
      </w:r>
    </w:p>
    <w:p w14:paraId="2A0A1A5E" w14:textId="77777777" w:rsidR="00E459D8" w:rsidRPr="00B31470" w:rsidRDefault="00E459D8" w:rsidP="00E459D8">
      <w:pPr>
        <w:pStyle w:val="Nidungvnbn"/>
      </w:pPr>
      <w:r w:rsidRPr="00B31470">
        <w:rPr>
          <w:rStyle w:val="enlighter-k1"/>
        </w:rPr>
        <w:t>if</w:t>
      </w:r>
      <w:r w:rsidRPr="00B31470">
        <w:rPr>
          <w:rStyle w:val="enlighter-g1"/>
        </w:rPr>
        <w:t>(</w:t>
      </w:r>
      <w:r w:rsidRPr="00B31470">
        <w:rPr>
          <w:rStyle w:val="enlighter-text"/>
        </w:rPr>
        <w:t>err</w:t>
      </w:r>
      <w:r w:rsidRPr="00B31470">
        <w:rPr>
          <w:rStyle w:val="enlighter-g1"/>
        </w:rPr>
        <w:t>)</w:t>
      </w:r>
      <w:r w:rsidRPr="00B31470">
        <w:rPr>
          <w:rStyle w:val="enlighter-text"/>
        </w:rPr>
        <w:t xml:space="preserve"> </w:t>
      </w:r>
      <w:r w:rsidRPr="00B31470">
        <w:rPr>
          <w:rStyle w:val="enlighter-k1"/>
        </w:rPr>
        <w:t>throw</w:t>
      </w:r>
      <w:r w:rsidRPr="00B31470">
        <w:rPr>
          <w:rStyle w:val="enlighter-text"/>
        </w:rPr>
        <w:t xml:space="preserve"> err;</w:t>
      </w:r>
    </w:p>
    <w:p w14:paraId="60A25ED7" w14:textId="77777777" w:rsidR="00E459D8" w:rsidRPr="00B31470" w:rsidRDefault="00E459D8" w:rsidP="00E459D8">
      <w:pPr>
        <w:pStyle w:val="Nidungvnbn"/>
      </w:pPr>
      <w:r w:rsidRPr="00B31470">
        <w:rPr>
          <w:rStyle w:val="enlighter-k9"/>
        </w:rPr>
        <w:t>console</w:t>
      </w:r>
      <w:r w:rsidRPr="00B31470">
        <w:rPr>
          <w:rStyle w:val="enlighter-text"/>
        </w:rPr>
        <w:t>.</w:t>
      </w:r>
      <w:r w:rsidRPr="00B31470">
        <w:rPr>
          <w:rStyle w:val="enlighter-m3"/>
        </w:rPr>
        <w:t>log</w:t>
      </w:r>
      <w:r w:rsidRPr="00B31470">
        <w:rPr>
          <w:rStyle w:val="enlighter-g1"/>
        </w:rPr>
        <w:t>(</w:t>
      </w:r>
      <w:r w:rsidRPr="00B31470">
        <w:rPr>
          <w:rStyle w:val="enlighter-s0"/>
        </w:rPr>
        <w:t>'The file was successfully deleted.'</w:t>
      </w:r>
      <w:r w:rsidRPr="00B31470">
        <w:rPr>
          <w:rStyle w:val="enlighter-g1"/>
        </w:rPr>
        <w:t>)</w:t>
      </w:r>
      <w:r w:rsidRPr="00B31470">
        <w:rPr>
          <w:rStyle w:val="enlighter-text"/>
        </w:rPr>
        <w:t>;</w:t>
      </w:r>
    </w:p>
    <w:p w14:paraId="501D3E03" w14:textId="77777777" w:rsidR="00E459D8" w:rsidRPr="00B31470" w:rsidRDefault="00E459D8" w:rsidP="00E459D8">
      <w:pPr>
        <w:pStyle w:val="Nidungvnbn"/>
      </w:pPr>
      <w:r w:rsidRPr="00B31470">
        <w:rPr>
          <w:rStyle w:val="enlighter-g1"/>
        </w:rPr>
        <w:t>})</w:t>
      </w:r>
      <w:r w:rsidRPr="00B31470">
        <w:rPr>
          <w:rStyle w:val="enlighter-text"/>
        </w:rPr>
        <w:t>;</w:t>
      </w:r>
    </w:p>
    <w:p w14:paraId="0CE0E61D" w14:textId="77777777" w:rsidR="00E459D8" w:rsidRDefault="00E459D8" w:rsidP="00E459D8">
      <w:pPr>
        <w:spacing w:after="200" w:line="276" w:lineRule="auto"/>
        <w:rPr>
          <w:bCs/>
          <w:noProof/>
          <w:sz w:val="26"/>
          <w:szCs w:val="26"/>
        </w:rPr>
      </w:pPr>
      <w:r>
        <w:rPr>
          <w:noProof/>
        </w:rPr>
        <w:br w:type="page"/>
      </w:r>
    </w:p>
    <w:p w14:paraId="2AE8A507" w14:textId="77777777" w:rsidR="00E459D8" w:rsidRDefault="00E459D8" w:rsidP="00E459D8">
      <w:pPr>
        <w:pStyle w:val="Caption"/>
        <w:rPr>
          <w:rFonts w:cstheme="majorHAnsi"/>
          <w:b/>
          <w:color w:val="000000"/>
        </w:rPr>
      </w:pPr>
    </w:p>
    <w:p w14:paraId="3A0FC3C0" w14:textId="77777777" w:rsidR="00E459D8" w:rsidRPr="00565A3E" w:rsidRDefault="00E459D8" w:rsidP="00E459D8">
      <w:pPr>
        <w:pStyle w:val="Tiumccp1"/>
      </w:pPr>
      <w:r w:rsidRPr="00565A3E">
        <w:t>2.3 Tạo và chạy chương trình Node.js</w:t>
      </w:r>
    </w:p>
    <w:p w14:paraId="09D57E29" w14:textId="77777777" w:rsidR="00E459D8" w:rsidRPr="001E0948" w:rsidRDefault="00E459D8" w:rsidP="00E459D8">
      <w:pPr>
        <w:pStyle w:val="Nidungvnbn"/>
        <w:rPr>
          <w:color w:val="212529"/>
        </w:rPr>
      </w:pPr>
      <w:r w:rsidRPr="00506F50">
        <w:rPr>
          <w:rStyle w:val="NidungvnbnChar"/>
        </w:rPr>
        <w:t>Giống như các chương trình viết bằng những ngôn ngữ lập trình khác thì chương trình viết bằng Node.js cũng được lưu dưới dạng tệp tin văn bản đơn giản được tạo ra sử dụng các chương trình viết mã lệnh như Nodepad hay Nodepad++ (chú ý: chúng ta không sử dụng chương trình Microsoft Office như Word để viết chương trình Node.js).</w:t>
      </w:r>
    </w:p>
    <w:p w14:paraId="5E55A377" w14:textId="77777777" w:rsidR="00E459D8" w:rsidRPr="001E0948" w:rsidRDefault="00E459D8" w:rsidP="00E459D8">
      <w:pPr>
        <w:pStyle w:val="Nidungvnbn"/>
        <w:rPr>
          <w:shd w:val="clear" w:color="auto" w:fill="FFFFFF"/>
        </w:rPr>
      </w:pPr>
      <w:r w:rsidRPr="001E0948">
        <w:rPr>
          <w:b/>
          <w:bCs/>
          <w:shd w:val="clear" w:color="auto" w:fill="FFFFFF"/>
        </w:rPr>
        <w:t>Bước 1</w:t>
      </w:r>
      <w:r w:rsidRPr="001E0948">
        <w:rPr>
          <w:shd w:val="clear" w:color="auto" w:fill="FFFFFF"/>
        </w:rPr>
        <w:t xml:space="preserve">: Mở chương trình viết mã lệnh. Trên Windows bạn có thể sử dụng Nodepad (hoặc Nodepad++ nếu như bạn đã cài đặt nó) để viết mã lệnh cho các chương trình Node.js </w:t>
      </w:r>
    </w:p>
    <w:p w14:paraId="166CEB64" w14:textId="77777777" w:rsidR="00E459D8" w:rsidRPr="001E0948" w:rsidRDefault="00E459D8" w:rsidP="00E459D8">
      <w:pPr>
        <w:pStyle w:val="Nidungvnbn"/>
        <w:rPr>
          <w:shd w:val="clear" w:color="auto" w:fill="FFFFFF"/>
        </w:rPr>
      </w:pPr>
      <w:r w:rsidRPr="001E0948">
        <w:rPr>
          <w:b/>
          <w:bCs/>
          <w:shd w:val="clear" w:color="auto" w:fill="FFFFFF"/>
        </w:rPr>
        <w:t>Bước 2</w:t>
      </w:r>
      <w:r w:rsidRPr="001E0948">
        <w:rPr>
          <w:shd w:val="clear" w:color="auto" w:fill="FFFFFF"/>
        </w:rPr>
        <w:t xml:space="preserve">: Tạo tệp tin chương trình. Trên Nodepad (hoặc Nodepad++) bạn tạo tệp tin mới bằng cách sử dụng bấm tổ hợp phím </w:t>
      </w:r>
      <w:r w:rsidRPr="001E0948">
        <w:rPr>
          <w:color w:val="FF0000"/>
          <w:shd w:val="clear" w:color="auto" w:fill="FFFFFF"/>
        </w:rPr>
        <w:t xml:space="preserve">Ctrl + N </w:t>
      </w:r>
      <w:r w:rsidRPr="001E0948">
        <w:rPr>
          <w:shd w:val="clear" w:color="auto" w:fill="FFFFFF"/>
        </w:rPr>
        <w:t xml:space="preserve">(hoặc ở danh sách menu chọn </w:t>
      </w:r>
      <w:r w:rsidRPr="001E0948">
        <w:rPr>
          <w:color w:val="FF0000"/>
          <w:shd w:val="clear" w:color="auto" w:fill="FFFFFF"/>
        </w:rPr>
        <w:t>File =&gt; New file</w:t>
      </w:r>
      <w:r w:rsidRPr="001E0948">
        <w:rPr>
          <w:shd w:val="clear" w:color="auto" w:fill="FFFFFF"/>
        </w:rPr>
        <w:t>)</w:t>
      </w:r>
    </w:p>
    <w:p w14:paraId="6B8F2907" w14:textId="77777777" w:rsidR="00E459D8" w:rsidRDefault="00E459D8" w:rsidP="00E459D8">
      <w:pPr>
        <w:pStyle w:val="Nidungvnbn"/>
        <w:rPr>
          <w:shd w:val="clear" w:color="auto" w:fill="FFFFFF"/>
        </w:rPr>
      </w:pPr>
      <w:r w:rsidRPr="001E0948">
        <w:rPr>
          <w:b/>
          <w:bCs/>
          <w:shd w:val="clear" w:color="auto" w:fill="FFFFFF"/>
        </w:rPr>
        <w:t>Bước 3</w:t>
      </w:r>
      <w:r w:rsidRPr="001E0948">
        <w:rPr>
          <w:shd w:val="clear" w:color="auto" w:fill="FFFFFF"/>
        </w:rPr>
        <w:t>: Viết mã lệnh. Trong tệp tin mới tạo ra bạn nhập vào nội dung</w:t>
      </w:r>
      <w:r w:rsidRPr="00BB0C8B">
        <w:rPr>
          <w:shd w:val="clear" w:color="auto" w:fill="FFFFFF"/>
        </w:rPr>
        <w:t xml:space="preserve"> </w:t>
      </w:r>
      <w:r w:rsidRPr="001E0948">
        <w:rPr>
          <w:shd w:val="clear" w:color="auto" w:fill="FFFFFF"/>
        </w:rPr>
        <w:t>dưới đây</w:t>
      </w:r>
      <w:r>
        <w:rPr>
          <w:shd w:val="clear" w:color="auto" w:fill="FFFFFF"/>
        </w:rPr>
        <w:t>:</w:t>
      </w:r>
    </w:p>
    <w:p w14:paraId="6E25D93E" w14:textId="77777777" w:rsidR="00E459D8" w:rsidRDefault="00E459D8" w:rsidP="00E459D8">
      <w:pPr>
        <w:pStyle w:val="Nidungvnbn"/>
        <w:rPr>
          <w:shd w:val="clear" w:color="auto" w:fill="FFFFFF"/>
        </w:rPr>
      </w:pPr>
      <w:r w:rsidRPr="001E0948">
        <w:rPr>
          <w:shd w:val="clear" w:color="auto" w:fill="FFFFFF"/>
        </w:rPr>
        <w:t xml:space="preserve">Bấm tổ hợp phím </w:t>
      </w:r>
      <w:r w:rsidRPr="001E0948">
        <w:rPr>
          <w:color w:val="FF0000"/>
          <w:shd w:val="clear" w:color="auto" w:fill="FFFFFF"/>
        </w:rPr>
        <w:t xml:space="preserve">Ctrl + S </w:t>
      </w:r>
      <w:r w:rsidRPr="001E0948">
        <w:rPr>
          <w:shd w:val="clear" w:color="auto" w:fill="FFFFFF"/>
        </w:rPr>
        <w:t xml:space="preserve">(hoặc ở danh sách menu chọn </w:t>
      </w:r>
      <w:r w:rsidRPr="001E0948">
        <w:rPr>
          <w:color w:val="FF0000"/>
          <w:shd w:val="clear" w:color="auto" w:fill="FFFFFF"/>
        </w:rPr>
        <w:t>File =&gt; Save</w:t>
      </w:r>
      <w:r w:rsidRPr="001E0948">
        <w:rPr>
          <w:shd w:val="clear" w:color="auto" w:fill="FFFFFF"/>
        </w:rPr>
        <w:t xml:space="preserve">) và trong cửa số bật lên bạn nhập tên tập tin là </w:t>
      </w:r>
      <w:r w:rsidRPr="001E0948">
        <w:rPr>
          <w:color w:val="FF0000"/>
          <w:shd w:val="clear" w:color="auto" w:fill="FFFFFF"/>
        </w:rPr>
        <w:t xml:space="preserve">hello.js </w:t>
      </w:r>
      <w:r w:rsidRPr="001E0948">
        <w:rPr>
          <w:shd w:val="clear" w:color="auto" w:fill="FFFFFF"/>
        </w:rPr>
        <w:t>sau đó lưu lại.</w:t>
      </w:r>
    </w:p>
    <w:p w14:paraId="3D0C0859" w14:textId="77777777" w:rsidR="00E459D8" w:rsidRDefault="00E459D8" w:rsidP="00E459D8">
      <w:pPr>
        <w:pStyle w:val="Nidungvnbn"/>
        <w:rPr>
          <w:shd w:val="clear" w:color="auto" w:fill="FFFFFF"/>
        </w:rPr>
      </w:pPr>
      <w:r>
        <w:rPr>
          <w:shd w:val="clear" w:color="auto" w:fill="FFFFFF"/>
        </w:rPr>
        <w:t>Console.log(“Xin chào”);</w:t>
      </w:r>
    </w:p>
    <w:p w14:paraId="11A91CAB" w14:textId="77777777" w:rsidR="00E459D8" w:rsidRPr="001E0948" w:rsidRDefault="00E459D8" w:rsidP="00E459D8">
      <w:pPr>
        <w:pStyle w:val="Nidungvnbn"/>
        <w:ind w:firstLine="0"/>
        <w:rPr>
          <w:shd w:val="clear" w:color="auto" w:fill="FFFFFF"/>
        </w:rPr>
      </w:pPr>
    </w:p>
    <w:p w14:paraId="1FBD99E6" w14:textId="77777777" w:rsidR="00E459D8" w:rsidRPr="00585F83" w:rsidRDefault="00E459D8" w:rsidP="00E459D8">
      <w:pPr>
        <w:pStyle w:val="Nidungvnbn"/>
        <w:rPr>
          <w:color w:val="212529"/>
          <w:shd w:val="clear" w:color="auto" w:fill="FFFFFF"/>
        </w:rPr>
      </w:pPr>
      <w:r w:rsidRPr="00585F83">
        <w:rPr>
          <w:b/>
          <w:bCs/>
        </w:rPr>
        <w:t>Bước 4</w:t>
      </w:r>
      <w:r w:rsidRPr="00585F83">
        <w:t>: Chạy chương trình. Để chạy chương trình vừa mới tạo ở trên bạn hãy mở command prompt lên và chuyển tới thư mục chứa tệp hello.js ở trên. Để di chuyển giữa các thư mục trên command prompt, bạn sử dụng lệnh cd (viết tắt của cụm từ change directory). Ví dụ nếu bạn lưu tệp tin trên ở thư mục C:\nodejs\hello.js bạn có thể di chuyển tới thư mục này bằng cách nhập vào câu lệnh sau trên cửa sổ command prompt:</w:t>
      </w:r>
      <w:r>
        <w:t xml:space="preserve"> cd C: \nodejs\ .</w:t>
      </w:r>
      <w:r>
        <w:rPr>
          <w:color w:val="212529"/>
          <w:shd w:val="clear" w:color="auto" w:fill="FFFFFF"/>
        </w:rPr>
        <w:tab/>
      </w:r>
      <w:r>
        <w:rPr>
          <w:color w:val="212529"/>
          <w:shd w:val="clear" w:color="auto" w:fill="FFFFFF"/>
        </w:rPr>
        <w:tab/>
      </w:r>
    </w:p>
    <w:p w14:paraId="47C5D4DC" w14:textId="77777777" w:rsidR="00E459D8" w:rsidRDefault="00E459D8" w:rsidP="00E459D8">
      <w:pPr>
        <w:pStyle w:val="Nidungvnbn"/>
        <w:rPr>
          <w:shd w:val="clear" w:color="auto" w:fill="FFFFFF"/>
        </w:rPr>
      </w:pPr>
      <w:r w:rsidRPr="001E0948">
        <w:rPr>
          <w:shd w:val="clear" w:color="auto" w:fill="FFFFFF"/>
        </w:rPr>
        <w:t xml:space="preserve">Sau đó bấm </w:t>
      </w:r>
      <w:r w:rsidRPr="001E0948">
        <w:rPr>
          <w:color w:val="FF0000"/>
          <w:shd w:val="clear" w:color="auto" w:fill="FFFFFF"/>
        </w:rPr>
        <w:t>Enter</w:t>
      </w:r>
      <w:r w:rsidRPr="001E0948">
        <w:rPr>
          <w:shd w:val="clear" w:color="auto" w:fill="FFFFFF"/>
        </w:rPr>
        <w:t xml:space="preserve"> để di chuyển tới thư mục này. Và cuối cùng để chạy chương trình trong tệp </w:t>
      </w:r>
      <w:r w:rsidRPr="001E0948">
        <w:rPr>
          <w:color w:val="FF0000"/>
          <w:shd w:val="clear" w:color="auto" w:fill="FFFFFF"/>
        </w:rPr>
        <w:t>hello.js</w:t>
      </w:r>
      <w:r w:rsidRPr="001E0948">
        <w:rPr>
          <w:shd w:val="clear" w:color="auto" w:fill="FFFFFF"/>
        </w:rPr>
        <w:t>, bạn nhập vào và chạy câu lệnh sau:</w:t>
      </w:r>
      <w:r>
        <w:rPr>
          <w:shd w:val="clear" w:color="auto" w:fill="FFFFFF"/>
        </w:rPr>
        <w:t xml:space="preserve"> node hello.js</w:t>
      </w:r>
      <w:r>
        <w:rPr>
          <w:shd w:val="clear" w:color="auto" w:fill="FFFFFF"/>
        </w:rPr>
        <w:tab/>
      </w:r>
    </w:p>
    <w:p w14:paraId="0B83E0A1" w14:textId="77777777" w:rsidR="00E459D8" w:rsidRDefault="00E459D8" w:rsidP="00E459D8">
      <w:pPr>
        <w:pStyle w:val="Tiumccp2"/>
        <w:rPr>
          <w:shd w:val="clear" w:color="auto" w:fill="FFFFFF"/>
        </w:rPr>
      </w:pPr>
    </w:p>
    <w:p w14:paraId="5D4D38C2" w14:textId="77777777" w:rsidR="00E459D8" w:rsidRPr="009F6EAC" w:rsidRDefault="00E459D8" w:rsidP="00E459D8">
      <w:pPr>
        <w:pStyle w:val="Tiumccp1"/>
        <w:rPr>
          <w:lang w:eastAsia="vi-VN"/>
        </w:rPr>
      </w:pPr>
      <w:r>
        <w:rPr>
          <w:shd w:val="clear" w:color="auto" w:fill="FFFFFF"/>
        </w:rPr>
        <w:t xml:space="preserve">2.4 </w:t>
      </w:r>
      <w:r w:rsidRPr="009F6EAC">
        <w:rPr>
          <w:lang w:eastAsia="vi-VN"/>
        </w:rPr>
        <w:t>Gửi email:</w:t>
      </w:r>
    </w:p>
    <w:p w14:paraId="7687541F" w14:textId="77777777" w:rsidR="00E459D8" w:rsidRPr="00391BB1" w:rsidRDefault="00E459D8" w:rsidP="00E459D8">
      <w:pPr>
        <w:pStyle w:val="Nidungvnbn"/>
      </w:pPr>
      <w:r w:rsidRPr="00391BB1">
        <w:lastRenderedPageBreak/>
        <w:t>Bây giờ bạn đã sẵn sàng để gửi email từ máy chủ của mình.</w:t>
      </w:r>
    </w:p>
    <w:p w14:paraId="40B32DCF" w14:textId="77777777" w:rsidR="00E459D8" w:rsidRPr="00391BB1" w:rsidRDefault="00E459D8" w:rsidP="00E459D8">
      <w:pPr>
        <w:pStyle w:val="Nidungvnbn"/>
      </w:pPr>
      <w:r w:rsidRPr="00391BB1">
        <w:t>Sử dụng tên người dùng và mật khẩu từ nhà cung cấp email đã chọn của bạn để gửi email. Hướng dẫn này sẽ chỉ cho bạn cách sử dụng tài khoản Gmail của bạn để gửi email:</w:t>
      </w:r>
    </w:p>
    <w:p w14:paraId="34F1447A" w14:textId="77777777" w:rsidR="00E459D8" w:rsidRDefault="00E459D8" w:rsidP="00E459D8">
      <w:pPr>
        <w:pStyle w:val="Caption"/>
        <w:rPr>
          <w:rFonts w:asciiTheme="majorHAnsi" w:hAnsiTheme="majorHAnsi" w:cstheme="majorHAnsi"/>
          <w:color w:val="000000"/>
          <w:kern w:val="36"/>
          <w:lang w:eastAsia="vi-VN"/>
        </w:rPr>
      </w:pPr>
      <w:r w:rsidRPr="00391BB1">
        <w:rPr>
          <w:noProof/>
        </w:rPr>
        <w:drawing>
          <wp:inline distT="0" distB="0" distL="0" distR="0" wp14:anchorId="2E191F5B" wp14:editId="14D4B988">
            <wp:extent cx="5731510" cy="35731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73145"/>
                    </a:xfrm>
                    <a:prstGeom prst="rect">
                      <a:avLst/>
                    </a:prstGeom>
                  </pic:spPr>
                </pic:pic>
              </a:graphicData>
            </a:graphic>
          </wp:inline>
        </w:drawing>
      </w:r>
    </w:p>
    <w:p w14:paraId="26DCD3D7" w14:textId="77777777" w:rsidR="00E459D8" w:rsidRDefault="00E459D8" w:rsidP="00E459D8">
      <w:pPr>
        <w:rPr>
          <w:rFonts w:asciiTheme="majorHAnsi" w:hAnsiTheme="majorHAnsi" w:cstheme="majorHAnsi"/>
          <w:color w:val="000000"/>
          <w:kern w:val="36"/>
          <w:sz w:val="26"/>
          <w:szCs w:val="26"/>
          <w:lang w:eastAsia="vi-VN"/>
        </w:rPr>
      </w:pPr>
    </w:p>
    <w:p w14:paraId="00B79894" w14:textId="77777777" w:rsidR="00E459D8" w:rsidRPr="00391BB1" w:rsidRDefault="00E459D8" w:rsidP="00E459D8">
      <w:pPr>
        <w:pStyle w:val="Nidungvnbn"/>
      </w:pPr>
      <w:r w:rsidRPr="00391BB1">
        <w:t>Nhiều người nhận:</w:t>
      </w:r>
    </w:p>
    <w:p w14:paraId="1E652575" w14:textId="77777777" w:rsidR="00E459D8" w:rsidRPr="00E3220F" w:rsidRDefault="00E459D8" w:rsidP="00E459D8">
      <w:pPr>
        <w:pStyle w:val="Caption"/>
        <w:rPr>
          <w:rFonts w:cstheme="majorHAnsi"/>
          <w:color w:val="000000"/>
          <w:kern w:val="36"/>
          <w:lang w:eastAsia="vi-VN"/>
        </w:rPr>
      </w:pPr>
      <w:r w:rsidRPr="00391BB1">
        <w:rPr>
          <w:noProof/>
        </w:rPr>
        <w:drawing>
          <wp:inline distT="0" distB="0" distL="0" distR="0" wp14:anchorId="3FDE5738" wp14:editId="4FC4DDC1">
            <wp:extent cx="5731510" cy="2095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95500"/>
                    </a:xfrm>
                    <a:prstGeom prst="rect">
                      <a:avLst/>
                    </a:prstGeom>
                  </pic:spPr>
                </pic:pic>
              </a:graphicData>
            </a:graphic>
          </wp:inline>
        </w:drawing>
      </w:r>
    </w:p>
    <w:p w14:paraId="295ABC1E" w14:textId="77777777" w:rsidR="00E459D8" w:rsidRPr="00391BB1" w:rsidRDefault="00E459D8" w:rsidP="00E459D8">
      <w:pPr>
        <w:pStyle w:val="Nidungvnbn"/>
      </w:pPr>
      <w:r w:rsidRPr="00391BB1">
        <w:lastRenderedPageBreak/>
        <w:t>Gửi HTML</w:t>
      </w:r>
    </w:p>
    <w:p w14:paraId="18EF9C3C" w14:textId="77777777" w:rsidR="00E459D8" w:rsidRPr="00391BB1" w:rsidRDefault="00E459D8" w:rsidP="00E459D8">
      <w:pPr>
        <w:pStyle w:val="Nidungvnbn"/>
      </w:pPr>
      <w:r w:rsidRPr="00391BB1">
        <w:t>Để gửi văn bản có định dạng HTML trong email của bạn, hãy sử dụng thuộc tính "html" thay vì thuộc tính "văn bản":</w:t>
      </w:r>
    </w:p>
    <w:p w14:paraId="3B497703" w14:textId="77777777" w:rsidR="00E459D8" w:rsidRDefault="00E459D8" w:rsidP="00E459D8">
      <w:pPr>
        <w:pStyle w:val="Caption"/>
        <w:rPr>
          <w:rFonts w:asciiTheme="majorHAnsi" w:hAnsiTheme="majorHAnsi" w:cstheme="majorHAnsi"/>
          <w:color w:val="000000"/>
          <w:kern w:val="36"/>
          <w:lang w:eastAsia="vi-VN"/>
        </w:rPr>
      </w:pPr>
      <w:r w:rsidRPr="00391BB1">
        <w:rPr>
          <w:noProof/>
        </w:rPr>
        <w:drawing>
          <wp:inline distT="0" distB="0" distL="0" distR="0" wp14:anchorId="4E7C09DB" wp14:editId="0793011C">
            <wp:extent cx="5731510" cy="22923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92350"/>
                    </a:xfrm>
                    <a:prstGeom prst="rect">
                      <a:avLst/>
                    </a:prstGeom>
                  </pic:spPr>
                </pic:pic>
              </a:graphicData>
            </a:graphic>
          </wp:inline>
        </w:drawing>
      </w:r>
    </w:p>
    <w:p w14:paraId="0C677BAE" w14:textId="77777777" w:rsidR="00E459D8" w:rsidRPr="00E3220F" w:rsidRDefault="00E459D8" w:rsidP="00E459D8">
      <w:pPr>
        <w:rPr>
          <w:rFonts w:asciiTheme="majorHAnsi" w:hAnsiTheme="majorHAnsi" w:cstheme="majorHAnsi"/>
          <w:color w:val="000000"/>
          <w:kern w:val="36"/>
          <w:sz w:val="26"/>
          <w:szCs w:val="26"/>
          <w:lang w:eastAsia="vi-VN"/>
        </w:rPr>
      </w:pPr>
    </w:p>
    <w:p w14:paraId="79008C3D" w14:textId="77777777" w:rsidR="00E459D8" w:rsidRPr="00B835C7" w:rsidRDefault="00E459D8" w:rsidP="00E459D8">
      <w:pPr>
        <w:pStyle w:val="NormalWeb"/>
        <w:shd w:val="clear" w:color="auto" w:fill="FFFFFF"/>
        <w:spacing w:before="0" w:beforeAutospacing="0"/>
        <w:ind w:left="720"/>
        <w:jc w:val="both"/>
        <w:rPr>
          <w:color w:val="212529"/>
          <w:shd w:val="clear" w:color="auto" w:fill="FFFFFF"/>
        </w:rPr>
      </w:pPr>
    </w:p>
    <w:p w14:paraId="2510EBAF" w14:textId="77777777" w:rsidR="00E459D8" w:rsidRDefault="00E459D8" w:rsidP="00E459D8">
      <w:pPr>
        <w:pStyle w:val="Caption"/>
        <w:jc w:val="left"/>
        <w:rPr>
          <w:shd w:val="clear" w:color="auto" w:fill="FFFFFF"/>
        </w:rPr>
      </w:pPr>
      <w:r>
        <w:rPr>
          <w:shd w:val="clear" w:color="auto" w:fill="FFFFFF"/>
        </w:rPr>
        <w:tab/>
      </w:r>
      <w:r>
        <w:rPr>
          <w:shd w:val="clear" w:color="auto" w:fill="FFFFFF"/>
        </w:rPr>
        <w:tab/>
      </w:r>
      <w:r>
        <w:rPr>
          <w:shd w:val="clear" w:color="auto" w:fill="FFFFFF"/>
        </w:rPr>
        <w:tab/>
        <w:t xml:space="preserve"> </w:t>
      </w:r>
    </w:p>
    <w:p w14:paraId="152E653B" w14:textId="77777777" w:rsidR="00E459D8" w:rsidRDefault="00E459D8" w:rsidP="00E459D8">
      <w:pPr>
        <w:pStyle w:val="NormalWeb"/>
        <w:shd w:val="clear" w:color="auto" w:fill="FFFFFF"/>
        <w:spacing w:before="0" w:beforeAutospacing="0"/>
        <w:ind w:left="720"/>
        <w:jc w:val="both"/>
        <w:rPr>
          <w:color w:val="212529"/>
          <w:shd w:val="clear" w:color="auto" w:fill="FFFFFF"/>
        </w:rPr>
      </w:pPr>
    </w:p>
    <w:p w14:paraId="2FEE34F1" w14:textId="77777777" w:rsidR="00E459D8" w:rsidRDefault="00E459D8" w:rsidP="00E459D8">
      <w:pPr>
        <w:pStyle w:val="Nidungvnbn"/>
        <w:rPr>
          <w:lang w:val="vi-VN"/>
        </w:rPr>
      </w:pPr>
    </w:p>
    <w:p w14:paraId="6071D758" w14:textId="77777777" w:rsidR="00E459D8" w:rsidRPr="00881275" w:rsidRDefault="00E459D8" w:rsidP="00E459D8">
      <w:pPr>
        <w:spacing w:after="200" w:line="276" w:lineRule="auto"/>
      </w:pPr>
    </w:p>
    <w:p w14:paraId="0A5F23FD" w14:textId="77777777" w:rsidR="00E459D8" w:rsidRPr="007B000F" w:rsidRDefault="00E459D8" w:rsidP="00E459D8"/>
    <w:p w14:paraId="7EF44C4A" w14:textId="77777777" w:rsidR="00E459D8" w:rsidRDefault="00E459D8" w:rsidP="00E459D8">
      <w:pPr>
        <w:pStyle w:val="Nidungvnbn"/>
        <w:rPr>
          <w:b/>
          <w:szCs w:val="28"/>
        </w:rPr>
      </w:pPr>
      <w:r>
        <w:br w:type="page"/>
      </w:r>
    </w:p>
    <w:p w14:paraId="7D1FB99A" w14:textId="77777777" w:rsidR="00E459D8" w:rsidRDefault="00E459D8" w:rsidP="00E459D8">
      <w:pPr>
        <w:pStyle w:val="Tiumccp1"/>
      </w:pPr>
    </w:p>
    <w:p w14:paraId="45203990" w14:textId="77777777" w:rsidR="00E459D8" w:rsidRDefault="00E459D8" w:rsidP="00E459D8">
      <w:pPr>
        <w:pStyle w:val="Tiumccp1"/>
        <w:rPr>
          <w:shd w:val="clear" w:color="auto" w:fill="FFFFFF"/>
        </w:rPr>
      </w:pPr>
      <w:r>
        <w:t>4</w:t>
      </w:r>
      <w:r>
        <w:rPr>
          <w:shd w:val="clear" w:color="auto" w:fill="FFFFFF"/>
        </w:rPr>
        <w:t xml:space="preserve"> </w:t>
      </w:r>
    </w:p>
    <w:p w14:paraId="004D2375" w14:textId="77777777" w:rsidR="00E459D8" w:rsidRPr="00D30721" w:rsidRDefault="00E459D8" w:rsidP="00E459D8">
      <w:pPr>
        <w:pStyle w:val="Tiumccp1"/>
        <w:rPr>
          <w:rStyle w:val="colorh1"/>
          <w:rFonts w:eastAsiaTheme="majorEastAsia"/>
        </w:rPr>
      </w:pPr>
      <w:r w:rsidRPr="00D30721">
        <w:t>6. Node.js </w:t>
      </w:r>
      <w:r w:rsidRPr="00D30721">
        <w:rPr>
          <w:rStyle w:val="colorh1"/>
          <w:rFonts w:eastAsiaTheme="majorEastAsia"/>
        </w:rPr>
        <w:t>Modules</w:t>
      </w:r>
    </w:p>
    <w:p w14:paraId="2A55E053" w14:textId="77777777" w:rsidR="00E459D8" w:rsidRPr="00566937" w:rsidRDefault="00E459D8" w:rsidP="00E459D8">
      <w:pPr>
        <w:pStyle w:val="Nidungvnbn"/>
        <w:rPr>
          <w:b/>
          <w:bCs/>
          <w:lang w:val="vi-VN"/>
        </w:rPr>
      </w:pPr>
      <w:r w:rsidRPr="00566937">
        <w:rPr>
          <w:b/>
          <w:bCs/>
          <w:lang w:val="vi-VN"/>
        </w:rPr>
        <w:t>Để dùng ta gõ câu lệnh như sau:</w:t>
      </w:r>
    </w:p>
    <w:p w14:paraId="3B8B990F" w14:textId="77777777" w:rsidR="00E459D8" w:rsidRPr="00566937" w:rsidRDefault="00E459D8" w:rsidP="00E459D8">
      <w:pPr>
        <w:pStyle w:val="Nidungvnbn"/>
        <w:rPr>
          <w:rFonts w:asciiTheme="majorHAnsi" w:hAnsiTheme="majorHAnsi" w:cstheme="majorHAnsi"/>
          <w:lang w:val="vi-VN"/>
        </w:rPr>
      </w:pPr>
    </w:p>
    <w:p w14:paraId="757BB28E" w14:textId="77777777" w:rsidR="00E459D8" w:rsidRDefault="00E459D8" w:rsidP="00E459D8">
      <w:pPr>
        <w:pStyle w:val="Caption"/>
        <w:rPr>
          <w:lang w:val="vi-VN"/>
        </w:rPr>
      </w:pPr>
      <w:r>
        <w:rPr>
          <w:noProof/>
        </w:rPr>
        <w:drawing>
          <wp:inline distT="0" distB="0" distL="0" distR="0" wp14:anchorId="2D9E4DE3" wp14:editId="2D1ED894">
            <wp:extent cx="5281930" cy="6927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2500" cy="725601"/>
                    </a:xfrm>
                    <a:prstGeom prst="rect">
                      <a:avLst/>
                    </a:prstGeom>
                  </pic:spPr>
                </pic:pic>
              </a:graphicData>
            </a:graphic>
          </wp:inline>
        </w:drawing>
      </w:r>
    </w:p>
    <w:p w14:paraId="257DF72F" w14:textId="77777777" w:rsidR="00E459D8" w:rsidRPr="00566937" w:rsidRDefault="00E459D8" w:rsidP="00E459D8">
      <w:pPr>
        <w:pStyle w:val="Nidungvnbn"/>
        <w:rPr>
          <w:b/>
          <w:bCs/>
          <w:noProof/>
          <w:lang w:val="vi-VN"/>
        </w:rPr>
      </w:pPr>
      <w:r w:rsidRPr="00566937">
        <w:rPr>
          <w:b/>
          <w:bCs/>
          <w:lang w:val="vi-VN"/>
        </w:rPr>
        <w:t>Bây giờ ứng dụng đã có quyền truy cập vào mô đun http:</w:t>
      </w:r>
      <w:r w:rsidRPr="00566937">
        <w:rPr>
          <w:b/>
          <w:bCs/>
          <w:noProof/>
          <w:lang w:val="vi-VN"/>
        </w:rPr>
        <w:t xml:space="preserve"> </w:t>
      </w:r>
    </w:p>
    <w:p w14:paraId="6C809AD1" w14:textId="77777777" w:rsidR="00E459D8" w:rsidRDefault="00E459D8" w:rsidP="00E459D8">
      <w:pPr>
        <w:pStyle w:val="Nidungvnbn"/>
        <w:rPr>
          <w:noProof/>
          <w:lang w:val="vi-VN"/>
        </w:rPr>
      </w:pPr>
    </w:p>
    <w:p w14:paraId="1CC02E7A" w14:textId="77777777" w:rsidR="00E459D8" w:rsidRDefault="00E459D8" w:rsidP="00E459D8">
      <w:pPr>
        <w:pStyle w:val="Caption"/>
        <w:rPr>
          <w:noProof/>
        </w:rPr>
      </w:pPr>
      <w:r>
        <w:rPr>
          <w:noProof/>
        </w:rPr>
        <w:drawing>
          <wp:inline distT="0" distB="0" distL="0" distR="0" wp14:anchorId="13677AD0" wp14:editId="03DF3743">
            <wp:extent cx="5731510" cy="1225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25550"/>
                    </a:xfrm>
                    <a:prstGeom prst="rect">
                      <a:avLst/>
                    </a:prstGeom>
                  </pic:spPr>
                </pic:pic>
              </a:graphicData>
            </a:graphic>
          </wp:inline>
        </w:drawing>
      </w:r>
      <w:r w:rsidRPr="00566937">
        <w:rPr>
          <w:b/>
        </w:rPr>
        <w:t>Tạo mô-đun riêng:</w:t>
      </w:r>
      <w:r w:rsidRPr="00566937">
        <w:rPr>
          <w:noProof/>
        </w:rPr>
        <w:t xml:space="preserve"> </w:t>
      </w:r>
    </w:p>
    <w:p w14:paraId="13C3BD30" w14:textId="77777777" w:rsidR="00E459D8" w:rsidRDefault="00E459D8" w:rsidP="00E459D8">
      <w:pPr>
        <w:pStyle w:val="Nidungvnbn"/>
        <w:rPr>
          <w:noProof/>
        </w:rPr>
      </w:pPr>
    </w:p>
    <w:p w14:paraId="573D9D1F" w14:textId="77777777" w:rsidR="00E459D8" w:rsidRDefault="00E459D8" w:rsidP="00E459D8">
      <w:pPr>
        <w:pStyle w:val="Caption"/>
        <w:rPr>
          <w:rFonts w:asciiTheme="majorHAnsi" w:hAnsiTheme="majorHAnsi" w:cstheme="majorHAnsi"/>
          <w:lang w:val="vi-VN"/>
        </w:rPr>
      </w:pPr>
      <w:r>
        <w:rPr>
          <w:noProof/>
        </w:rPr>
        <w:drawing>
          <wp:inline distT="0" distB="0" distL="0" distR="0" wp14:anchorId="2557B393" wp14:editId="3090C4A7">
            <wp:extent cx="5731510" cy="1028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28700"/>
                    </a:xfrm>
                    <a:prstGeom prst="rect">
                      <a:avLst/>
                    </a:prstGeom>
                  </pic:spPr>
                </pic:pic>
              </a:graphicData>
            </a:graphic>
          </wp:inline>
        </w:drawing>
      </w:r>
    </w:p>
    <w:p w14:paraId="71C1A16C" w14:textId="77777777" w:rsidR="00E459D8" w:rsidRDefault="00E459D8" w:rsidP="00E459D8">
      <w:pPr>
        <w:pStyle w:val="Nidungvnbn"/>
        <w:rPr>
          <w:rFonts w:asciiTheme="majorHAnsi" w:hAnsiTheme="majorHAnsi" w:cstheme="majorHAnsi"/>
          <w:lang w:val="vi-VN"/>
        </w:rPr>
      </w:pPr>
    </w:p>
    <w:p w14:paraId="2C5AB368" w14:textId="77777777" w:rsidR="00E459D8" w:rsidRPr="00566937" w:rsidRDefault="00E459D8" w:rsidP="00E459D8">
      <w:pPr>
        <w:pStyle w:val="Nidungvnbn"/>
        <w:rPr>
          <w:b/>
          <w:bCs/>
          <w:lang w:val="vi-VN"/>
        </w:rPr>
      </w:pPr>
      <w:r w:rsidRPr="00566937">
        <w:rPr>
          <w:lang w:val="vi-VN"/>
        </w:rPr>
        <w:t>Sử dụng exportstừ khóa để cung cấp các thuộc tính và phương thức bên ngoài tệp mô-đun. Lưu mã ở trên trong một tệp có tên "myfirstmodule.js"</w:t>
      </w:r>
    </w:p>
    <w:p w14:paraId="2EA16A55" w14:textId="77777777" w:rsidR="00E459D8" w:rsidRDefault="00E459D8" w:rsidP="00E459D8">
      <w:pPr>
        <w:pStyle w:val="Caption"/>
        <w:rPr>
          <w:rFonts w:asciiTheme="majorHAnsi" w:hAnsiTheme="majorHAnsi" w:cstheme="majorHAnsi"/>
          <w:lang w:val="vi-VN"/>
        </w:rPr>
      </w:pPr>
      <w:r>
        <w:rPr>
          <w:noProof/>
        </w:rPr>
        <w:lastRenderedPageBreak/>
        <w:drawing>
          <wp:inline distT="0" distB="0" distL="0" distR="0" wp14:anchorId="3CD501A0" wp14:editId="52AC317D">
            <wp:extent cx="5731510" cy="16637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63700"/>
                    </a:xfrm>
                    <a:prstGeom prst="rect">
                      <a:avLst/>
                    </a:prstGeom>
                  </pic:spPr>
                </pic:pic>
              </a:graphicData>
            </a:graphic>
          </wp:inline>
        </w:drawing>
      </w:r>
    </w:p>
    <w:p w14:paraId="017918A6" w14:textId="77777777" w:rsidR="00E459D8" w:rsidRPr="00566937" w:rsidRDefault="00E459D8" w:rsidP="00E459D8">
      <w:pPr>
        <w:pStyle w:val="Nidungvnbn"/>
        <w:rPr>
          <w:rFonts w:asciiTheme="majorHAnsi" w:hAnsiTheme="majorHAnsi" w:cstheme="majorHAnsi"/>
          <w:lang w:val="vi-VN"/>
        </w:rPr>
      </w:pPr>
    </w:p>
    <w:p w14:paraId="1DB33CA6" w14:textId="77777777" w:rsidR="00E459D8" w:rsidRPr="00566937" w:rsidRDefault="00E459D8" w:rsidP="00E459D8">
      <w:pPr>
        <w:pStyle w:val="Nidungvnbn"/>
        <w:rPr>
          <w:b/>
          <w:bCs/>
        </w:rPr>
      </w:pPr>
      <w:r w:rsidRPr="00566937">
        <w:rPr>
          <w:b/>
          <w:bCs/>
        </w:rPr>
        <w:t>Thêm tiêu đề HTTP</w:t>
      </w:r>
    </w:p>
    <w:p w14:paraId="002A6375" w14:textId="77777777" w:rsidR="00E459D8" w:rsidRDefault="00E459D8" w:rsidP="00E459D8">
      <w:pPr>
        <w:pStyle w:val="Caption"/>
        <w:rPr>
          <w:rFonts w:asciiTheme="majorHAnsi" w:hAnsiTheme="majorHAnsi" w:cstheme="majorHAnsi"/>
          <w:b/>
          <w:color w:val="000000"/>
        </w:rPr>
      </w:pPr>
      <w:r>
        <w:rPr>
          <w:noProof/>
        </w:rPr>
        <w:drawing>
          <wp:inline distT="0" distB="0" distL="0" distR="0" wp14:anchorId="32F36480" wp14:editId="3E633F0B">
            <wp:extent cx="5731510" cy="16002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600200"/>
                    </a:xfrm>
                    <a:prstGeom prst="rect">
                      <a:avLst/>
                    </a:prstGeom>
                  </pic:spPr>
                </pic:pic>
              </a:graphicData>
            </a:graphic>
          </wp:inline>
        </w:drawing>
      </w:r>
    </w:p>
    <w:p w14:paraId="7536327D" w14:textId="77777777" w:rsidR="00E459D8" w:rsidRDefault="00E459D8" w:rsidP="00E459D8">
      <w:pPr>
        <w:pStyle w:val="Nidungvnbn"/>
        <w:rPr>
          <w:lang w:eastAsia="vi-VN"/>
        </w:rPr>
      </w:pPr>
      <w:r w:rsidRPr="00E73637">
        <w:rPr>
          <w:lang w:eastAsia="vi-VN"/>
        </w:rPr>
        <w:t xml:space="preserve">Đối số đầu tiên của </w:t>
      </w:r>
      <w:r w:rsidRPr="00E73637">
        <w:rPr>
          <w:color w:val="FF0000"/>
          <w:lang w:eastAsia="vi-VN"/>
        </w:rPr>
        <w:t>res.writeHead()</w:t>
      </w:r>
      <w:r>
        <w:rPr>
          <w:lang w:eastAsia="vi-VN"/>
        </w:rPr>
        <w:t xml:space="preserve"> </w:t>
      </w:r>
      <w:r w:rsidRPr="00E73637">
        <w:rPr>
          <w:lang w:eastAsia="vi-VN"/>
        </w:rPr>
        <w:t>phương thức là mã trạng thái, 200 nghĩa là tất cả đều OK, đối số thứ hai là một đối tượng chứa các tiêu đề phản hồi.</w:t>
      </w:r>
    </w:p>
    <w:p w14:paraId="3B3BE9B3" w14:textId="77777777" w:rsidR="00E459D8" w:rsidRPr="00566937" w:rsidRDefault="00E459D8" w:rsidP="00E459D8">
      <w:pPr>
        <w:pStyle w:val="Nidungvnbn"/>
        <w:rPr>
          <w:b/>
          <w:bCs/>
        </w:rPr>
      </w:pPr>
      <w:r w:rsidRPr="00566937">
        <w:rPr>
          <w:b/>
          <w:bCs/>
        </w:rPr>
        <w:t>Đọc chuỗi truy vấn</w:t>
      </w:r>
    </w:p>
    <w:p w14:paraId="04814116" w14:textId="77777777" w:rsidR="00E459D8" w:rsidRPr="00E73637" w:rsidRDefault="00E459D8" w:rsidP="00E459D8">
      <w:pPr>
        <w:pStyle w:val="Nidungvnbn"/>
        <w:rPr>
          <w:lang w:eastAsia="vi-VN"/>
        </w:rPr>
      </w:pPr>
      <w:r w:rsidRPr="00E73637">
        <w:rPr>
          <w:lang w:eastAsia="vi-VN"/>
        </w:rPr>
        <w:t xml:space="preserve">Hàm được truyền vào </w:t>
      </w:r>
      <w:r w:rsidRPr="00E73637">
        <w:rPr>
          <w:color w:val="FF0000"/>
          <w:lang w:eastAsia="vi-VN"/>
        </w:rPr>
        <w:t xml:space="preserve">http.createServer() </w:t>
      </w:r>
      <w:r w:rsidRPr="00E73637">
        <w:rPr>
          <w:lang w:eastAsia="vi-VN"/>
        </w:rPr>
        <w:t>có một reqđối số đại diện cho yêu cầu từ máy khách, là một đối tượng (đối tượng http.IncomingMessage).</w:t>
      </w:r>
    </w:p>
    <w:p w14:paraId="6DAAA049" w14:textId="77777777" w:rsidR="00E459D8" w:rsidRPr="00E73637" w:rsidRDefault="00E459D8" w:rsidP="00E459D8">
      <w:pPr>
        <w:pStyle w:val="Nidungvnbn"/>
        <w:rPr>
          <w:lang w:eastAsia="vi-VN"/>
        </w:rPr>
      </w:pPr>
      <w:r w:rsidRPr="00E73637">
        <w:rPr>
          <w:lang w:eastAsia="vi-VN"/>
        </w:rPr>
        <w:t>Đối tượng này có một thuộc tính gọi là "url" chứa một phần của url đứng sau tên miền:</w:t>
      </w:r>
    </w:p>
    <w:p w14:paraId="45D412AC" w14:textId="77777777" w:rsidR="00E459D8" w:rsidRDefault="00E459D8" w:rsidP="00E459D8">
      <w:pPr>
        <w:pStyle w:val="Caption"/>
        <w:rPr>
          <w:rFonts w:asciiTheme="majorHAnsi" w:hAnsiTheme="majorHAnsi" w:cstheme="majorHAnsi"/>
          <w:color w:val="000000"/>
          <w:kern w:val="36"/>
          <w:lang w:eastAsia="vi-VN"/>
        </w:rPr>
      </w:pPr>
      <w:r>
        <w:rPr>
          <w:noProof/>
          <w:lang w:eastAsia="vi-VN"/>
        </w:rPr>
        <w:drawing>
          <wp:inline distT="0" distB="0" distL="0" distR="0" wp14:anchorId="007659D9" wp14:editId="57618CEF">
            <wp:extent cx="5731510" cy="13970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97000"/>
                    </a:xfrm>
                    <a:prstGeom prst="rect">
                      <a:avLst/>
                    </a:prstGeom>
                  </pic:spPr>
                </pic:pic>
              </a:graphicData>
            </a:graphic>
          </wp:inline>
        </w:drawing>
      </w:r>
    </w:p>
    <w:p w14:paraId="73DD1797" w14:textId="77777777" w:rsidR="00E459D8" w:rsidRPr="00566937" w:rsidRDefault="00E459D8" w:rsidP="00E459D8">
      <w:pPr>
        <w:pStyle w:val="Nidungvnbn"/>
        <w:rPr>
          <w:b/>
          <w:bCs/>
        </w:rPr>
      </w:pPr>
      <w:r w:rsidRPr="00566937">
        <w:rPr>
          <w:b/>
          <w:bCs/>
        </w:rPr>
        <w:lastRenderedPageBreak/>
        <w:t>Tách chuỗi truy vấn</w:t>
      </w:r>
    </w:p>
    <w:p w14:paraId="03DEE429" w14:textId="77777777" w:rsidR="00E459D8" w:rsidRDefault="00E459D8" w:rsidP="00E459D8">
      <w:pPr>
        <w:pStyle w:val="Nidungvnbn"/>
        <w:rPr>
          <w:b/>
          <w:bCs/>
        </w:rPr>
      </w:pPr>
      <w:r w:rsidRPr="00E73637">
        <w:t>Có các mô-đun tích hợp sẵn để dễ dàng chia chuỗi truy vấn thành các phần có thể đọc được, chẳng hạn như mô-đun URL.</w:t>
      </w:r>
    </w:p>
    <w:p w14:paraId="18E3A661" w14:textId="77777777" w:rsidR="00E459D8" w:rsidRPr="00A62B41" w:rsidRDefault="00E459D8" w:rsidP="00E459D8">
      <w:pPr>
        <w:pStyle w:val="Caption"/>
        <w:rPr>
          <w:rFonts w:asciiTheme="majorHAnsi" w:hAnsiTheme="majorHAnsi" w:cstheme="majorHAnsi"/>
          <w:color w:val="000000"/>
          <w:kern w:val="36"/>
          <w:lang w:eastAsia="vi-VN"/>
        </w:rPr>
      </w:pPr>
      <w:r w:rsidRPr="00D30721">
        <w:rPr>
          <w:noProof/>
        </w:rPr>
        <w:drawing>
          <wp:inline distT="0" distB="0" distL="0" distR="0" wp14:anchorId="54688205" wp14:editId="4850CCE9">
            <wp:extent cx="5731510" cy="13144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314450"/>
                    </a:xfrm>
                    <a:prstGeom prst="rect">
                      <a:avLst/>
                    </a:prstGeom>
                  </pic:spPr>
                </pic:pic>
              </a:graphicData>
            </a:graphic>
          </wp:inline>
        </w:drawing>
      </w:r>
    </w:p>
    <w:p w14:paraId="70729487" w14:textId="77777777" w:rsidR="00E459D8" w:rsidRDefault="00E459D8" w:rsidP="00E459D8">
      <w:pPr>
        <w:spacing w:after="200" w:line="276" w:lineRule="auto"/>
        <w:rPr>
          <w:b/>
          <w:sz w:val="28"/>
          <w:szCs w:val="28"/>
        </w:rPr>
      </w:pPr>
      <w:r>
        <w:br w:type="page"/>
      </w:r>
    </w:p>
    <w:p w14:paraId="76B8EF35" w14:textId="77777777" w:rsidR="00E459D8" w:rsidRDefault="00E459D8" w:rsidP="00E459D8">
      <w:pPr>
        <w:pStyle w:val="Tiumccp1"/>
        <w:jc w:val="center"/>
      </w:pPr>
      <w:r>
        <w:lastRenderedPageBreak/>
        <w:t>TÀI LIỆU THAM KHẢO</w:t>
      </w:r>
    </w:p>
    <w:p w14:paraId="2FBDC150" w14:textId="77777777" w:rsidR="00E459D8" w:rsidRDefault="00E459D8" w:rsidP="00E459D8">
      <w:pPr>
        <w:pStyle w:val="Tiumccp1"/>
        <w:jc w:val="center"/>
      </w:pPr>
    </w:p>
    <w:p w14:paraId="1DADD3AF" w14:textId="77777777" w:rsidR="00E459D8" w:rsidRDefault="00E459D8" w:rsidP="00E459D8">
      <w:pPr>
        <w:pStyle w:val="Tiumccp1"/>
      </w:pPr>
      <w:r>
        <w:t>Tiếng Việt</w:t>
      </w:r>
    </w:p>
    <w:p w14:paraId="309EAE34" w14:textId="77777777" w:rsidR="00E459D8" w:rsidRDefault="00E459D8" w:rsidP="00E459D8">
      <w:pPr>
        <w:pStyle w:val="Tiumccp1"/>
      </w:pPr>
    </w:p>
    <w:p w14:paraId="2469F4CF" w14:textId="68256EEF" w:rsidR="00E459D8" w:rsidRPr="007E6AB9" w:rsidRDefault="00E459D8" w:rsidP="00E459D8">
      <w:pPr>
        <w:pStyle w:val="Chng"/>
      </w:pPr>
      <w:r>
        <w:t>Tiếng</w:t>
      </w:r>
      <w:r>
        <w:t xml:space="preserve"> Anh</w:t>
      </w:r>
    </w:p>
    <w:sectPr w:rsidR="00E459D8" w:rsidRPr="007E6AB9" w:rsidSect="00DB7595">
      <w:headerReference w:type="default" r:id="rId2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0576F" w14:textId="77777777" w:rsidR="008A07FA" w:rsidRDefault="008A07FA" w:rsidP="00453AB1">
      <w:r>
        <w:separator/>
      </w:r>
    </w:p>
  </w:endnote>
  <w:endnote w:type="continuationSeparator" w:id="0">
    <w:p w14:paraId="408C90A6" w14:textId="77777777" w:rsidR="008A07FA" w:rsidRDefault="008A07F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3DB93" w14:textId="77777777" w:rsidR="008A07FA" w:rsidRDefault="008A07FA" w:rsidP="00453AB1">
      <w:r>
        <w:separator/>
      </w:r>
    </w:p>
  </w:footnote>
  <w:footnote w:type="continuationSeparator" w:id="0">
    <w:p w14:paraId="17062558" w14:textId="77777777" w:rsidR="008A07FA" w:rsidRDefault="008A07F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6B5BA" w14:textId="77777777" w:rsidR="00A3078B" w:rsidRDefault="00A3078B">
    <w:pPr>
      <w:pStyle w:val="Header"/>
      <w:jc w:val="center"/>
    </w:pPr>
  </w:p>
  <w:p w14:paraId="79266EA4" w14:textId="77777777" w:rsidR="00A3078B" w:rsidRDefault="00A30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7538" w14:textId="77777777" w:rsidR="00E459D8" w:rsidRDefault="00E459D8">
    <w:pPr>
      <w:pStyle w:val="Header"/>
      <w:jc w:val="center"/>
    </w:pPr>
  </w:p>
  <w:p w14:paraId="53A9B1C5" w14:textId="77777777" w:rsidR="00E459D8" w:rsidRDefault="00E459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D923D8F" w14:textId="77777777" w:rsidR="00A3078B" w:rsidRDefault="00A3078B">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E5057B1" w14:textId="77777777" w:rsidR="00A3078B" w:rsidRDefault="00A307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40D3AC1A" w14:textId="77777777" w:rsidR="00A3078B" w:rsidRDefault="00A3078B">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137E4B9F" w14:textId="77777777" w:rsidR="00A3078B" w:rsidRDefault="00A30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275F8B"/>
    <w:multiLevelType w:val="hybridMultilevel"/>
    <w:tmpl w:val="7C2C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A1B71"/>
    <w:multiLevelType w:val="multilevel"/>
    <w:tmpl w:val="BD88A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DF73A8"/>
    <w:multiLevelType w:val="multilevel"/>
    <w:tmpl w:val="9C529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81456"/>
    <w:multiLevelType w:val="multilevel"/>
    <w:tmpl w:val="BD88A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885839"/>
    <w:multiLevelType w:val="hybridMultilevel"/>
    <w:tmpl w:val="7EE0EF0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8352E11"/>
    <w:multiLevelType w:val="multilevel"/>
    <w:tmpl w:val="F868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D6509"/>
    <w:multiLevelType w:val="hybridMultilevel"/>
    <w:tmpl w:val="A8266BD2"/>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2DBC4DD3"/>
    <w:multiLevelType w:val="hybridMultilevel"/>
    <w:tmpl w:val="27D4373E"/>
    <w:lvl w:ilvl="0" w:tplc="042A000F">
      <w:start w:val="1"/>
      <w:numFmt w:val="decimal"/>
      <w:lvlText w:val="%1."/>
      <w:lvlJc w:val="left"/>
      <w:pPr>
        <w:ind w:left="540" w:hanging="360"/>
      </w:pPr>
      <w:rPr>
        <w:rFonts w:hint="default"/>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12" w15:restartNumberingAfterBreak="0">
    <w:nsid w:val="317521F9"/>
    <w:multiLevelType w:val="multilevel"/>
    <w:tmpl w:val="F1CE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C143F"/>
    <w:multiLevelType w:val="multilevel"/>
    <w:tmpl w:val="D0DAFC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C87DA5"/>
    <w:multiLevelType w:val="multilevel"/>
    <w:tmpl w:val="BD88A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96DDC"/>
    <w:multiLevelType w:val="multilevel"/>
    <w:tmpl w:val="DB3A02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0C04793"/>
    <w:multiLevelType w:val="hybridMultilevel"/>
    <w:tmpl w:val="5148CAE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22368A3"/>
    <w:multiLevelType w:val="hybridMultilevel"/>
    <w:tmpl w:val="0BB6C4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471D71"/>
    <w:multiLevelType w:val="multilevel"/>
    <w:tmpl w:val="6688F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894CA1"/>
    <w:multiLevelType w:val="hybridMultilevel"/>
    <w:tmpl w:val="121E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780EA6"/>
    <w:multiLevelType w:val="multilevel"/>
    <w:tmpl w:val="53229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063EC4"/>
    <w:multiLevelType w:val="multilevel"/>
    <w:tmpl w:val="BA4A223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5B429B4"/>
    <w:multiLevelType w:val="multilevel"/>
    <w:tmpl w:val="0CF8C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947915"/>
    <w:multiLevelType w:val="hybridMultilevel"/>
    <w:tmpl w:val="CEE83AC8"/>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92A39"/>
    <w:multiLevelType w:val="multilevel"/>
    <w:tmpl w:val="FCB20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7291E"/>
    <w:multiLevelType w:val="hybridMultilevel"/>
    <w:tmpl w:val="1D8A8F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C41662"/>
    <w:multiLevelType w:val="multilevel"/>
    <w:tmpl w:val="C888B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1"/>
  </w:num>
  <w:num w:numId="3">
    <w:abstractNumId w:val="28"/>
  </w:num>
  <w:num w:numId="4">
    <w:abstractNumId w:val="32"/>
  </w:num>
  <w:num w:numId="5">
    <w:abstractNumId w:val="0"/>
  </w:num>
  <w:num w:numId="6">
    <w:abstractNumId w:val="6"/>
  </w:num>
  <w:num w:numId="7">
    <w:abstractNumId w:val="26"/>
  </w:num>
  <w:num w:numId="8">
    <w:abstractNumId w:val="30"/>
  </w:num>
  <w:num w:numId="9">
    <w:abstractNumId w:val="2"/>
  </w:num>
  <w:num w:numId="10">
    <w:abstractNumId w:val="15"/>
  </w:num>
  <w:num w:numId="11">
    <w:abstractNumId w:val="31"/>
  </w:num>
  <w:num w:numId="12">
    <w:abstractNumId w:val="13"/>
  </w:num>
  <w:num w:numId="13">
    <w:abstractNumId w:val="19"/>
  </w:num>
  <w:num w:numId="14">
    <w:abstractNumId w:val="33"/>
  </w:num>
  <w:num w:numId="15">
    <w:abstractNumId w:val="24"/>
  </w:num>
  <w:num w:numId="16">
    <w:abstractNumId w:val="22"/>
  </w:num>
  <w:num w:numId="17">
    <w:abstractNumId w:val="7"/>
  </w:num>
  <w:num w:numId="18">
    <w:abstractNumId w:val="27"/>
  </w:num>
  <w:num w:numId="19">
    <w:abstractNumId w:val="4"/>
  </w:num>
  <w:num w:numId="20">
    <w:abstractNumId w:val="14"/>
  </w:num>
  <w:num w:numId="21">
    <w:abstractNumId w:val="16"/>
  </w:num>
  <w:num w:numId="22">
    <w:abstractNumId w:val="5"/>
  </w:num>
  <w:num w:numId="23">
    <w:abstractNumId w:val="17"/>
  </w:num>
  <w:num w:numId="24">
    <w:abstractNumId w:val="3"/>
  </w:num>
  <w:num w:numId="25">
    <w:abstractNumId w:val="18"/>
  </w:num>
  <w:num w:numId="26">
    <w:abstractNumId w:val="29"/>
  </w:num>
  <w:num w:numId="27">
    <w:abstractNumId w:val="25"/>
  </w:num>
  <w:num w:numId="28">
    <w:abstractNumId w:val="10"/>
  </w:num>
  <w:num w:numId="29">
    <w:abstractNumId w:val="8"/>
  </w:num>
  <w:num w:numId="30">
    <w:abstractNumId w:val="20"/>
  </w:num>
  <w:num w:numId="31">
    <w:abstractNumId w:val="11"/>
  </w:num>
  <w:num w:numId="32">
    <w:abstractNumId w:val="23"/>
  </w:num>
  <w:num w:numId="33">
    <w:abstractNumId w:val="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1D"/>
    <w:rsid w:val="00000FCE"/>
    <w:rsid w:val="00006561"/>
    <w:rsid w:val="00024496"/>
    <w:rsid w:val="00077827"/>
    <w:rsid w:val="000E4B18"/>
    <w:rsid w:val="000E7966"/>
    <w:rsid w:val="00137133"/>
    <w:rsid w:val="001B1D4E"/>
    <w:rsid w:val="00207DC2"/>
    <w:rsid w:val="00252F26"/>
    <w:rsid w:val="002533BF"/>
    <w:rsid w:val="002670C2"/>
    <w:rsid w:val="00291721"/>
    <w:rsid w:val="002C371E"/>
    <w:rsid w:val="002D4629"/>
    <w:rsid w:val="002D796D"/>
    <w:rsid w:val="003218FF"/>
    <w:rsid w:val="00376952"/>
    <w:rsid w:val="00377D1F"/>
    <w:rsid w:val="003F189F"/>
    <w:rsid w:val="004118D7"/>
    <w:rsid w:val="0044284E"/>
    <w:rsid w:val="00453AB1"/>
    <w:rsid w:val="00482963"/>
    <w:rsid w:val="004A7C39"/>
    <w:rsid w:val="004C3B9B"/>
    <w:rsid w:val="004D2BF9"/>
    <w:rsid w:val="004E3C16"/>
    <w:rsid w:val="00555DA4"/>
    <w:rsid w:val="00593511"/>
    <w:rsid w:val="00594A25"/>
    <w:rsid w:val="005D5AA3"/>
    <w:rsid w:val="005D5C20"/>
    <w:rsid w:val="0064189C"/>
    <w:rsid w:val="00650D6A"/>
    <w:rsid w:val="00737340"/>
    <w:rsid w:val="00791EED"/>
    <w:rsid w:val="007B1A23"/>
    <w:rsid w:val="007B7FF5"/>
    <w:rsid w:val="007E6AB9"/>
    <w:rsid w:val="007E7FF7"/>
    <w:rsid w:val="00805414"/>
    <w:rsid w:val="00857D89"/>
    <w:rsid w:val="00867C2D"/>
    <w:rsid w:val="00880D36"/>
    <w:rsid w:val="008A07FA"/>
    <w:rsid w:val="008B6A1D"/>
    <w:rsid w:val="008D5996"/>
    <w:rsid w:val="008D671D"/>
    <w:rsid w:val="008E6453"/>
    <w:rsid w:val="00942B81"/>
    <w:rsid w:val="009F4914"/>
    <w:rsid w:val="00A3078B"/>
    <w:rsid w:val="00B118C8"/>
    <w:rsid w:val="00B62922"/>
    <w:rsid w:val="00B67AAB"/>
    <w:rsid w:val="00B8489D"/>
    <w:rsid w:val="00BB2B2A"/>
    <w:rsid w:val="00C15CD5"/>
    <w:rsid w:val="00C56904"/>
    <w:rsid w:val="00C70A1B"/>
    <w:rsid w:val="00C75086"/>
    <w:rsid w:val="00CA1C39"/>
    <w:rsid w:val="00CA32B0"/>
    <w:rsid w:val="00CD13EC"/>
    <w:rsid w:val="00CE5555"/>
    <w:rsid w:val="00D34D21"/>
    <w:rsid w:val="00DB7595"/>
    <w:rsid w:val="00DC2276"/>
    <w:rsid w:val="00DD74FD"/>
    <w:rsid w:val="00E459D8"/>
    <w:rsid w:val="00E469CC"/>
    <w:rsid w:val="00E73E69"/>
    <w:rsid w:val="00E766EA"/>
    <w:rsid w:val="00E77599"/>
    <w:rsid w:val="00E85089"/>
    <w:rsid w:val="00E855D2"/>
    <w:rsid w:val="00EA3F33"/>
    <w:rsid w:val="00F37992"/>
    <w:rsid w:val="00F4148A"/>
    <w:rsid w:val="00F6183C"/>
    <w:rsid w:val="00FA0719"/>
    <w:rsid w:val="00FB1B0E"/>
    <w:rsid w:val="00FD78D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5ED75A9B"/>
  <w15:docId w15:val="{ECA70881-926F-4626-BC16-477503ED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459D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E469CC"/>
    <w:pPr>
      <w:ind w:left="720"/>
      <w:contextualSpacing/>
    </w:pPr>
  </w:style>
  <w:style w:type="paragraph" w:styleId="Date">
    <w:name w:val="Date"/>
    <w:basedOn w:val="Normal"/>
    <w:next w:val="Normal"/>
    <w:link w:val="DateChar"/>
    <w:uiPriority w:val="99"/>
    <w:semiHidden/>
    <w:unhideWhenUsed/>
    <w:rsid w:val="004118D7"/>
  </w:style>
  <w:style w:type="character" w:customStyle="1" w:styleId="DateChar">
    <w:name w:val="Date Char"/>
    <w:basedOn w:val="DefaultParagraphFont"/>
    <w:link w:val="Date"/>
    <w:uiPriority w:val="99"/>
    <w:semiHidden/>
    <w:rsid w:val="004118D7"/>
    <w:rPr>
      <w:rFonts w:eastAsia="Times New Roman" w:cs="Times New Roman"/>
      <w:szCs w:val="24"/>
    </w:rPr>
  </w:style>
  <w:style w:type="character" w:customStyle="1" w:styleId="skimlinks-unlinked">
    <w:name w:val="skimlinks-unlinked"/>
    <w:basedOn w:val="DefaultParagraphFont"/>
    <w:rsid w:val="00E459D8"/>
  </w:style>
  <w:style w:type="character" w:customStyle="1" w:styleId="Heading5Char">
    <w:name w:val="Heading 5 Char"/>
    <w:basedOn w:val="DefaultParagraphFont"/>
    <w:link w:val="Heading5"/>
    <w:uiPriority w:val="9"/>
    <w:rsid w:val="00E459D8"/>
    <w:rPr>
      <w:rFonts w:asciiTheme="majorHAnsi" w:eastAsiaTheme="majorEastAsia" w:hAnsiTheme="majorHAnsi" w:cstheme="majorBidi"/>
      <w:color w:val="365F91" w:themeColor="accent1" w:themeShade="BF"/>
      <w:szCs w:val="24"/>
    </w:rPr>
  </w:style>
  <w:style w:type="paragraph" w:styleId="TOCHeading">
    <w:name w:val="TOC Heading"/>
    <w:basedOn w:val="Heading1"/>
    <w:next w:val="Normal"/>
    <w:uiPriority w:val="39"/>
    <w:unhideWhenUsed/>
    <w:qFormat/>
    <w:rsid w:val="00E459D8"/>
    <w:pPr>
      <w:spacing w:line="276" w:lineRule="auto"/>
      <w:outlineLvl w:val="9"/>
    </w:pPr>
    <w:rPr>
      <w:lang w:eastAsia="ja-JP"/>
    </w:rPr>
  </w:style>
  <w:style w:type="paragraph" w:styleId="NoSpacing">
    <w:name w:val="No Spacing"/>
    <w:uiPriority w:val="1"/>
    <w:qFormat/>
    <w:rsid w:val="00E459D8"/>
    <w:pPr>
      <w:spacing w:after="0" w:line="240" w:lineRule="auto"/>
    </w:pPr>
    <w:rPr>
      <w:rFonts w:eastAsia="Times New Roman" w:cs="Times New Roman"/>
      <w:szCs w:val="24"/>
    </w:rPr>
  </w:style>
  <w:style w:type="character" w:customStyle="1" w:styleId="colorh1">
    <w:name w:val="color_h1"/>
    <w:basedOn w:val="DefaultParagraphFont"/>
    <w:rsid w:val="00E459D8"/>
  </w:style>
  <w:style w:type="paragraph" w:styleId="HTMLPreformatted">
    <w:name w:val="HTML Preformatted"/>
    <w:basedOn w:val="Normal"/>
    <w:link w:val="HTMLPreformattedChar"/>
    <w:uiPriority w:val="99"/>
    <w:semiHidden/>
    <w:unhideWhenUsed/>
    <w:rsid w:val="00E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bidi="hi-IN"/>
    </w:rPr>
  </w:style>
  <w:style w:type="character" w:customStyle="1" w:styleId="HTMLPreformattedChar">
    <w:name w:val="HTML Preformatted Char"/>
    <w:basedOn w:val="DefaultParagraphFont"/>
    <w:link w:val="HTMLPreformatted"/>
    <w:uiPriority w:val="99"/>
    <w:semiHidden/>
    <w:rsid w:val="00E459D8"/>
    <w:rPr>
      <w:rFonts w:ascii="Courier New" w:eastAsia="Times New Roman" w:hAnsi="Courier New" w:cs="Courier New"/>
      <w:sz w:val="20"/>
      <w:szCs w:val="20"/>
      <w:lang w:eastAsia="zh-CN" w:bidi="hi-IN"/>
    </w:rPr>
  </w:style>
  <w:style w:type="character" w:customStyle="1" w:styleId="enlighter-k2">
    <w:name w:val="enlighter-k2"/>
    <w:basedOn w:val="DefaultParagraphFont"/>
    <w:rsid w:val="00E459D8"/>
  </w:style>
  <w:style w:type="character" w:customStyle="1" w:styleId="enlighter-text">
    <w:name w:val="enlighter-text"/>
    <w:basedOn w:val="DefaultParagraphFont"/>
    <w:rsid w:val="00E459D8"/>
  </w:style>
  <w:style w:type="character" w:customStyle="1" w:styleId="enlighter-m0">
    <w:name w:val="enlighter-m0"/>
    <w:basedOn w:val="DefaultParagraphFont"/>
    <w:rsid w:val="00E459D8"/>
  </w:style>
  <w:style w:type="character" w:customStyle="1" w:styleId="enlighter-g1">
    <w:name w:val="enlighter-g1"/>
    <w:basedOn w:val="DefaultParagraphFont"/>
    <w:rsid w:val="00E459D8"/>
  </w:style>
  <w:style w:type="character" w:customStyle="1" w:styleId="enlighter-s0">
    <w:name w:val="enlighter-s0"/>
    <w:basedOn w:val="DefaultParagraphFont"/>
    <w:rsid w:val="00E459D8"/>
  </w:style>
  <w:style w:type="character" w:customStyle="1" w:styleId="enlighter-m3">
    <w:name w:val="enlighter-m3"/>
    <w:basedOn w:val="DefaultParagraphFont"/>
    <w:rsid w:val="00E459D8"/>
  </w:style>
  <w:style w:type="character" w:customStyle="1" w:styleId="enlighter-k3">
    <w:name w:val="enlighter-k3"/>
    <w:basedOn w:val="DefaultParagraphFont"/>
    <w:rsid w:val="00E459D8"/>
  </w:style>
  <w:style w:type="character" w:customStyle="1" w:styleId="enlighter-n1">
    <w:name w:val="enlighter-n1"/>
    <w:basedOn w:val="DefaultParagraphFont"/>
    <w:rsid w:val="00E459D8"/>
  </w:style>
  <w:style w:type="character" w:customStyle="1" w:styleId="enlighter-e0">
    <w:name w:val="enlighter-e0"/>
    <w:basedOn w:val="DefaultParagraphFont"/>
    <w:rsid w:val="00E459D8"/>
  </w:style>
  <w:style w:type="character" w:customStyle="1" w:styleId="enlighter-k9">
    <w:name w:val="enlighter-k9"/>
    <w:basedOn w:val="DefaultParagraphFont"/>
    <w:rsid w:val="00E459D8"/>
  </w:style>
  <w:style w:type="character" w:customStyle="1" w:styleId="enlighter-s2">
    <w:name w:val="enlighter-s2"/>
    <w:basedOn w:val="DefaultParagraphFont"/>
    <w:rsid w:val="00E459D8"/>
  </w:style>
  <w:style w:type="character" w:customStyle="1" w:styleId="enlighter-s3">
    <w:name w:val="enlighter-s3"/>
    <w:basedOn w:val="DefaultParagraphFont"/>
    <w:rsid w:val="00E459D8"/>
  </w:style>
  <w:style w:type="character" w:customStyle="1" w:styleId="enlighter-k1">
    <w:name w:val="enlighter-k1"/>
    <w:basedOn w:val="DefaultParagraphFont"/>
    <w:rsid w:val="00E459D8"/>
  </w:style>
  <w:style w:type="character" w:styleId="HTMLCode">
    <w:name w:val="HTML Code"/>
    <w:basedOn w:val="DefaultParagraphFont"/>
    <w:uiPriority w:val="99"/>
    <w:semiHidden/>
    <w:unhideWhenUsed/>
    <w:rsid w:val="00E459D8"/>
    <w:rPr>
      <w:rFonts w:ascii="Courier New" w:eastAsia="Times New Roman" w:hAnsi="Courier New" w:cs="Courier New"/>
      <w:sz w:val="20"/>
      <w:szCs w:val="20"/>
    </w:rPr>
  </w:style>
  <w:style w:type="character" w:customStyle="1" w:styleId="enlighter-x1">
    <w:name w:val="enlighter-x1"/>
    <w:basedOn w:val="DefaultParagraphFont"/>
    <w:rsid w:val="00E459D8"/>
  </w:style>
  <w:style w:type="character" w:customStyle="1" w:styleId="enlighter-x2">
    <w:name w:val="enlighter-x2"/>
    <w:basedOn w:val="DefaultParagraphFont"/>
    <w:rsid w:val="00E45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nodejs.org/download"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7893;ng%20h&#7907;p\Template_TrinhbayDoAnCuoiKiBaiTapLonCacMon-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Template_TrinhbayDoAnCuoiKiBaiTapLonCacMon-4.dotx</Template>
  <TotalTime>66</TotalTime>
  <Pages>32</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Trang Nguyễn</cp:lastModifiedBy>
  <cp:revision>29</cp:revision>
  <dcterms:created xsi:type="dcterms:W3CDTF">2020-11-22T15:46:00Z</dcterms:created>
  <dcterms:modified xsi:type="dcterms:W3CDTF">2020-12-01T15:08:00Z</dcterms:modified>
</cp:coreProperties>
</file>